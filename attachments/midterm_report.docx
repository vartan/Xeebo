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75B1905A" w14:textId="31DBA324" w:rsidR="00E63A55" w:rsidRDefault="00986DCF" w:rsidP="003F61C9">
          <w:pPr>
            <w:pStyle w:val="Logo"/>
          </w:pPr>
          <w:r>
            <w:rPr>
              <w:noProof/>
              <w:lang w:eastAsia="en-US"/>
            </w:rPr>
            <mc:AlternateContent>
              <mc:Choice Requires="wps">
                <w:drawing>
                  <wp:anchor distT="0" distB="0" distL="114300" distR="114300" simplePos="0" relativeHeight="251661312" behindDoc="0" locked="0" layoutInCell="1" allowOverlap="1" wp14:anchorId="387BC924" wp14:editId="0FB25BD3">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C4A7E" w14:paraId="44115A26" w14:textId="77777777">
                                  <w:sdt>
                                    <w:sdtPr>
                                      <w:alias w:val="Address"/>
                                      <w:tag w:val=""/>
                                      <w:id w:val="-640814801"/>
                                      <w:placeholder>
                                        <w:docPart w:val="0C22F661CDF64EBC91FD8705EA0B2955"/>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14:paraId="74EF6966" w14:textId="361E56C4" w:rsidR="009C4A7E" w:rsidRDefault="009C4A7E" w:rsidP="00BC1BD4">
                                          <w:pPr>
                                            <w:pStyle w:val="ContactInfo"/>
                                          </w:pPr>
                                          <w:r>
                                            <w:t>November 3 2014</w:t>
                                          </w:r>
                                          <w:r>
                                            <w:br/>
                                            <w:t>Version 3.0</w:t>
                                          </w:r>
                                        </w:p>
                                      </w:tc>
                                    </w:sdtContent>
                                  </w:sdt>
                                  <w:tc>
                                    <w:tcPr>
                                      <w:tcW w:w="252" w:type="pct"/>
                                    </w:tcPr>
                                    <w:p w14:paraId="1FAB723B" w14:textId="77777777" w:rsidR="009C4A7E" w:rsidRDefault="009C4A7E">
                                      <w:pPr>
                                        <w:pStyle w:val="ContactInfo"/>
                                      </w:pPr>
                                    </w:p>
                                  </w:tc>
                                  <w:tc>
                                    <w:tcPr>
                                      <w:tcW w:w="1501" w:type="pct"/>
                                    </w:tcPr>
                                    <w:p w14:paraId="0F4A04CC" w14:textId="77777777" w:rsidR="009C4A7E" w:rsidRDefault="009C4A7E">
                                      <w:pPr>
                                        <w:pStyle w:val="ContactInfo"/>
                                        <w:jc w:val="center"/>
                                      </w:pPr>
                                    </w:p>
                                  </w:tc>
                                  <w:tc>
                                    <w:tcPr>
                                      <w:tcW w:w="252" w:type="pct"/>
                                    </w:tcPr>
                                    <w:p w14:paraId="25A6C4E7" w14:textId="77777777" w:rsidR="009C4A7E" w:rsidRDefault="009C4A7E">
                                      <w:pPr>
                                        <w:pStyle w:val="ContactInfo"/>
                                      </w:pPr>
                                    </w:p>
                                  </w:tc>
                                  <w:tc>
                                    <w:tcPr>
                                      <w:tcW w:w="1500" w:type="pct"/>
                                    </w:tcPr>
                                    <w:sdt>
                                      <w:sdtPr>
                                        <w:alias w:val="Email"/>
                                        <w:tag w:val=""/>
                                        <w:id w:val="-1029019786"/>
                                        <w:showingPlcHdr/>
                                        <w:dataBinding w:prefixMappings="xmlns:ns0='http://schemas.microsoft.com/office/2006/coverPageProps' " w:xpath="/ns0:CoverPageProperties[1]/ns0:CompanyEmail[1]" w:storeItemID="{55AF091B-3C7A-41E3-B477-F2FDAA23CFDA}"/>
                                        <w:text/>
                                      </w:sdtPr>
                                      <w:sdtEndPr/>
                                      <w:sdtContent>
                                        <w:p w14:paraId="09DC8DA4" w14:textId="10786260" w:rsidR="009C4A7E" w:rsidRDefault="009C4A7E">
                                          <w:pPr>
                                            <w:pStyle w:val="ContactInfo"/>
                                            <w:jc w:val="right"/>
                                          </w:pPr>
                                          <w:r>
                                            <w:t>[Email]</w:t>
                                          </w:r>
                                        </w:p>
                                      </w:sdtContent>
                                    </w:sdt>
                                    <w:p w14:paraId="6D327723" w14:textId="14124C07" w:rsidR="009C4A7E" w:rsidRDefault="002535B2" w:rsidP="00152C54">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C4A7E">
                                            <w:t>team@zeebo.org</w:t>
                                          </w:r>
                                        </w:sdtContent>
                                      </w:sdt>
                                    </w:p>
                                  </w:tc>
                                </w:tr>
                              </w:tbl>
                              <w:p w14:paraId="68BC34F3" w14:textId="77777777" w:rsidR="009C4A7E" w:rsidRDefault="009C4A7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87BC924"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131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black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9C4A7E" w14:paraId="44115A26" w14:textId="77777777">
                            <w:sdt>
                              <w:sdtPr>
                                <w:alias w:val="Address"/>
                                <w:tag w:val=""/>
                                <w:id w:val="-640814801"/>
                                <w:placeholder>
                                  <w:docPart w:val="0C22F661CDF64EBC91FD8705EA0B2955"/>
                                </w:placeholder>
                                <w:dataBinding w:prefixMappings="xmlns:ns0='http://schemas.microsoft.com/office/2006/coverPageProps' " w:xpath="/ns0:CoverPageProperties[1]/ns0:CompanyAddress[1]" w:storeItemID="{55AF091B-3C7A-41E3-B477-F2FDAA23CFDA}"/>
                                <w:text w:multiLine="1"/>
                              </w:sdtPr>
                              <w:sdtEndPr/>
                              <w:sdtContent>
                                <w:tc>
                                  <w:tcPr>
                                    <w:tcW w:w="1496" w:type="pct"/>
                                  </w:tcPr>
                                  <w:p w14:paraId="74EF6966" w14:textId="361E56C4" w:rsidR="009C4A7E" w:rsidRDefault="009C4A7E" w:rsidP="00BC1BD4">
                                    <w:pPr>
                                      <w:pStyle w:val="ContactInfo"/>
                                    </w:pPr>
                                    <w:r>
                                      <w:t>November 3 2014</w:t>
                                    </w:r>
                                    <w:r>
                                      <w:br/>
                                      <w:t>Version 3.0</w:t>
                                    </w:r>
                                  </w:p>
                                </w:tc>
                              </w:sdtContent>
                            </w:sdt>
                            <w:tc>
                              <w:tcPr>
                                <w:tcW w:w="252" w:type="pct"/>
                              </w:tcPr>
                              <w:p w14:paraId="1FAB723B" w14:textId="77777777" w:rsidR="009C4A7E" w:rsidRDefault="009C4A7E">
                                <w:pPr>
                                  <w:pStyle w:val="ContactInfo"/>
                                </w:pPr>
                              </w:p>
                            </w:tc>
                            <w:tc>
                              <w:tcPr>
                                <w:tcW w:w="1501" w:type="pct"/>
                              </w:tcPr>
                              <w:p w14:paraId="0F4A04CC" w14:textId="77777777" w:rsidR="009C4A7E" w:rsidRDefault="009C4A7E">
                                <w:pPr>
                                  <w:pStyle w:val="ContactInfo"/>
                                  <w:jc w:val="center"/>
                                </w:pPr>
                              </w:p>
                            </w:tc>
                            <w:tc>
                              <w:tcPr>
                                <w:tcW w:w="252" w:type="pct"/>
                              </w:tcPr>
                              <w:p w14:paraId="25A6C4E7" w14:textId="77777777" w:rsidR="009C4A7E" w:rsidRDefault="009C4A7E">
                                <w:pPr>
                                  <w:pStyle w:val="ContactInfo"/>
                                </w:pPr>
                              </w:p>
                            </w:tc>
                            <w:tc>
                              <w:tcPr>
                                <w:tcW w:w="1500" w:type="pct"/>
                              </w:tcPr>
                              <w:sdt>
                                <w:sdtPr>
                                  <w:alias w:val="Email"/>
                                  <w:tag w:val=""/>
                                  <w:id w:val="-1029019786"/>
                                  <w:showingPlcHdr/>
                                  <w:dataBinding w:prefixMappings="xmlns:ns0='http://schemas.microsoft.com/office/2006/coverPageProps' " w:xpath="/ns0:CoverPageProperties[1]/ns0:CompanyEmail[1]" w:storeItemID="{55AF091B-3C7A-41E3-B477-F2FDAA23CFDA}"/>
                                  <w:text/>
                                </w:sdtPr>
                                <w:sdtEndPr/>
                                <w:sdtContent>
                                  <w:p w14:paraId="09DC8DA4" w14:textId="10786260" w:rsidR="009C4A7E" w:rsidRDefault="009C4A7E">
                                    <w:pPr>
                                      <w:pStyle w:val="ContactInfo"/>
                                      <w:jc w:val="right"/>
                                    </w:pPr>
                                    <w:r>
                                      <w:t>[Email]</w:t>
                                    </w:r>
                                  </w:p>
                                </w:sdtContent>
                              </w:sdt>
                              <w:p w14:paraId="6D327723" w14:textId="14124C07" w:rsidR="009C4A7E" w:rsidRDefault="002535B2" w:rsidP="00152C54">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C4A7E">
                                      <w:t>team@zeebo.org</w:t>
                                    </w:r>
                                  </w:sdtContent>
                                </w:sdt>
                              </w:p>
                            </w:tc>
                          </w:tr>
                        </w:tbl>
                        <w:p w14:paraId="68BC34F3" w14:textId="77777777" w:rsidR="009C4A7E" w:rsidRDefault="009C4A7E">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7216" behindDoc="0" locked="0" layoutInCell="1" allowOverlap="1" wp14:anchorId="56FC9E2D" wp14:editId="48796300">
                    <wp:simplePos x="0" y="0"/>
                    <wp:positionH relativeFrom="margin">
                      <wp:align>left</wp:align>
                    </wp:positionH>
                    <wp:positionV relativeFrom="margin">
                      <wp:align>center</wp:align>
                    </wp:positionV>
                    <wp:extent cx="5052060" cy="312801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3128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6C91B" w14:textId="588E396A" w:rsidR="009C4A7E" w:rsidRDefault="002535B2" w:rsidP="003F61C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C4A7E">
                                      <w:t>Zeebo Report</w:t>
                                    </w:r>
                                  </w:sdtContent>
                                </w:sdt>
                              </w:p>
                              <w:p w14:paraId="369EABE7" w14:textId="713E01F8" w:rsidR="009C4A7E" w:rsidRPr="00F61303" w:rsidRDefault="009C4A7E" w:rsidP="003F61C9">
                                <w:pPr>
                                  <w:pStyle w:val="Subtitle"/>
                                </w:pPr>
                                <w:r>
                                  <w:t>Matthew Connolly</w:t>
                                </w:r>
                                <w:r>
                                  <w:br/>
                                  <w:t>Samuel Jacobs</w:t>
                                </w:r>
                                <w:r>
                                  <w:br/>
                                  <w:t>Brent Scheneman</w:t>
                                </w:r>
                                <w:r>
                                  <w:br/>
                                  <w:t>Michael Vartan</w:t>
                                </w:r>
                                <w:r>
                                  <w:br/>
                                  <w:t>Steven 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6FC9E2D" id="Text Box 2" o:spid="_x0000_s1027" type="#_x0000_t202" alt="Text box displaying document title and subtitle" style="position:absolute;margin-left:0;margin-top:0;width:397.8pt;height:246.3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" filled="f" stroked="f" strokeweight=".5pt">
                    <v:textbox style="mso-fit-shape-to-text:t" inset="0,0,0,0">
                      <w:txbxContent>
                        <w:p w14:paraId="4A56C91B" w14:textId="588E396A" w:rsidR="009C4A7E" w:rsidRDefault="002535B2" w:rsidP="003F61C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C4A7E">
                                <w:t>Zeebo Report</w:t>
                              </w:r>
                            </w:sdtContent>
                          </w:sdt>
                        </w:p>
                        <w:p w14:paraId="369EABE7" w14:textId="713E01F8" w:rsidR="009C4A7E" w:rsidRPr="00F61303" w:rsidRDefault="009C4A7E" w:rsidP="003F61C9">
                          <w:pPr>
                            <w:pStyle w:val="Subtitle"/>
                          </w:pPr>
                          <w:r>
                            <w:t>Matthew Connolly</w:t>
                          </w:r>
                          <w:r>
                            <w:br/>
                            <w:t>Samuel Jacobs</w:t>
                          </w:r>
                          <w:r>
                            <w:br/>
                            <w:t>Brent Scheneman</w:t>
                          </w:r>
                          <w:r>
                            <w:br/>
                            <w:t>Michael Vartan</w:t>
                          </w:r>
                          <w:r>
                            <w:br/>
                            <w:t>Steven Le</w:t>
                          </w:r>
                        </w:p>
                      </w:txbxContent>
                    </v:textbox>
                    <w10:wrap type="topAndBottom" anchorx="margin" anchory="margin"/>
                  </v:shape>
                </w:pict>
              </mc:Fallback>
            </mc:AlternateContent>
          </w:r>
        </w:p>
        <w:p w14:paraId="37FBBD9D" w14:textId="50EE41ED" w:rsidR="00E63A55" w:rsidRDefault="00986DCF" w:rsidP="003F61C9">
          <w:r>
            <w:br w:type="page"/>
          </w:r>
        </w:p>
      </w:sdtContent>
    </w:sdt>
    <w:sdt>
      <w:sdtPr>
        <w:rPr>
          <w:rFonts w:asciiTheme="minorHAnsi" w:eastAsiaTheme="minorEastAsia" w:hAnsiTheme="minorHAnsi" w:cstheme="minorBidi"/>
          <w:color w:val="000000" w:themeColor="text2"/>
          <w:sz w:val="20"/>
          <w:szCs w:val="20"/>
        </w:rPr>
        <w:id w:val="1250242059"/>
        <w:docPartObj>
          <w:docPartGallery w:val="Table of Contents"/>
          <w:docPartUnique/>
        </w:docPartObj>
      </w:sdtPr>
      <w:sdtEndPr>
        <w:rPr>
          <w:noProof/>
          <w:sz w:val="22"/>
        </w:rPr>
      </w:sdtEndPr>
      <w:sdtContent>
        <w:p w14:paraId="4FA5FFAF" w14:textId="77777777" w:rsidR="00E63A55" w:rsidRDefault="00986DCF" w:rsidP="003F61C9">
          <w:pPr>
            <w:pStyle w:val="TOCHeading"/>
          </w:pPr>
          <w:r>
            <w:t>Table of Contents</w:t>
          </w:r>
        </w:p>
        <w:p w14:paraId="71608FDA" w14:textId="77777777" w:rsidR="00D24D66" w:rsidRDefault="00986DCF">
          <w:pPr>
            <w:pStyle w:val="TOC1"/>
            <w:tabs>
              <w:tab w:val="right" w:leader="dot" w:pos="9350"/>
            </w:tabs>
            <w:rPr>
              <w:b w:val="0"/>
              <w:bCs w:val="0"/>
              <w:noProof/>
              <w:color w:val="auto"/>
              <w:sz w:val="22"/>
              <w:szCs w:val="22"/>
              <w:lang w:eastAsia="en-US"/>
            </w:rPr>
          </w:pPr>
          <w:r>
            <w:fldChar w:fldCharType="begin"/>
          </w:r>
          <w:r>
            <w:instrText xml:space="preserve"> TOC \o "1-2" \n "2-2" \h \z \u </w:instrText>
          </w:r>
          <w:r>
            <w:fldChar w:fldCharType="separate"/>
          </w:r>
          <w:hyperlink w:anchor="_Toc402795493" w:history="1">
            <w:r w:rsidR="00D24D66" w:rsidRPr="00DF6D84">
              <w:rPr>
                <w:rStyle w:val="Hyperlink"/>
                <w:noProof/>
              </w:rPr>
              <w:t>Similar and Prior Technologies</w:t>
            </w:r>
            <w:r w:rsidR="00D24D66">
              <w:rPr>
                <w:noProof/>
                <w:webHidden/>
              </w:rPr>
              <w:tab/>
            </w:r>
            <w:r w:rsidR="00D24D66">
              <w:rPr>
                <w:noProof/>
                <w:webHidden/>
              </w:rPr>
              <w:fldChar w:fldCharType="begin"/>
            </w:r>
            <w:r w:rsidR="00D24D66">
              <w:rPr>
                <w:noProof/>
                <w:webHidden/>
              </w:rPr>
              <w:instrText xml:space="preserve"> PAGEREF _Toc402795493 \h </w:instrText>
            </w:r>
            <w:r w:rsidR="00D24D66">
              <w:rPr>
                <w:noProof/>
                <w:webHidden/>
              </w:rPr>
            </w:r>
            <w:r w:rsidR="00D24D66">
              <w:rPr>
                <w:noProof/>
                <w:webHidden/>
              </w:rPr>
              <w:fldChar w:fldCharType="separate"/>
            </w:r>
            <w:r w:rsidR="001908EC">
              <w:rPr>
                <w:noProof/>
                <w:webHidden/>
              </w:rPr>
              <w:t>3</w:t>
            </w:r>
            <w:r w:rsidR="00D24D66">
              <w:rPr>
                <w:noProof/>
                <w:webHidden/>
              </w:rPr>
              <w:fldChar w:fldCharType="end"/>
            </w:r>
          </w:hyperlink>
        </w:p>
        <w:p w14:paraId="207BA3F2" w14:textId="77777777" w:rsidR="00D24D66" w:rsidRDefault="002535B2">
          <w:pPr>
            <w:pStyle w:val="TOC2"/>
            <w:rPr>
              <w:noProof/>
              <w:color w:val="auto"/>
              <w:lang w:eastAsia="en-US"/>
            </w:rPr>
          </w:pPr>
          <w:hyperlink w:anchor="_Toc402795494" w:history="1">
            <w:r w:rsidR="00D24D66" w:rsidRPr="00DF6D84">
              <w:rPr>
                <w:rStyle w:val="Hyperlink"/>
                <w:noProof/>
              </w:rPr>
              <w:t>VideoRay® Pro 4 Rugged BASE ROV System</w:t>
            </w:r>
          </w:hyperlink>
        </w:p>
        <w:p w14:paraId="424D373B" w14:textId="77777777" w:rsidR="00D24D66" w:rsidRDefault="002535B2">
          <w:pPr>
            <w:pStyle w:val="TOC2"/>
            <w:rPr>
              <w:noProof/>
              <w:color w:val="auto"/>
              <w:lang w:eastAsia="en-US"/>
            </w:rPr>
          </w:pPr>
          <w:hyperlink w:anchor="_Toc402795495" w:history="1">
            <w:r w:rsidR="00D24D66" w:rsidRPr="00DF6D84">
              <w:rPr>
                <w:rStyle w:val="Hyperlink"/>
                <w:noProof/>
              </w:rPr>
              <w:t>Seabotix® vLBV950</w:t>
            </w:r>
          </w:hyperlink>
        </w:p>
        <w:p w14:paraId="274CB4BE" w14:textId="77777777" w:rsidR="00D24D66" w:rsidRDefault="002535B2">
          <w:pPr>
            <w:pStyle w:val="TOC2"/>
            <w:rPr>
              <w:noProof/>
              <w:color w:val="auto"/>
              <w:lang w:eastAsia="en-US"/>
            </w:rPr>
          </w:pPr>
          <w:hyperlink w:anchor="_Toc402795496" w:history="1">
            <w:r w:rsidR="00D24D66" w:rsidRPr="00DF6D84">
              <w:rPr>
                <w:rStyle w:val="Hyperlink"/>
                <w:noProof/>
              </w:rPr>
              <w:t>DOER® H2000</w:t>
            </w:r>
          </w:hyperlink>
        </w:p>
        <w:p w14:paraId="44BE9C7D" w14:textId="77777777" w:rsidR="00D24D66" w:rsidRDefault="002535B2">
          <w:pPr>
            <w:pStyle w:val="TOC2"/>
            <w:rPr>
              <w:noProof/>
              <w:color w:val="auto"/>
              <w:lang w:eastAsia="en-US"/>
            </w:rPr>
          </w:pPr>
          <w:hyperlink w:anchor="_Toc402795497" w:history="1">
            <w:r w:rsidR="00D24D66" w:rsidRPr="00DF6D84">
              <w:rPr>
                <w:rStyle w:val="Hyperlink"/>
                <w:noProof/>
              </w:rPr>
              <w:t>Oceaneering® Magnum PlusROV</w:t>
            </w:r>
          </w:hyperlink>
        </w:p>
        <w:p w14:paraId="5F863B7A" w14:textId="77777777" w:rsidR="00D24D66" w:rsidRDefault="002535B2">
          <w:pPr>
            <w:pStyle w:val="TOC1"/>
            <w:tabs>
              <w:tab w:val="right" w:leader="dot" w:pos="9350"/>
            </w:tabs>
            <w:rPr>
              <w:b w:val="0"/>
              <w:bCs w:val="0"/>
              <w:noProof/>
              <w:color w:val="auto"/>
              <w:sz w:val="22"/>
              <w:szCs w:val="22"/>
              <w:lang w:eastAsia="en-US"/>
            </w:rPr>
          </w:pPr>
          <w:hyperlink w:anchor="_Toc402795498" w:history="1">
            <w:r w:rsidR="00D24D66" w:rsidRPr="00DF6D84">
              <w:rPr>
                <w:rStyle w:val="Hyperlink"/>
                <w:noProof/>
              </w:rPr>
              <w:t>Zeebo Specifications</w:t>
            </w:r>
            <w:r w:rsidR="00D24D66">
              <w:rPr>
                <w:noProof/>
                <w:webHidden/>
              </w:rPr>
              <w:tab/>
            </w:r>
            <w:r w:rsidR="00D24D66">
              <w:rPr>
                <w:noProof/>
                <w:webHidden/>
              </w:rPr>
              <w:fldChar w:fldCharType="begin"/>
            </w:r>
            <w:r w:rsidR="00D24D66">
              <w:rPr>
                <w:noProof/>
                <w:webHidden/>
              </w:rPr>
              <w:instrText xml:space="preserve"> PAGEREF _Toc402795498 \h </w:instrText>
            </w:r>
            <w:r w:rsidR="00D24D66">
              <w:rPr>
                <w:noProof/>
                <w:webHidden/>
              </w:rPr>
            </w:r>
            <w:r w:rsidR="00D24D66">
              <w:rPr>
                <w:noProof/>
                <w:webHidden/>
              </w:rPr>
              <w:fldChar w:fldCharType="separate"/>
            </w:r>
            <w:r w:rsidR="001908EC">
              <w:rPr>
                <w:noProof/>
                <w:webHidden/>
              </w:rPr>
              <w:t>7</w:t>
            </w:r>
            <w:r w:rsidR="00D24D66">
              <w:rPr>
                <w:noProof/>
                <w:webHidden/>
              </w:rPr>
              <w:fldChar w:fldCharType="end"/>
            </w:r>
          </w:hyperlink>
        </w:p>
        <w:p w14:paraId="3BA4AFE1" w14:textId="77777777" w:rsidR="00D24D66" w:rsidRDefault="002535B2">
          <w:pPr>
            <w:pStyle w:val="TOC1"/>
            <w:tabs>
              <w:tab w:val="right" w:leader="dot" w:pos="9350"/>
            </w:tabs>
            <w:rPr>
              <w:b w:val="0"/>
              <w:bCs w:val="0"/>
              <w:noProof/>
              <w:color w:val="auto"/>
              <w:sz w:val="22"/>
              <w:szCs w:val="22"/>
              <w:lang w:eastAsia="en-US"/>
            </w:rPr>
          </w:pPr>
          <w:hyperlink w:anchor="_Toc402795499" w:history="1">
            <w:r w:rsidR="00D24D66" w:rsidRPr="00DF6D84">
              <w:rPr>
                <w:rStyle w:val="Hyperlink"/>
                <w:noProof/>
              </w:rPr>
              <w:t>Zeebo Required Tasks</w:t>
            </w:r>
            <w:r w:rsidR="00D24D66">
              <w:rPr>
                <w:noProof/>
                <w:webHidden/>
              </w:rPr>
              <w:tab/>
            </w:r>
            <w:r w:rsidR="00D24D66">
              <w:rPr>
                <w:noProof/>
                <w:webHidden/>
              </w:rPr>
              <w:fldChar w:fldCharType="begin"/>
            </w:r>
            <w:r w:rsidR="00D24D66">
              <w:rPr>
                <w:noProof/>
                <w:webHidden/>
              </w:rPr>
              <w:instrText xml:space="preserve"> PAGEREF _Toc402795499 \h </w:instrText>
            </w:r>
            <w:r w:rsidR="00D24D66">
              <w:rPr>
                <w:noProof/>
                <w:webHidden/>
              </w:rPr>
            </w:r>
            <w:r w:rsidR="00D24D66">
              <w:rPr>
                <w:noProof/>
                <w:webHidden/>
              </w:rPr>
              <w:fldChar w:fldCharType="separate"/>
            </w:r>
            <w:r w:rsidR="001908EC">
              <w:rPr>
                <w:noProof/>
                <w:webHidden/>
              </w:rPr>
              <w:t>7</w:t>
            </w:r>
            <w:r w:rsidR="00D24D66">
              <w:rPr>
                <w:noProof/>
                <w:webHidden/>
              </w:rPr>
              <w:fldChar w:fldCharType="end"/>
            </w:r>
          </w:hyperlink>
        </w:p>
        <w:p w14:paraId="37FC2E8B" w14:textId="77777777" w:rsidR="00D24D66" w:rsidRDefault="002535B2">
          <w:pPr>
            <w:pStyle w:val="TOC1"/>
            <w:tabs>
              <w:tab w:val="right" w:leader="dot" w:pos="9350"/>
            </w:tabs>
            <w:rPr>
              <w:b w:val="0"/>
              <w:bCs w:val="0"/>
              <w:noProof/>
              <w:color w:val="auto"/>
              <w:sz w:val="22"/>
              <w:szCs w:val="22"/>
              <w:lang w:eastAsia="en-US"/>
            </w:rPr>
          </w:pPr>
          <w:hyperlink w:anchor="_Toc402795500" w:history="1">
            <w:r w:rsidR="00D24D66" w:rsidRPr="00DF6D84">
              <w:rPr>
                <w:rStyle w:val="Hyperlink"/>
                <w:noProof/>
              </w:rPr>
              <w:t>Test and Verification</w:t>
            </w:r>
            <w:r w:rsidR="00D24D66">
              <w:rPr>
                <w:noProof/>
                <w:webHidden/>
              </w:rPr>
              <w:tab/>
            </w:r>
            <w:r w:rsidR="00D24D66">
              <w:rPr>
                <w:noProof/>
                <w:webHidden/>
              </w:rPr>
              <w:fldChar w:fldCharType="begin"/>
            </w:r>
            <w:r w:rsidR="00D24D66">
              <w:rPr>
                <w:noProof/>
                <w:webHidden/>
              </w:rPr>
              <w:instrText xml:space="preserve"> PAGEREF _Toc402795500 \h </w:instrText>
            </w:r>
            <w:r w:rsidR="00D24D66">
              <w:rPr>
                <w:noProof/>
                <w:webHidden/>
              </w:rPr>
            </w:r>
            <w:r w:rsidR="00D24D66">
              <w:rPr>
                <w:noProof/>
                <w:webHidden/>
              </w:rPr>
              <w:fldChar w:fldCharType="separate"/>
            </w:r>
            <w:r w:rsidR="001908EC">
              <w:rPr>
                <w:noProof/>
                <w:webHidden/>
              </w:rPr>
              <w:t>11</w:t>
            </w:r>
            <w:r w:rsidR="00D24D66">
              <w:rPr>
                <w:noProof/>
                <w:webHidden/>
              </w:rPr>
              <w:fldChar w:fldCharType="end"/>
            </w:r>
          </w:hyperlink>
        </w:p>
        <w:p w14:paraId="6092623C" w14:textId="77777777" w:rsidR="00D24D66" w:rsidRDefault="002535B2">
          <w:pPr>
            <w:pStyle w:val="TOC1"/>
            <w:tabs>
              <w:tab w:val="right" w:leader="dot" w:pos="9350"/>
            </w:tabs>
            <w:rPr>
              <w:b w:val="0"/>
              <w:bCs w:val="0"/>
              <w:noProof/>
              <w:color w:val="auto"/>
              <w:sz w:val="22"/>
              <w:szCs w:val="22"/>
              <w:lang w:eastAsia="en-US"/>
            </w:rPr>
          </w:pPr>
          <w:hyperlink w:anchor="_Toc402795501" w:history="1">
            <w:r w:rsidR="00D24D66" w:rsidRPr="00DF6D84">
              <w:rPr>
                <w:rStyle w:val="Hyperlink"/>
                <w:noProof/>
              </w:rPr>
              <w:t>Hardware Block Diagram</w:t>
            </w:r>
            <w:r w:rsidR="00D24D66">
              <w:rPr>
                <w:noProof/>
                <w:webHidden/>
              </w:rPr>
              <w:tab/>
            </w:r>
            <w:r w:rsidR="00D24D66">
              <w:rPr>
                <w:noProof/>
                <w:webHidden/>
              </w:rPr>
              <w:fldChar w:fldCharType="begin"/>
            </w:r>
            <w:r w:rsidR="00D24D66">
              <w:rPr>
                <w:noProof/>
                <w:webHidden/>
              </w:rPr>
              <w:instrText xml:space="preserve"> PAGEREF _Toc402795501 \h </w:instrText>
            </w:r>
            <w:r w:rsidR="00D24D66">
              <w:rPr>
                <w:noProof/>
                <w:webHidden/>
              </w:rPr>
            </w:r>
            <w:r w:rsidR="00D24D66">
              <w:rPr>
                <w:noProof/>
                <w:webHidden/>
              </w:rPr>
              <w:fldChar w:fldCharType="separate"/>
            </w:r>
            <w:r w:rsidR="001908EC">
              <w:rPr>
                <w:noProof/>
                <w:webHidden/>
              </w:rPr>
              <w:t>12</w:t>
            </w:r>
            <w:r w:rsidR="00D24D66">
              <w:rPr>
                <w:noProof/>
                <w:webHidden/>
              </w:rPr>
              <w:fldChar w:fldCharType="end"/>
            </w:r>
          </w:hyperlink>
        </w:p>
        <w:p w14:paraId="6ACF8C88" w14:textId="77777777" w:rsidR="00D24D66" w:rsidRDefault="002535B2">
          <w:pPr>
            <w:pStyle w:val="TOC1"/>
            <w:tabs>
              <w:tab w:val="right" w:leader="dot" w:pos="9350"/>
            </w:tabs>
            <w:rPr>
              <w:b w:val="0"/>
              <w:bCs w:val="0"/>
              <w:noProof/>
              <w:color w:val="auto"/>
              <w:sz w:val="22"/>
              <w:szCs w:val="22"/>
              <w:lang w:eastAsia="en-US"/>
            </w:rPr>
          </w:pPr>
          <w:hyperlink w:anchor="_Toc402795502" w:history="1">
            <w:r w:rsidR="00D24D66" w:rsidRPr="00DF6D84">
              <w:rPr>
                <w:rStyle w:val="Hyperlink"/>
                <w:noProof/>
              </w:rPr>
              <w:t>Block Diagram Description</w:t>
            </w:r>
            <w:r w:rsidR="00D24D66">
              <w:rPr>
                <w:noProof/>
                <w:webHidden/>
              </w:rPr>
              <w:tab/>
            </w:r>
            <w:r w:rsidR="00D24D66">
              <w:rPr>
                <w:noProof/>
                <w:webHidden/>
              </w:rPr>
              <w:fldChar w:fldCharType="begin"/>
            </w:r>
            <w:r w:rsidR="00D24D66">
              <w:rPr>
                <w:noProof/>
                <w:webHidden/>
              </w:rPr>
              <w:instrText xml:space="preserve"> PAGEREF _Toc402795502 \h </w:instrText>
            </w:r>
            <w:r w:rsidR="00D24D66">
              <w:rPr>
                <w:noProof/>
                <w:webHidden/>
              </w:rPr>
            </w:r>
            <w:r w:rsidR="00D24D66">
              <w:rPr>
                <w:noProof/>
                <w:webHidden/>
              </w:rPr>
              <w:fldChar w:fldCharType="separate"/>
            </w:r>
            <w:r w:rsidR="001908EC">
              <w:rPr>
                <w:noProof/>
                <w:webHidden/>
              </w:rPr>
              <w:t>13</w:t>
            </w:r>
            <w:r w:rsidR="00D24D66">
              <w:rPr>
                <w:noProof/>
                <w:webHidden/>
              </w:rPr>
              <w:fldChar w:fldCharType="end"/>
            </w:r>
          </w:hyperlink>
        </w:p>
        <w:p w14:paraId="374F3D76" w14:textId="77777777" w:rsidR="00D24D66" w:rsidRDefault="002535B2">
          <w:pPr>
            <w:pStyle w:val="TOC2"/>
            <w:rPr>
              <w:noProof/>
              <w:color w:val="auto"/>
              <w:lang w:eastAsia="en-US"/>
            </w:rPr>
          </w:pPr>
          <w:hyperlink w:anchor="_Toc402795503" w:history="1">
            <w:r w:rsidR="00D24D66" w:rsidRPr="00DF6D84">
              <w:rPr>
                <w:rStyle w:val="Hyperlink"/>
                <w:noProof/>
              </w:rPr>
              <w:t>Battery</w:t>
            </w:r>
          </w:hyperlink>
        </w:p>
        <w:p w14:paraId="75F59BAD" w14:textId="77777777" w:rsidR="00D24D66" w:rsidRDefault="002535B2">
          <w:pPr>
            <w:pStyle w:val="TOC2"/>
            <w:rPr>
              <w:noProof/>
              <w:color w:val="auto"/>
              <w:lang w:eastAsia="en-US"/>
            </w:rPr>
          </w:pPr>
          <w:hyperlink w:anchor="_Toc402795504" w:history="1">
            <w:r w:rsidR="00D24D66" w:rsidRPr="00DF6D84">
              <w:rPr>
                <w:rStyle w:val="Hyperlink"/>
                <w:noProof/>
              </w:rPr>
              <w:t>Power Board</w:t>
            </w:r>
          </w:hyperlink>
        </w:p>
        <w:p w14:paraId="6A622472" w14:textId="77777777" w:rsidR="00D24D66" w:rsidRDefault="002535B2">
          <w:pPr>
            <w:pStyle w:val="TOC2"/>
            <w:rPr>
              <w:noProof/>
              <w:color w:val="auto"/>
              <w:lang w:eastAsia="en-US"/>
            </w:rPr>
          </w:pPr>
          <w:hyperlink w:anchor="_Toc402795505" w:history="1">
            <w:r w:rsidR="00D24D66" w:rsidRPr="00DF6D84">
              <w:rPr>
                <w:rStyle w:val="Hyperlink"/>
                <w:noProof/>
              </w:rPr>
              <w:t>Thruster Control</w:t>
            </w:r>
          </w:hyperlink>
        </w:p>
        <w:p w14:paraId="521D1922" w14:textId="77777777" w:rsidR="00D24D66" w:rsidRDefault="002535B2">
          <w:pPr>
            <w:pStyle w:val="TOC2"/>
            <w:rPr>
              <w:noProof/>
              <w:color w:val="auto"/>
              <w:lang w:eastAsia="en-US"/>
            </w:rPr>
          </w:pPr>
          <w:hyperlink w:anchor="_Toc402795506" w:history="1">
            <w:r w:rsidR="00D24D66" w:rsidRPr="00DF6D84">
              <w:rPr>
                <w:rStyle w:val="Hyperlink"/>
                <w:noProof/>
              </w:rPr>
              <w:t>Sensor Suite</w:t>
            </w:r>
          </w:hyperlink>
        </w:p>
        <w:p w14:paraId="415A0086" w14:textId="77777777" w:rsidR="00D24D66" w:rsidRDefault="002535B2">
          <w:pPr>
            <w:pStyle w:val="TOC2"/>
            <w:rPr>
              <w:noProof/>
              <w:color w:val="auto"/>
              <w:lang w:eastAsia="en-US"/>
            </w:rPr>
          </w:pPr>
          <w:hyperlink w:anchor="_Toc402795507" w:history="1">
            <w:r w:rsidR="00D24D66" w:rsidRPr="00DF6D84">
              <w:rPr>
                <w:rStyle w:val="Hyperlink"/>
                <w:noProof/>
              </w:rPr>
              <w:t>Pneumatic Actuators</w:t>
            </w:r>
          </w:hyperlink>
        </w:p>
        <w:p w14:paraId="34D2DFFC" w14:textId="77777777" w:rsidR="00D24D66" w:rsidRDefault="002535B2">
          <w:pPr>
            <w:pStyle w:val="TOC2"/>
            <w:rPr>
              <w:noProof/>
              <w:color w:val="auto"/>
              <w:lang w:eastAsia="en-US"/>
            </w:rPr>
          </w:pPr>
          <w:hyperlink w:anchor="_Toc402795508" w:history="1">
            <w:r w:rsidR="00D24D66" w:rsidRPr="00DF6D84">
              <w:rPr>
                <w:rStyle w:val="Hyperlink"/>
                <w:noProof/>
              </w:rPr>
              <w:t>Onboard AUV Board</w:t>
            </w:r>
          </w:hyperlink>
        </w:p>
        <w:p w14:paraId="18E78F15" w14:textId="77777777" w:rsidR="00D24D66" w:rsidRDefault="002535B2">
          <w:pPr>
            <w:pStyle w:val="TOC2"/>
            <w:rPr>
              <w:noProof/>
              <w:color w:val="auto"/>
              <w:lang w:eastAsia="en-US"/>
            </w:rPr>
          </w:pPr>
          <w:hyperlink w:anchor="_Toc402795509" w:history="1">
            <w:r w:rsidR="00D24D66" w:rsidRPr="00DF6D84">
              <w:rPr>
                <w:rStyle w:val="Hyperlink"/>
                <w:noProof/>
              </w:rPr>
              <w:t>External Computer</w:t>
            </w:r>
          </w:hyperlink>
        </w:p>
        <w:p w14:paraId="0668C584" w14:textId="77777777" w:rsidR="00D24D66" w:rsidRDefault="002535B2">
          <w:pPr>
            <w:pStyle w:val="TOC2"/>
            <w:rPr>
              <w:noProof/>
              <w:color w:val="auto"/>
              <w:lang w:eastAsia="en-US"/>
            </w:rPr>
          </w:pPr>
          <w:hyperlink w:anchor="_Toc402795510" w:history="1">
            <w:r w:rsidR="00D24D66" w:rsidRPr="00DF6D84">
              <w:rPr>
                <w:rStyle w:val="Hyperlink"/>
                <w:noProof/>
              </w:rPr>
              <w:t>CAM1</w:t>
            </w:r>
          </w:hyperlink>
        </w:p>
        <w:p w14:paraId="7C6E04DC" w14:textId="77777777" w:rsidR="00D24D66" w:rsidRDefault="002535B2">
          <w:pPr>
            <w:pStyle w:val="TOC2"/>
            <w:rPr>
              <w:noProof/>
              <w:color w:val="auto"/>
              <w:lang w:eastAsia="en-US"/>
            </w:rPr>
          </w:pPr>
          <w:hyperlink w:anchor="_Toc402795511" w:history="1">
            <w:r w:rsidR="00D24D66" w:rsidRPr="00DF6D84">
              <w:rPr>
                <w:rStyle w:val="Hyperlink"/>
                <w:noProof/>
              </w:rPr>
              <w:t>CAM2</w:t>
            </w:r>
          </w:hyperlink>
        </w:p>
        <w:p w14:paraId="23BD56B2" w14:textId="77777777" w:rsidR="00D24D66" w:rsidRDefault="002535B2">
          <w:pPr>
            <w:pStyle w:val="TOC1"/>
            <w:tabs>
              <w:tab w:val="right" w:leader="dot" w:pos="9350"/>
            </w:tabs>
            <w:rPr>
              <w:b w:val="0"/>
              <w:bCs w:val="0"/>
              <w:noProof/>
              <w:color w:val="auto"/>
              <w:sz w:val="22"/>
              <w:szCs w:val="22"/>
              <w:lang w:eastAsia="en-US"/>
            </w:rPr>
          </w:pPr>
          <w:hyperlink w:anchor="_Toc402795512" w:history="1">
            <w:r w:rsidR="00D24D66" w:rsidRPr="00DF6D84">
              <w:rPr>
                <w:rStyle w:val="Hyperlink"/>
                <w:noProof/>
              </w:rPr>
              <w:t>Software Block Diagram</w:t>
            </w:r>
            <w:r w:rsidR="00D24D66">
              <w:rPr>
                <w:noProof/>
                <w:webHidden/>
              </w:rPr>
              <w:tab/>
            </w:r>
            <w:r w:rsidR="00D24D66">
              <w:rPr>
                <w:noProof/>
                <w:webHidden/>
              </w:rPr>
              <w:fldChar w:fldCharType="begin"/>
            </w:r>
            <w:r w:rsidR="00D24D66">
              <w:rPr>
                <w:noProof/>
                <w:webHidden/>
              </w:rPr>
              <w:instrText xml:space="preserve"> PAGEREF _Toc402795512 \h </w:instrText>
            </w:r>
            <w:r w:rsidR="00D24D66">
              <w:rPr>
                <w:noProof/>
                <w:webHidden/>
              </w:rPr>
            </w:r>
            <w:r w:rsidR="00D24D66">
              <w:rPr>
                <w:noProof/>
                <w:webHidden/>
              </w:rPr>
              <w:fldChar w:fldCharType="separate"/>
            </w:r>
            <w:r w:rsidR="001908EC">
              <w:rPr>
                <w:noProof/>
                <w:webHidden/>
              </w:rPr>
              <w:t>15</w:t>
            </w:r>
            <w:r w:rsidR="00D24D66">
              <w:rPr>
                <w:noProof/>
                <w:webHidden/>
              </w:rPr>
              <w:fldChar w:fldCharType="end"/>
            </w:r>
          </w:hyperlink>
        </w:p>
        <w:p w14:paraId="31B3BE5C" w14:textId="77777777" w:rsidR="00D24D66" w:rsidRDefault="002535B2">
          <w:pPr>
            <w:pStyle w:val="TOC2"/>
            <w:rPr>
              <w:noProof/>
              <w:color w:val="auto"/>
              <w:lang w:eastAsia="en-US"/>
            </w:rPr>
          </w:pPr>
          <w:hyperlink w:anchor="_Toc402795513" w:history="1">
            <w:r w:rsidR="00D24D66" w:rsidRPr="00DF6D84">
              <w:rPr>
                <w:rStyle w:val="Hyperlink"/>
                <w:noProof/>
              </w:rPr>
              <w:t>Task State Machine</w:t>
            </w:r>
          </w:hyperlink>
        </w:p>
        <w:p w14:paraId="579AA524" w14:textId="77777777" w:rsidR="00D24D66" w:rsidRDefault="002535B2">
          <w:pPr>
            <w:pStyle w:val="TOC2"/>
            <w:rPr>
              <w:noProof/>
              <w:color w:val="auto"/>
              <w:lang w:eastAsia="en-US"/>
            </w:rPr>
          </w:pPr>
          <w:hyperlink w:anchor="_Toc402795514" w:history="1">
            <w:r w:rsidR="00D24D66" w:rsidRPr="00DF6D84">
              <w:rPr>
                <w:rStyle w:val="Hyperlink"/>
                <w:noProof/>
              </w:rPr>
              <w:t>AUV Motion Control</w:t>
            </w:r>
          </w:hyperlink>
        </w:p>
        <w:p w14:paraId="62BE281F" w14:textId="77777777" w:rsidR="00D24D66" w:rsidRDefault="002535B2">
          <w:pPr>
            <w:pStyle w:val="TOC1"/>
            <w:tabs>
              <w:tab w:val="right" w:leader="dot" w:pos="9350"/>
            </w:tabs>
            <w:rPr>
              <w:b w:val="0"/>
              <w:bCs w:val="0"/>
              <w:noProof/>
              <w:color w:val="auto"/>
              <w:sz w:val="22"/>
              <w:szCs w:val="22"/>
              <w:lang w:eastAsia="en-US"/>
            </w:rPr>
          </w:pPr>
          <w:hyperlink w:anchor="_Toc402795515" w:history="1">
            <w:r w:rsidR="00D24D66" w:rsidRPr="00DF6D84">
              <w:rPr>
                <w:rStyle w:val="Hyperlink"/>
                <w:noProof/>
              </w:rPr>
              <w:t>Project Task List</w:t>
            </w:r>
            <w:r w:rsidR="00D24D66">
              <w:rPr>
                <w:noProof/>
                <w:webHidden/>
              </w:rPr>
              <w:tab/>
            </w:r>
            <w:r w:rsidR="00D24D66">
              <w:rPr>
                <w:noProof/>
                <w:webHidden/>
              </w:rPr>
              <w:fldChar w:fldCharType="begin"/>
            </w:r>
            <w:r w:rsidR="00D24D66">
              <w:rPr>
                <w:noProof/>
                <w:webHidden/>
              </w:rPr>
              <w:instrText xml:space="preserve"> PAGEREF _Toc402795515 \h </w:instrText>
            </w:r>
            <w:r w:rsidR="00D24D66">
              <w:rPr>
                <w:noProof/>
                <w:webHidden/>
              </w:rPr>
            </w:r>
            <w:r w:rsidR="00D24D66">
              <w:rPr>
                <w:noProof/>
                <w:webHidden/>
              </w:rPr>
              <w:fldChar w:fldCharType="separate"/>
            </w:r>
            <w:r w:rsidR="001908EC">
              <w:rPr>
                <w:noProof/>
                <w:webHidden/>
              </w:rPr>
              <w:t>17</w:t>
            </w:r>
            <w:r w:rsidR="00D24D66">
              <w:rPr>
                <w:noProof/>
                <w:webHidden/>
              </w:rPr>
              <w:fldChar w:fldCharType="end"/>
            </w:r>
          </w:hyperlink>
        </w:p>
        <w:p w14:paraId="3416297E" w14:textId="77777777" w:rsidR="00D24D66" w:rsidRDefault="002535B2">
          <w:pPr>
            <w:pStyle w:val="TOC2"/>
            <w:tabs>
              <w:tab w:val="left" w:pos="1320"/>
            </w:tabs>
            <w:rPr>
              <w:noProof/>
              <w:color w:val="auto"/>
              <w:lang w:eastAsia="en-US"/>
            </w:rPr>
          </w:pPr>
          <w:hyperlink w:anchor="_Toc402795516" w:history="1">
            <w:r w:rsidR="00D24D66" w:rsidRPr="00DF6D84">
              <w:rPr>
                <w:rStyle w:val="Hyperlink"/>
                <w:noProof/>
              </w:rPr>
              <w:t>1.</w:t>
            </w:r>
            <w:r w:rsidR="00D24D66">
              <w:rPr>
                <w:noProof/>
                <w:color w:val="auto"/>
                <w:lang w:eastAsia="en-US"/>
              </w:rPr>
              <w:tab/>
            </w:r>
            <w:r w:rsidR="00D24D66" w:rsidRPr="00DF6D84">
              <w:rPr>
                <w:rStyle w:val="Hyperlink"/>
                <w:noProof/>
              </w:rPr>
              <w:t>AI / Control System</w:t>
            </w:r>
          </w:hyperlink>
        </w:p>
        <w:p w14:paraId="5142A6C1" w14:textId="77777777" w:rsidR="00D24D66" w:rsidRDefault="002535B2">
          <w:pPr>
            <w:pStyle w:val="TOC2"/>
            <w:tabs>
              <w:tab w:val="left" w:pos="1320"/>
            </w:tabs>
            <w:rPr>
              <w:noProof/>
              <w:color w:val="auto"/>
              <w:lang w:eastAsia="en-US"/>
            </w:rPr>
          </w:pPr>
          <w:hyperlink w:anchor="_Toc402795517" w:history="1">
            <w:r w:rsidR="00D24D66" w:rsidRPr="00DF6D84">
              <w:rPr>
                <w:rStyle w:val="Hyperlink"/>
                <w:noProof/>
              </w:rPr>
              <w:t>2.</w:t>
            </w:r>
            <w:r w:rsidR="00D24D66">
              <w:rPr>
                <w:noProof/>
                <w:color w:val="auto"/>
                <w:lang w:eastAsia="en-US"/>
              </w:rPr>
              <w:tab/>
            </w:r>
            <w:r w:rsidR="00D24D66" w:rsidRPr="00DF6D84">
              <w:rPr>
                <w:rStyle w:val="Hyperlink"/>
                <w:noProof/>
              </w:rPr>
              <w:t>Machine Vision System</w:t>
            </w:r>
          </w:hyperlink>
        </w:p>
        <w:p w14:paraId="05042E1B" w14:textId="77777777" w:rsidR="00D24D66" w:rsidRDefault="002535B2">
          <w:pPr>
            <w:pStyle w:val="TOC2"/>
            <w:tabs>
              <w:tab w:val="left" w:pos="1320"/>
            </w:tabs>
            <w:rPr>
              <w:noProof/>
              <w:color w:val="auto"/>
              <w:lang w:eastAsia="en-US"/>
            </w:rPr>
          </w:pPr>
          <w:hyperlink w:anchor="_Toc402795518" w:history="1">
            <w:r w:rsidR="00D24D66" w:rsidRPr="00DF6D84">
              <w:rPr>
                <w:rStyle w:val="Hyperlink"/>
                <w:noProof/>
              </w:rPr>
              <w:t>3.</w:t>
            </w:r>
            <w:r w:rsidR="00D24D66">
              <w:rPr>
                <w:noProof/>
                <w:color w:val="auto"/>
                <w:lang w:eastAsia="en-US"/>
              </w:rPr>
              <w:tab/>
            </w:r>
            <w:r w:rsidR="00D24D66" w:rsidRPr="00DF6D84">
              <w:rPr>
                <w:rStyle w:val="Hyperlink"/>
                <w:noProof/>
              </w:rPr>
              <w:t>Motor Control</w:t>
            </w:r>
          </w:hyperlink>
        </w:p>
        <w:p w14:paraId="0C697C2E" w14:textId="77777777" w:rsidR="00D24D66" w:rsidRDefault="002535B2">
          <w:pPr>
            <w:pStyle w:val="TOC2"/>
            <w:tabs>
              <w:tab w:val="left" w:pos="1320"/>
            </w:tabs>
            <w:rPr>
              <w:noProof/>
              <w:color w:val="auto"/>
              <w:lang w:eastAsia="en-US"/>
            </w:rPr>
          </w:pPr>
          <w:hyperlink w:anchor="_Toc402795519" w:history="1">
            <w:r w:rsidR="00D24D66" w:rsidRPr="00DF6D84">
              <w:rPr>
                <w:rStyle w:val="Hyperlink"/>
                <w:noProof/>
              </w:rPr>
              <w:t>4.</w:t>
            </w:r>
            <w:r w:rsidR="00D24D66">
              <w:rPr>
                <w:noProof/>
                <w:color w:val="auto"/>
                <w:lang w:eastAsia="en-US"/>
              </w:rPr>
              <w:tab/>
            </w:r>
            <w:r w:rsidR="00D24D66" w:rsidRPr="00DF6D84">
              <w:rPr>
                <w:rStyle w:val="Hyperlink"/>
                <w:noProof/>
              </w:rPr>
              <w:t>Sensor Suite</w:t>
            </w:r>
          </w:hyperlink>
        </w:p>
        <w:p w14:paraId="45CDB74B" w14:textId="77777777" w:rsidR="00D24D66" w:rsidRDefault="002535B2">
          <w:pPr>
            <w:pStyle w:val="TOC2"/>
            <w:tabs>
              <w:tab w:val="left" w:pos="1320"/>
            </w:tabs>
            <w:rPr>
              <w:noProof/>
              <w:color w:val="auto"/>
              <w:lang w:eastAsia="en-US"/>
            </w:rPr>
          </w:pPr>
          <w:hyperlink w:anchor="_Toc402795520" w:history="1">
            <w:r w:rsidR="00D24D66" w:rsidRPr="00DF6D84">
              <w:rPr>
                <w:rStyle w:val="Hyperlink"/>
                <w:noProof/>
              </w:rPr>
              <w:t>5.</w:t>
            </w:r>
            <w:r w:rsidR="00D24D66">
              <w:rPr>
                <w:noProof/>
                <w:color w:val="auto"/>
                <w:lang w:eastAsia="en-US"/>
              </w:rPr>
              <w:tab/>
            </w:r>
            <w:r w:rsidR="00D24D66" w:rsidRPr="00DF6D84">
              <w:rPr>
                <w:rStyle w:val="Hyperlink"/>
                <w:noProof/>
              </w:rPr>
              <w:t>Power Distribution System</w:t>
            </w:r>
          </w:hyperlink>
        </w:p>
        <w:p w14:paraId="7FFD9621" w14:textId="77777777" w:rsidR="00D24D66" w:rsidRDefault="002535B2">
          <w:pPr>
            <w:pStyle w:val="TOC2"/>
            <w:tabs>
              <w:tab w:val="left" w:pos="1320"/>
            </w:tabs>
            <w:rPr>
              <w:noProof/>
              <w:color w:val="auto"/>
              <w:lang w:eastAsia="en-US"/>
            </w:rPr>
          </w:pPr>
          <w:hyperlink w:anchor="_Toc402795521" w:history="1">
            <w:r w:rsidR="00D24D66" w:rsidRPr="00DF6D84">
              <w:rPr>
                <w:rStyle w:val="Hyperlink"/>
                <w:noProof/>
              </w:rPr>
              <w:t>6.</w:t>
            </w:r>
            <w:r w:rsidR="00D24D66">
              <w:rPr>
                <w:noProof/>
                <w:color w:val="auto"/>
                <w:lang w:eastAsia="en-US"/>
              </w:rPr>
              <w:tab/>
            </w:r>
            <w:r w:rsidR="00D24D66" w:rsidRPr="00DF6D84">
              <w:rPr>
                <w:rStyle w:val="Hyperlink"/>
                <w:noProof/>
              </w:rPr>
              <w:t>Pneumatic Actuators Implementation</w:t>
            </w:r>
          </w:hyperlink>
        </w:p>
        <w:p w14:paraId="3E7560AE" w14:textId="77777777" w:rsidR="00D24D66" w:rsidRDefault="002535B2">
          <w:pPr>
            <w:pStyle w:val="TOC2"/>
            <w:tabs>
              <w:tab w:val="left" w:pos="1320"/>
            </w:tabs>
            <w:rPr>
              <w:noProof/>
              <w:color w:val="auto"/>
              <w:lang w:eastAsia="en-US"/>
            </w:rPr>
          </w:pPr>
          <w:hyperlink w:anchor="_Toc402795522" w:history="1">
            <w:r w:rsidR="00D24D66" w:rsidRPr="00DF6D84">
              <w:rPr>
                <w:rStyle w:val="Hyperlink"/>
                <w:noProof/>
              </w:rPr>
              <w:t>7.</w:t>
            </w:r>
            <w:r w:rsidR="00D24D66">
              <w:rPr>
                <w:noProof/>
                <w:color w:val="auto"/>
                <w:lang w:eastAsia="en-US"/>
              </w:rPr>
              <w:tab/>
            </w:r>
            <w:r w:rsidR="00D24D66" w:rsidRPr="00DF6D84">
              <w:rPr>
                <w:rStyle w:val="Hyperlink"/>
                <w:noProof/>
              </w:rPr>
              <w:t>Electrical System Implementation</w:t>
            </w:r>
          </w:hyperlink>
        </w:p>
        <w:p w14:paraId="380AD43E" w14:textId="77777777" w:rsidR="00D24D66" w:rsidRDefault="002535B2">
          <w:pPr>
            <w:pStyle w:val="TOC2"/>
            <w:tabs>
              <w:tab w:val="left" w:pos="1320"/>
            </w:tabs>
            <w:rPr>
              <w:noProof/>
              <w:color w:val="auto"/>
              <w:lang w:eastAsia="en-US"/>
            </w:rPr>
          </w:pPr>
          <w:hyperlink w:anchor="_Toc402795523" w:history="1">
            <w:r w:rsidR="00D24D66" w:rsidRPr="00DF6D84">
              <w:rPr>
                <w:rStyle w:val="Hyperlink"/>
                <w:noProof/>
              </w:rPr>
              <w:t>8.</w:t>
            </w:r>
            <w:r w:rsidR="00D24D66">
              <w:rPr>
                <w:noProof/>
                <w:color w:val="auto"/>
                <w:lang w:eastAsia="en-US"/>
              </w:rPr>
              <w:tab/>
            </w:r>
            <w:r w:rsidR="00D24D66" w:rsidRPr="00DF6D84">
              <w:rPr>
                <w:rStyle w:val="Hyperlink"/>
                <w:noProof/>
              </w:rPr>
              <w:t>Ping Sniffer</w:t>
            </w:r>
          </w:hyperlink>
        </w:p>
        <w:p w14:paraId="127D30FB" w14:textId="77777777" w:rsidR="00D24D66" w:rsidRDefault="002535B2">
          <w:pPr>
            <w:pStyle w:val="TOC2"/>
            <w:tabs>
              <w:tab w:val="left" w:pos="1320"/>
            </w:tabs>
            <w:rPr>
              <w:noProof/>
              <w:color w:val="auto"/>
              <w:lang w:eastAsia="en-US"/>
            </w:rPr>
          </w:pPr>
          <w:hyperlink w:anchor="_Toc402795524" w:history="1">
            <w:r w:rsidR="00D24D66" w:rsidRPr="00DF6D84">
              <w:rPr>
                <w:rStyle w:val="Hyperlink"/>
                <w:noProof/>
              </w:rPr>
              <w:t>9.</w:t>
            </w:r>
            <w:r w:rsidR="00D24D66">
              <w:rPr>
                <w:noProof/>
                <w:color w:val="auto"/>
                <w:lang w:eastAsia="en-US"/>
              </w:rPr>
              <w:tab/>
            </w:r>
            <w:r w:rsidR="00D24D66" w:rsidRPr="00DF6D84">
              <w:rPr>
                <w:rStyle w:val="Hyperlink"/>
                <w:noProof/>
                <w:lang w:eastAsia="en-US"/>
              </w:rPr>
              <w:t>Navigation, Positioning, and Heading System</w:t>
            </w:r>
          </w:hyperlink>
        </w:p>
        <w:p w14:paraId="76315431" w14:textId="3CF3C5D9" w:rsidR="00E63A55" w:rsidRDefault="00986DCF" w:rsidP="003F61C9">
          <w:r>
            <w:rPr>
              <w:sz w:val="26"/>
              <w:szCs w:val="26"/>
            </w:rPr>
            <w:fldChar w:fldCharType="end"/>
          </w:r>
        </w:p>
      </w:sdtContent>
    </w:sdt>
    <w:p w14:paraId="5D77DB1A" w14:textId="77777777" w:rsidR="00E63A55" w:rsidRDefault="00E63A55" w:rsidP="003F61C9">
      <w:pPr>
        <w:sectPr w:rsidR="00E63A55">
          <w:pgSz w:w="12240" w:h="15840" w:code="1"/>
          <w:pgMar w:top="1080" w:right="1440" w:bottom="1080" w:left="1440" w:header="720" w:footer="576" w:gutter="0"/>
          <w:pgNumType w:start="0"/>
          <w:cols w:space="720"/>
          <w:titlePg/>
          <w:docGrid w:linePitch="360"/>
        </w:sectPr>
      </w:pPr>
    </w:p>
    <w:p w14:paraId="48BC09AF" w14:textId="18C1B388" w:rsidR="00F11598" w:rsidRDefault="00F11598" w:rsidP="003F61C9">
      <w:pPr>
        <w:pStyle w:val="Heading1"/>
      </w:pPr>
      <w:bookmarkStart w:id="0" w:name="_Toc402795493"/>
      <w:r>
        <w:lastRenderedPageBreak/>
        <w:t>Similar and Prior Technologies</w:t>
      </w:r>
      <w:bookmarkEnd w:id="0"/>
    </w:p>
    <w:p w14:paraId="2D617386" w14:textId="59E1F66D" w:rsidR="00CA1DFA" w:rsidRPr="00CA1DFA" w:rsidRDefault="00CA1DFA" w:rsidP="003F61C9">
      <w:pPr>
        <w:pStyle w:val="Heading2"/>
      </w:pPr>
      <w:bookmarkStart w:id="1" w:name="_Toc402795494"/>
      <w:r w:rsidRPr="00CA1DFA">
        <w:t>VideoRay</w:t>
      </w:r>
      <w:r w:rsidR="008E296F">
        <w:t>®</w:t>
      </w:r>
      <w:r w:rsidRPr="00CA1DFA">
        <w:t xml:space="preserve"> Pro 4 Rugged BASE ROV System</w:t>
      </w:r>
      <w:bookmarkEnd w:id="1"/>
    </w:p>
    <w:tbl>
      <w:tblPr>
        <w:tblStyle w:val="FinancialTable"/>
        <w:tblW w:w="0" w:type="auto"/>
        <w:tblLook w:val="04A0" w:firstRow="1" w:lastRow="0" w:firstColumn="1" w:lastColumn="0" w:noHBand="0" w:noVBand="1"/>
      </w:tblPr>
      <w:tblGrid>
        <w:gridCol w:w="1818"/>
        <w:gridCol w:w="7532"/>
      </w:tblGrid>
      <w:tr w:rsidR="00641CFD" w14:paraId="3D2F8748" w14:textId="77777777" w:rsidTr="00641CFD">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81" w:type="dxa"/>
          </w:tcPr>
          <w:p w14:paraId="35E85D5F" w14:textId="1345EE4E" w:rsidR="00641CFD" w:rsidRDefault="00641CFD" w:rsidP="003F61C9">
            <w:r>
              <w:t>Website</w:t>
            </w:r>
          </w:p>
        </w:tc>
        <w:tc>
          <w:tcPr>
            <w:tcW w:w="7969" w:type="dxa"/>
          </w:tcPr>
          <w:p w14:paraId="2E52E532" w14:textId="1CAC264C" w:rsidR="00641CFD" w:rsidRDefault="002535B2" w:rsidP="003F61C9">
            <w:pPr>
              <w:cnfStyle w:val="100000000000" w:firstRow="1" w:lastRow="0" w:firstColumn="0" w:lastColumn="0" w:oddVBand="0" w:evenVBand="0" w:oddHBand="0" w:evenHBand="0" w:firstRowFirstColumn="0" w:firstRowLastColumn="0" w:lastRowFirstColumn="0" w:lastRowLastColumn="0"/>
            </w:pPr>
            <w:hyperlink r:id="rId10" w:history="1">
              <w:r w:rsidR="00641CFD" w:rsidRPr="001A5C6A">
                <w:rPr>
                  <w:rStyle w:val="Hyperlink"/>
                </w:rPr>
                <w:t>http://www.videoray.com/homepage/professional-rovs/videoray-pro-4/pro-4-rugged-base.html</w:t>
              </w:r>
            </w:hyperlink>
            <w:r w:rsidR="00641CFD">
              <w:t xml:space="preserve"> </w:t>
            </w:r>
          </w:p>
        </w:tc>
      </w:tr>
      <w:tr w:rsidR="00641CFD" w14:paraId="043D7370" w14:textId="77777777" w:rsidTr="00641CFD">
        <w:tc>
          <w:tcPr>
            <w:cnfStyle w:val="001000000000" w:firstRow="0" w:lastRow="0" w:firstColumn="1" w:lastColumn="0" w:oddVBand="0" w:evenVBand="0" w:oddHBand="0" w:evenHBand="0" w:firstRowFirstColumn="0" w:firstRowLastColumn="0" w:lastRowFirstColumn="0" w:lastRowLastColumn="0"/>
            <w:tcW w:w="1381" w:type="dxa"/>
          </w:tcPr>
          <w:p w14:paraId="6AEE3950" w14:textId="3E6AA797" w:rsidR="00641CFD" w:rsidRDefault="00641CFD" w:rsidP="003F61C9">
            <w:r>
              <w:t>Image</w:t>
            </w:r>
          </w:p>
        </w:tc>
        <w:tc>
          <w:tcPr>
            <w:tcW w:w="7969" w:type="dxa"/>
          </w:tcPr>
          <w:p w14:paraId="5019AE38" w14:textId="18686AC8" w:rsidR="00641CFD" w:rsidRPr="00CA1DFA" w:rsidRDefault="00641CFD" w:rsidP="003F61C9">
            <w:pPr>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71AB87F3" wp14:editId="73D7DD6D">
                  <wp:extent cx="3753166" cy="2743200"/>
                  <wp:effectExtent l="0" t="0" r="0" b="0"/>
                  <wp:docPr id="48" name="Picture 48" descr="http://www.videoray.com/images/igallery/resized/801-900/Pro4_Cerakote_StandardThruster_web-811-800-60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deoray.com/images/igallery/resized/801-900/Pro4_Cerakote_StandardThruster_web-811-800-600-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166" cy="2743200"/>
                          </a:xfrm>
                          <a:prstGeom prst="rect">
                            <a:avLst/>
                          </a:prstGeom>
                          <a:noFill/>
                          <a:ln>
                            <a:noFill/>
                          </a:ln>
                        </pic:spPr>
                      </pic:pic>
                    </a:graphicData>
                  </a:graphic>
                </wp:inline>
              </w:drawing>
            </w:r>
          </w:p>
        </w:tc>
      </w:tr>
      <w:tr w:rsidR="00641CFD" w14:paraId="571B7BF4" w14:textId="77777777" w:rsidTr="00641C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365A002" w14:textId="0FF4E7C0" w:rsidR="00641CFD" w:rsidRDefault="00641CFD" w:rsidP="003F61C9">
            <w:r>
              <w:t>Similarities</w:t>
            </w:r>
          </w:p>
        </w:tc>
        <w:tc>
          <w:tcPr>
            <w:tcW w:w="7969" w:type="dxa"/>
          </w:tcPr>
          <w:p w14:paraId="4CB8582C" w14:textId="17897908" w:rsidR="00641CFD" w:rsidRDefault="00641CFD" w:rsidP="003F61C9">
            <w:pPr>
              <w:pStyle w:val="ListParagraph"/>
              <w:numPr>
                <w:ilvl w:val="0"/>
                <w:numId w:val="7"/>
              </w:numPr>
              <w:cnfStyle w:val="000000010000" w:firstRow="0" w:lastRow="0" w:firstColumn="0" w:lastColumn="0" w:oddVBand="0" w:evenVBand="0" w:oddHBand="0" w:evenHBand="1" w:firstRowFirstColumn="0" w:firstRowLastColumn="0" w:lastRowFirstColumn="0" w:lastRowLastColumn="0"/>
            </w:pPr>
            <w:r w:rsidRPr="00CA1DFA">
              <w:t>"VideoRay operators worldwide have reported locating, identifying, and removing drugs, and other contraband from vessel hulls, port and harbor structures and bottoms."</w:t>
            </w:r>
          </w:p>
        </w:tc>
      </w:tr>
      <w:tr w:rsidR="00641CFD" w14:paraId="2F6FF5CB" w14:textId="77777777" w:rsidTr="00641CFD">
        <w:tc>
          <w:tcPr>
            <w:cnfStyle w:val="001000000000" w:firstRow="0" w:lastRow="0" w:firstColumn="1" w:lastColumn="0" w:oddVBand="0" w:evenVBand="0" w:oddHBand="0" w:evenHBand="0" w:firstRowFirstColumn="0" w:firstRowLastColumn="0" w:lastRowFirstColumn="0" w:lastRowLastColumn="0"/>
            <w:tcW w:w="1381" w:type="dxa"/>
          </w:tcPr>
          <w:p w14:paraId="546F3607" w14:textId="54C4A8B8" w:rsidR="00641CFD" w:rsidRDefault="00641CFD" w:rsidP="003F61C9">
            <w:r>
              <w:t>Advantages</w:t>
            </w:r>
          </w:p>
        </w:tc>
        <w:tc>
          <w:tcPr>
            <w:tcW w:w="7969" w:type="dxa"/>
          </w:tcPr>
          <w:p w14:paraId="32E11142" w14:textId="77777777" w:rsidR="00641CFD" w:rsidRDefault="00641CFD" w:rsidP="003F61C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Smaller Form Factor</w:t>
            </w:r>
          </w:p>
          <w:p w14:paraId="49788415" w14:textId="7E74754B" w:rsidR="00641CFD" w:rsidRDefault="00641CFD" w:rsidP="003F61C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Transportable, Deployable, Operable by single user.</w:t>
            </w:r>
          </w:p>
        </w:tc>
      </w:tr>
      <w:tr w:rsidR="00641CFD" w14:paraId="6BB8733A" w14:textId="77777777" w:rsidTr="00641C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5353041" w14:textId="47896F02" w:rsidR="00641CFD" w:rsidRDefault="00641CFD" w:rsidP="003F61C9">
            <w:r>
              <w:t>Disadvantages</w:t>
            </w:r>
          </w:p>
        </w:tc>
        <w:tc>
          <w:tcPr>
            <w:tcW w:w="7969" w:type="dxa"/>
          </w:tcPr>
          <w:p w14:paraId="378CCF14" w14:textId="18437ACE" w:rsidR="00641CFD" w:rsidRDefault="00641CFD" w:rsidP="003F61C9">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 xml:space="preserve">Not delivered with a </w:t>
            </w:r>
            <w:r w:rsidR="00152C54">
              <w:t>tether</w:t>
            </w:r>
            <w:r>
              <w:t>, user must purchase separately</w:t>
            </w:r>
          </w:p>
          <w:p w14:paraId="148920B5" w14:textId="5050D1B2" w:rsidR="00641CFD" w:rsidRDefault="00641CFD" w:rsidP="003F61C9">
            <w:pPr>
              <w:pStyle w:val="ListParagraph"/>
              <w:numPr>
                <w:ilvl w:val="0"/>
                <w:numId w:val="9"/>
              </w:numPr>
              <w:cnfStyle w:val="000000010000" w:firstRow="0" w:lastRow="0" w:firstColumn="0" w:lastColumn="0" w:oddVBand="0" w:evenVBand="0" w:oddHBand="0" w:evenHBand="1" w:firstRowFirstColumn="0" w:firstRowLastColumn="0" w:lastRowFirstColumn="0" w:lastRowLastColumn="0"/>
            </w:pPr>
            <w:r>
              <w:t>Control System is not ergonomic</w:t>
            </w:r>
          </w:p>
        </w:tc>
      </w:tr>
      <w:tr w:rsidR="00641CFD" w14:paraId="4874537E" w14:textId="77777777" w:rsidTr="00641CFD">
        <w:tc>
          <w:tcPr>
            <w:cnfStyle w:val="001000000000" w:firstRow="0" w:lastRow="0" w:firstColumn="1" w:lastColumn="0" w:oddVBand="0" w:evenVBand="0" w:oddHBand="0" w:evenHBand="0" w:firstRowFirstColumn="0" w:firstRowLastColumn="0" w:lastRowFirstColumn="0" w:lastRowLastColumn="0"/>
            <w:tcW w:w="1381" w:type="dxa"/>
          </w:tcPr>
          <w:p w14:paraId="1E29701C" w14:textId="74327F76" w:rsidR="00641CFD" w:rsidRDefault="00641CFD" w:rsidP="003F61C9">
            <w:r>
              <w:t>Cost</w:t>
            </w:r>
          </w:p>
        </w:tc>
        <w:tc>
          <w:tcPr>
            <w:tcW w:w="7969" w:type="dxa"/>
          </w:tcPr>
          <w:p w14:paraId="36BE9559" w14:textId="103E4F6D" w:rsidR="00641CFD" w:rsidRDefault="00EE5B66" w:rsidP="003F61C9">
            <w:pPr>
              <w:cnfStyle w:val="000000000000" w:firstRow="0" w:lastRow="0" w:firstColumn="0" w:lastColumn="0" w:oddVBand="0" w:evenVBand="0" w:oddHBand="0" w:evenHBand="0" w:firstRowFirstColumn="0" w:firstRowLastColumn="0" w:lastRowFirstColumn="0" w:lastRowLastColumn="0"/>
            </w:pPr>
            <w:r>
              <w:t>Approx. $25,000</w:t>
            </w:r>
          </w:p>
        </w:tc>
      </w:tr>
    </w:tbl>
    <w:p w14:paraId="58841AB2" w14:textId="77777777" w:rsidR="00381862" w:rsidRDefault="00381862" w:rsidP="003F61C9"/>
    <w:p w14:paraId="45C581F4" w14:textId="77777777" w:rsidR="00381862" w:rsidRDefault="00381862" w:rsidP="003F61C9">
      <w:pPr>
        <w:rPr>
          <w:rFonts w:asciiTheme="majorHAnsi" w:eastAsiaTheme="majorEastAsia" w:hAnsiTheme="majorHAnsi" w:cstheme="majorBidi"/>
          <w:color w:val="000000" w:themeColor="accent1"/>
          <w:sz w:val="36"/>
          <w:szCs w:val="36"/>
        </w:rPr>
      </w:pPr>
      <w:r>
        <w:br w:type="page"/>
      </w:r>
    </w:p>
    <w:p w14:paraId="5AB7F49B" w14:textId="5CB8F8DB" w:rsidR="000B41DC" w:rsidRPr="00CA1DFA" w:rsidRDefault="008E296F" w:rsidP="003F61C9">
      <w:pPr>
        <w:pStyle w:val="Heading2"/>
      </w:pPr>
      <w:bookmarkStart w:id="2" w:name="_Toc402795495"/>
      <w:r w:rsidRPr="008E296F">
        <w:lastRenderedPageBreak/>
        <w:t>Seabotix</w:t>
      </w:r>
      <w:r>
        <w:t xml:space="preserve">® </w:t>
      </w:r>
      <w:r w:rsidRPr="008E296F">
        <w:t>vLBV950</w:t>
      </w:r>
      <w:bookmarkEnd w:id="2"/>
    </w:p>
    <w:tbl>
      <w:tblPr>
        <w:tblStyle w:val="FinancialTable"/>
        <w:tblW w:w="0" w:type="auto"/>
        <w:tblLook w:val="04A0" w:firstRow="1" w:lastRow="0" w:firstColumn="1" w:lastColumn="0" w:noHBand="0" w:noVBand="1"/>
      </w:tblPr>
      <w:tblGrid>
        <w:gridCol w:w="1818"/>
        <w:gridCol w:w="7532"/>
      </w:tblGrid>
      <w:tr w:rsidR="00641CFD" w14:paraId="51E7B77F" w14:textId="77777777" w:rsidTr="00641CF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81" w:type="dxa"/>
          </w:tcPr>
          <w:p w14:paraId="7DB9E412" w14:textId="0CAF2DB6" w:rsidR="00641CFD" w:rsidRDefault="00641CFD" w:rsidP="003F61C9">
            <w:r>
              <w:t>Website</w:t>
            </w:r>
          </w:p>
        </w:tc>
        <w:tc>
          <w:tcPr>
            <w:tcW w:w="7969" w:type="dxa"/>
          </w:tcPr>
          <w:p w14:paraId="5F6F74FB" w14:textId="07046677" w:rsidR="00641CFD" w:rsidRDefault="002535B2" w:rsidP="003F61C9">
            <w:pPr>
              <w:cnfStyle w:val="100000000000" w:firstRow="1" w:lastRow="0" w:firstColumn="0" w:lastColumn="0" w:oddVBand="0" w:evenVBand="0" w:oddHBand="0" w:evenHBand="0" w:firstRowFirstColumn="0" w:firstRowLastColumn="0" w:lastRowFirstColumn="0" w:lastRowLastColumn="0"/>
              <w:rPr>
                <w:noProof/>
                <w:lang w:eastAsia="en-US"/>
              </w:rPr>
            </w:pPr>
            <w:hyperlink r:id="rId12" w:history="1">
              <w:r w:rsidR="007932D0" w:rsidRPr="001A5C6A">
                <w:rPr>
                  <w:rStyle w:val="Hyperlink"/>
                </w:rPr>
                <w:t>http://www.seabotix.com/products/vlbv950.htm</w:t>
              </w:r>
            </w:hyperlink>
            <w:r w:rsidR="007932D0">
              <w:t xml:space="preserve"> </w:t>
            </w:r>
          </w:p>
        </w:tc>
      </w:tr>
      <w:tr w:rsidR="00641CFD" w14:paraId="1EA14923" w14:textId="77777777" w:rsidTr="00AC7EE3">
        <w:trPr>
          <w:trHeight w:val="2457"/>
        </w:trPr>
        <w:tc>
          <w:tcPr>
            <w:cnfStyle w:val="001000000000" w:firstRow="0" w:lastRow="0" w:firstColumn="1" w:lastColumn="0" w:oddVBand="0" w:evenVBand="0" w:oddHBand="0" w:evenHBand="0" w:firstRowFirstColumn="0" w:firstRowLastColumn="0" w:lastRowFirstColumn="0" w:lastRowLastColumn="0"/>
            <w:tcW w:w="1381" w:type="dxa"/>
          </w:tcPr>
          <w:p w14:paraId="5E2FBBF8" w14:textId="77777777" w:rsidR="00641CFD" w:rsidRDefault="00641CFD" w:rsidP="003F61C9">
            <w:r>
              <w:t>Image</w:t>
            </w:r>
          </w:p>
        </w:tc>
        <w:tc>
          <w:tcPr>
            <w:tcW w:w="7969" w:type="dxa"/>
          </w:tcPr>
          <w:p w14:paraId="684AF4E1" w14:textId="3202C181" w:rsidR="00641CFD" w:rsidRDefault="00641CFD" w:rsidP="003F61C9">
            <w:pPr>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1F987B22" wp14:editId="3B56840D">
                  <wp:extent cx="2417446" cy="2743200"/>
                  <wp:effectExtent l="0" t="0" r="1905" b="0"/>
                  <wp:docPr id="66" name="Picture 66" descr="http://www.seabotix.com/products/images/vlbv/vlbv300_front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abotix.com/products/images/vlbv/vlbv300_front_lr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7446" cy="2743200"/>
                          </a:xfrm>
                          <a:prstGeom prst="rect">
                            <a:avLst/>
                          </a:prstGeom>
                          <a:noFill/>
                          <a:ln>
                            <a:noFill/>
                          </a:ln>
                        </pic:spPr>
                      </pic:pic>
                    </a:graphicData>
                  </a:graphic>
                </wp:inline>
              </w:drawing>
            </w:r>
          </w:p>
        </w:tc>
      </w:tr>
      <w:tr w:rsidR="00641CFD" w14:paraId="67256C03" w14:textId="77777777" w:rsidTr="00641C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1CFB2BD6" w14:textId="77777777" w:rsidR="00641CFD" w:rsidRDefault="00641CFD" w:rsidP="003F61C9">
            <w:r>
              <w:t>Similarities</w:t>
            </w:r>
          </w:p>
        </w:tc>
        <w:tc>
          <w:tcPr>
            <w:tcW w:w="7969" w:type="dxa"/>
          </w:tcPr>
          <w:p w14:paraId="1FF74E72" w14:textId="77777777" w:rsidR="00641CFD" w:rsidRDefault="00641CFD"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Vectored Thrusters</w:t>
            </w:r>
          </w:p>
          <w:p w14:paraId="6D892E2D" w14:textId="77777777" w:rsidR="00641CFD" w:rsidRDefault="00641CFD"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Manipulator Arm</w:t>
            </w:r>
          </w:p>
          <w:p w14:paraId="6ACD7599" w14:textId="75F6FBF4" w:rsidR="00641CFD" w:rsidRDefault="00641CFD"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Intuitive Control System</w:t>
            </w:r>
          </w:p>
        </w:tc>
      </w:tr>
      <w:tr w:rsidR="00641CFD" w14:paraId="0C701F8D" w14:textId="77777777" w:rsidTr="00641CFD">
        <w:tc>
          <w:tcPr>
            <w:cnfStyle w:val="001000000000" w:firstRow="0" w:lastRow="0" w:firstColumn="1" w:lastColumn="0" w:oddVBand="0" w:evenVBand="0" w:oddHBand="0" w:evenHBand="0" w:firstRowFirstColumn="0" w:firstRowLastColumn="0" w:lastRowFirstColumn="0" w:lastRowLastColumn="0"/>
            <w:tcW w:w="1381" w:type="dxa"/>
          </w:tcPr>
          <w:p w14:paraId="21AD8BA1" w14:textId="42BD5F1F" w:rsidR="00641CFD" w:rsidRDefault="00641CFD" w:rsidP="003F61C9">
            <w:r>
              <w:t>Advantages</w:t>
            </w:r>
          </w:p>
        </w:tc>
        <w:tc>
          <w:tcPr>
            <w:tcW w:w="7969" w:type="dxa"/>
          </w:tcPr>
          <w:p w14:paraId="1437216B" w14:textId="77777777" w:rsidR="00641CFD" w:rsidRDefault="00641CFD"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0B41DC">
              <w:t xml:space="preserve">SeaBotix MiniROV controls have been regarded as the most intuitive of all small ROVs. The vLBV950 is no different with the user friendly operator control unit </w:t>
            </w:r>
            <w:r>
              <w:t>and integrated control console.</w:t>
            </w:r>
          </w:p>
          <w:p w14:paraId="620BA099" w14:textId="28A890A0" w:rsidR="00641CFD" w:rsidRDefault="00641CFD"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4x Data RS232/845 Data Channels</w:t>
            </w:r>
          </w:p>
          <w:p w14:paraId="36A5A9CE" w14:textId="58BF2C2C" w:rsidR="00641CFD" w:rsidRDefault="00641CFD"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Safety: </w:t>
            </w:r>
            <w:r w:rsidRPr="00EF6FFD">
              <w:t>Isolated input power, circuit breaker, line insulation monitor, leak detector. Meets and exceeds "Code of Practice for the Safe Use of Electricity in Water"</w:t>
            </w:r>
          </w:p>
        </w:tc>
      </w:tr>
      <w:tr w:rsidR="00641CFD" w14:paraId="4DA22C29" w14:textId="77777777" w:rsidTr="00641C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44772449" w14:textId="1EC83A6C" w:rsidR="00641CFD" w:rsidRDefault="00641CFD" w:rsidP="003F61C9">
            <w:r>
              <w:t>Disadvantages</w:t>
            </w:r>
          </w:p>
        </w:tc>
        <w:tc>
          <w:tcPr>
            <w:tcW w:w="7969" w:type="dxa"/>
          </w:tcPr>
          <w:p w14:paraId="0F97CD0D" w14:textId="5F29C246" w:rsidR="00641CFD" w:rsidRDefault="00641CFD" w:rsidP="003F61C9">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Cost</w:t>
            </w:r>
          </w:p>
        </w:tc>
      </w:tr>
      <w:tr w:rsidR="00641CFD" w14:paraId="5852E2AC" w14:textId="77777777" w:rsidTr="00641CFD">
        <w:tc>
          <w:tcPr>
            <w:cnfStyle w:val="001000000000" w:firstRow="0" w:lastRow="0" w:firstColumn="1" w:lastColumn="0" w:oddVBand="0" w:evenVBand="0" w:oddHBand="0" w:evenHBand="0" w:firstRowFirstColumn="0" w:firstRowLastColumn="0" w:lastRowFirstColumn="0" w:lastRowLastColumn="0"/>
            <w:tcW w:w="1381" w:type="dxa"/>
          </w:tcPr>
          <w:p w14:paraId="618502D3" w14:textId="77777777" w:rsidR="00641CFD" w:rsidRDefault="00641CFD" w:rsidP="003F61C9">
            <w:r>
              <w:t>Cost</w:t>
            </w:r>
          </w:p>
        </w:tc>
        <w:tc>
          <w:tcPr>
            <w:tcW w:w="7969" w:type="dxa"/>
          </w:tcPr>
          <w:p w14:paraId="46CA4200" w14:textId="77777777" w:rsidR="00641CFD" w:rsidRDefault="00641CFD" w:rsidP="003F61C9">
            <w:pPr>
              <w:cnfStyle w:val="000000000000" w:firstRow="0" w:lastRow="0" w:firstColumn="0" w:lastColumn="0" w:oddVBand="0" w:evenVBand="0" w:oddHBand="0" w:evenHBand="0" w:firstRowFirstColumn="0" w:firstRowLastColumn="0" w:lastRowFirstColumn="0" w:lastRowLastColumn="0"/>
            </w:pPr>
            <w:r>
              <w:t>Quote Required</w:t>
            </w:r>
          </w:p>
        </w:tc>
      </w:tr>
    </w:tbl>
    <w:p w14:paraId="11673566" w14:textId="77777777" w:rsidR="00381862" w:rsidRDefault="00381862" w:rsidP="003F61C9">
      <w:pPr>
        <w:pStyle w:val="Heading2"/>
      </w:pPr>
    </w:p>
    <w:p w14:paraId="05054340" w14:textId="77777777" w:rsidR="00381862" w:rsidRDefault="00381862" w:rsidP="003F61C9">
      <w:pPr>
        <w:rPr>
          <w:sz w:val="26"/>
          <w:szCs w:val="26"/>
        </w:rPr>
      </w:pPr>
      <w:r>
        <w:br w:type="page"/>
      </w:r>
    </w:p>
    <w:p w14:paraId="53A020BD" w14:textId="624012C5" w:rsidR="004B11DE" w:rsidRPr="004B11DE" w:rsidRDefault="004B11DE" w:rsidP="003F61C9">
      <w:pPr>
        <w:pStyle w:val="Heading2"/>
      </w:pPr>
      <w:bookmarkStart w:id="3" w:name="_Toc402795496"/>
      <w:r w:rsidRPr="004B11DE">
        <w:lastRenderedPageBreak/>
        <w:t>DOER</w:t>
      </w:r>
      <w:r w:rsidR="0030405E" w:rsidRPr="004B11DE">
        <w:t xml:space="preserve">® </w:t>
      </w:r>
      <w:r w:rsidRPr="004B11DE">
        <w:t>H2000</w:t>
      </w:r>
      <w:bookmarkEnd w:id="3"/>
    </w:p>
    <w:tbl>
      <w:tblPr>
        <w:tblStyle w:val="FinancialTable"/>
        <w:tblW w:w="0" w:type="auto"/>
        <w:tblLook w:val="04A0" w:firstRow="1" w:lastRow="0" w:firstColumn="1" w:lastColumn="0" w:noHBand="0" w:noVBand="1"/>
      </w:tblPr>
      <w:tblGrid>
        <w:gridCol w:w="1818"/>
        <w:gridCol w:w="7532"/>
      </w:tblGrid>
      <w:tr w:rsidR="00641CFD" w14:paraId="255BF46A" w14:textId="77777777" w:rsidTr="004B11DE">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505" w:type="dxa"/>
          </w:tcPr>
          <w:p w14:paraId="00B12CB9" w14:textId="71561A80" w:rsidR="00641CFD" w:rsidRDefault="00641CFD" w:rsidP="003F61C9">
            <w:r>
              <w:t>Website</w:t>
            </w:r>
          </w:p>
        </w:tc>
        <w:tc>
          <w:tcPr>
            <w:tcW w:w="7845" w:type="dxa"/>
          </w:tcPr>
          <w:p w14:paraId="280D6803" w14:textId="0566669B" w:rsidR="00641CFD" w:rsidRDefault="002535B2" w:rsidP="003F61C9">
            <w:pPr>
              <w:cnfStyle w:val="100000000000" w:firstRow="1" w:lastRow="0" w:firstColumn="0" w:lastColumn="0" w:oddVBand="0" w:evenVBand="0" w:oddHBand="0" w:evenHBand="0" w:firstRowFirstColumn="0" w:firstRowLastColumn="0" w:lastRowFirstColumn="0" w:lastRowLastColumn="0"/>
              <w:rPr>
                <w:noProof/>
                <w:lang w:eastAsia="en-US"/>
              </w:rPr>
            </w:pPr>
            <w:hyperlink r:id="rId14" w:history="1">
              <w:r w:rsidR="00641CFD" w:rsidRPr="001A5C6A">
                <w:rPr>
                  <w:rStyle w:val="Hyperlink"/>
                  <w:noProof/>
                  <w:lang w:eastAsia="en-US"/>
                </w:rPr>
                <w:t>http://www.doermarine.com/?page_id=574</w:t>
              </w:r>
            </w:hyperlink>
            <w:r w:rsidR="00641CFD">
              <w:rPr>
                <w:noProof/>
                <w:lang w:eastAsia="en-US"/>
              </w:rPr>
              <w:t xml:space="preserve"> </w:t>
            </w:r>
          </w:p>
        </w:tc>
      </w:tr>
      <w:tr w:rsidR="0030405E" w14:paraId="5EB012A4" w14:textId="77777777" w:rsidTr="00AC7EE3">
        <w:trPr>
          <w:trHeight w:val="2727"/>
        </w:trPr>
        <w:tc>
          <w:tcPr>
            <w:cnfStyle w:val="001000000000" w:firstRow="0" w:lastRow="0" w:firstColumn="1" w:lastColumn="0" w:oddVBand="0" w:evenVBand="0" w:oddHBand="0" w:evenHBand="0" w:firstRowFirstColumn="0" w:firstRowLastColumn="0" w:lastRowFirstColumn="0" w:lastRowLastColumn="0"/>
            <w:tcW w:w="1505" w:type="dxa"/>
          </w:tcPr>
          <w:p w14:paraId="334174DB" w14:textId="77777777" w:rsidR="0030405E" w:rsidRDefault="0030405E" w:rsidP="003F61C9">
            <w:r>
              <w:t>Image</w:t>
            </w:r>
          </w:p>
        </w:tc>
        <w:tc>
          <w:tcPr>
            <w:tcW w:w="7845" w:type="dxa"/>
          </w:tcPr>
          <w:p w14:paraId="712CCC8C" w14:textId="217E1835" w:rsidR="0030405E" w:rsidRDefault="00FE7C5B" w:rsidP="003F61C9">
            <w:pPr>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4E72F9CB" wp14:editId="0114BE78">
                  <wp:extent cx="3482200" cy="2743200"/>
                  <wp:effectExtent l="0" t="0" r="4445" b="0"/>
                  <wp:docPr id="75" name="Picture 75" descr="http://www.doermarine.com/wp-content/uploads/2011/03/h2000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ermarine.com/wp-content/uploads/2011/03/h2000_Ne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200" cy="2743200"/>
                          </a:xfrm>
                          <a:prstGeom prst="rect">
                            <a:avLst/>
                          </a:prstGeom>
                          <a:noFill/>
                          <a:ln>
                            <a:noFill/>
                          </a:ln>
                        </pic:spPr>
                      </pic:pic>
                    </a:graphicData>
                  </a:graphic>
                </wp:inline>
              </w:drawing>
            </w:r>
          </w:p>
        </w:tc>
      </w:tr>
      <w:tr w:rsidR="0030405E" w14:paraId="6565CF6A" w14:textId="77777777" w:rsidTr="004B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2A4CEFFE" w14:textId="77777777" w:rsidR="0030405E" w:rsidRDefault="0030405E" w:rsidP="003F61C9">
            <w:r>
              <w:t>Similarities</w:t>
            </w:r>
          </w:p>
        </w:tc>
        <w:tc>
          <w:tcPr>
            <w:tcW w:w="7845" w:type="dxa"/>
          </w:tcPr>
          <w:p w14:paraId="10705598" w14:textId="07AF3DCE" w:rsidR="004F302A" w:rsidRPr="004F302A" w:rsidRDefault="004F302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 xml:space="preserve">DOER’s H2000 is </w:t>
            </w:r>
            <w:r w:rsidR="00152C54">
              <w:t>an</w:t>
            </w:r>
            <w:r>
              <w:t xml:space="preserve"> </w:t>
            </w:r>
            <w:r w:rsidR="00152C54">
              <w:t>ultra-compact</w:t>
            </w:r>
            <w:r>
              <w:t xml:space="preserve"> work class ROV. </w:t>
            </w:r>
          </w:p>
          <w:p w14:paraId="0078E68B" w14:textId="77777777" w:rsidR="004F302A" w:rsidRPr="004F302A" w:rsidRDefault="004F302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Designed for multi-mission use from a variety of platforms, the H2000 can be used for underwater tasks including survey, sampling, search/recovery, NDT and inspection.</w:t>
            </w:r>
          </w:p>
          <w:p w14:paraId="40E32741" w14:textId="53F3A9FB" w:rsidR="0030405E" w:rsidRDefault="004F302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Manipulator Arm</w:t>
            </w:r>
          </w:p>
        </w:tc>
      </w:tr>
      <w:tr w:rsidR="0030405E" w14:paraId="52518A2F" w14:textId="77777777" w:rsidTr="004B11DE">
        <w:tc>
          <w:tcPr>
            <w:cnfStyle w:val="001000000000" w:firstRow="0" w:lastRow="0" w:firstColumn="1" w:lastColumn="0" w:oddVBand="0" w:evenVBand="0" w:oddHBand="0" w:evenHBand="0" w:firstRowFirstColumn="0" w:firstRowLastColumn="0" w:lastRowFirstColumn="0" w:lastRowLastColumn="0"/>
            <w:tcW w:w="1505" w:type="dxa"/>
          </w:tcPr>
          <w:p w14:paraId="0DD2F771" w14:textId="2ED0372F" w:rsidR="0030405E" w:rsidRDefault="0030405E" w:rsidP="003F61C9">
            <w:r>
              <w:t>Advantages</w:t>
            </w:r>
          </w:p>
        </w:tc>
        <w:tc>
          <w:tcPr>
            <w:tcW w:w="7845" w:type="dxa"/>
          </w:tcPr>
          <w:p w14:paraId="1ABEB105" w14:textId="77777777" w:rsidR="004F302A" w:rsidRPr="004F302A" w:rsidRDefault="004F302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Auto Heading</w:t>
            </w:r>
          </w:p>
          <w:p w14:paraId="4A2178FD" w14:textId="77777777" w:rsidR="004F302A" w:rsidRPr="004F302A" w:rsidRDefault="004F302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 to heading, Depth</w:t>
            </w:r>
          </w:p>
          <w:p w14:paraId="5DF5652B" w14:textId="19C236CE" w:rsidR="0030405E" w:rsidRPr="00F5750A" w:rsidRDefault="004F302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On-</w:t>
            </w:r>
            <w:r w:rsidR="00152C54">
              <w:t>screen</w:t>
            </w:r>
            <w:r>
              <w:t xml:space="preserve"> Overlay</w:t>
            </w:r>
          </w:p>
          <w:p w14:paraId="48376465" w14:textId="77777777" w:rsidR="00F5750A" w:rsidRPr="00F5750A"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Rated to 2000m</w:t>
            </w:r>
          </w:p>
          <w:p w14:paraId="03544116" w14:textId="527AC6C1" w:rsidR="00F5750A"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Upgradability to adapt to changing technology</w:t>
            </w:r>
          </w:p>
        </w:tc>
      </w:tr>
      <w:tr w:rsidR="0030405E" w14:paraId="29A110C4" w14:textId="77777777" w:rsidTr="004B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1D2F18D3" w14:textId="012B632C" w:rsidR="0030405E" w:rsidRDefault="0030405E" w:rsidP="003F61C9">
            <w:r>
              <w:t>Disadvantages</w:t>
            </w:r>
          </w:p>
        </w:tc>
        <w:tc>
          <w:tcPr>
            <w:tcW w:w="7845" w:type="dxa"/>
          </w:tcPr>
          <w:p w14:paraId="32D828C6" w14:textId="4D7AC651" w:rsidR="0030405E" w:rsidRDefault="004F302A" w:rsidP="003F61C9">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Cost</w:t>
            </w:r>
          </w:p>
        </w:tc>
      </w:tr>
      <w:tr w:rsidR="0030405E" w14:paraId="125FF090" w14:textId="77777777" w:rsidTr="004B11DE">
        <w:tc>
          <w:tcPr>
            <w:cnfStyle w:val="001000000000" w:firstRow="0" w:lastRow="0" w:firstColumn="1" w:lastColumn="0" w:oddVBand="0" w:evenVBand="0" w:oddHBand="0" w:evenHBand="0" w:firstRowFirstColumn="0" w:firstRowLastColumn="0" w:lastRowFirstColumn="0" w:lastRowLastColumn="0"/>
            <w:tcW w:w="1505" w:type="dxa"/>
          </w:tcPr>
          <w:p w14:paraId="230D0B11" w14:textId="77777777" w:rsidR="0030405E" w:rsidRDefault="0030405E" w:rsidP="003F61C9">
            <w:r>
              <w:t>Cost</w:t>
            </w:r>
          </w:p>
        </w:tc>
        <w:tc>
          <w:tcPr>
            <w:tcW w:w="7845" w:type="dxa"/>
          </w:tcPr>
          <w:p w14:paraId="466E592D" w14:textId="77777777" w:rsidR="0030405E" w:rsidRDefault="0030405E" w:rsidP="003F61C9">
            <w:pPr>
              <w:cnfStyle w:val="000000000000" w:firstRow="0" w:lastRow="0" w:firstColumn="0" w:lastColumn="0" w:oddVBand="0" w:evenVBand="0" w:oddHBand="0" w:evenHBand="0" w:firstRowFirstColumn="0" w:firstRowLastColumn="0" w:lastRowFirstColumn="0" w:lastRowLastColumn="0"/>
            </w:pPr>
            <w:r>
              <w:t>Quote Required</w:t>
            </w:r>
          </w:p>
        </w:tc>
      </w:tr>
    </w:tbl>
    <w:p w14:paraId="5B6DD2D1" w14:textId="77777777" w:rsidR="0046428E" w:rsidRDefault="0046428E" w:rsidP="003F61C9">
      <w:pPr>
        <w:pStyle w:val="Heading2"/>
      </w:pPr>
    </w:p>
    <w:p w14:paraId="17680903" w14:textId="77777777" w:rsidR="0046428E" w:rsidRDefault="0046428E" w:rsidP="003F61C9">
      <w:pPr>
        <w:rPr>
          <w:sz w:val="26"/>
          <w:szCs w:val="26"/>
        </w:rPr>
      </w:pPr>
      <w:r>
        <w:br w:type="page"/>
      </w:r>
    </w:p>
    <w:p w14:paraId="69DE9D3F" w14:textId="1BF6BE43" w:rsidR="00596050" w:rsidRPr="004B11DE" w:rsidRDefault="00F5750A" w:rsidP="003F61C9">
      <w:pPr>
        <w:pStyle w:val="Heading2"/>
      </w:pPr>
      <w:bookmarkStart w:id="4" w:name="_Toc402795497"/>
      <w:r>
        <w:lastRenderedPageBreak/>
        <w:t>Oceaneering</w:t>
      </w:r>
      <w:r w:rsidR="00596050" w:rsidRPr="004B11DE">
        <w:t xml:space="preserve">® </w:t>
      </w:r>
      <w:r>
        <w:t xml:space="preserve">Magnum </w:t>
      </w:r>
      <w:r w:rsidRPr="00381862">
        <w:t>PlusROV</w:t>
      </w:r>
      <w:bookmarkEnd w:id="4"/>
    </w:p>
    <w:tbl>
      <w:tblPr>
        <w:tblStyle w:val="FinancialTable"/>
        <w:tblW w:w="0" w:type="auto"/>
        <w:tblLook w:val="04A0" w:firstRow="1" w:lastRow="0" w:firstColumn="1" w:lastColumn="0" w:noHBand="0" w:noVBand="1"/>
      </w:tblPr>
      <w:tblGrid>
        <w:gridCol w:w="1818"/>
        <w:gridCol w:w="7532"/>
      </w:tblGrid>
      <w:tr w:rsidR="00596050" w14:paraId="44D95855" w14:textId="77777777" w:rsidTr="00E137E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505" w:type="dxa"/>
          </w:tcPr>
          <w:p w14:paraId="1C436EDA" w14:textId="77777777" w:rsidR="00596050" w:rsidRDefault="00596050" w:rsidP="003F61C9">
            <w:r>
              <w:t>Website</w:t>
            </w:r>
          </w:p>
        </w:tc>
        <w:tc>
          <w:tcPr>
            <w:tcW w:w="7845" w:type="dxa"/>
          </w:tcPr>
          <w:p w14:paraId="6200696D" w14:textId="63AA1EBA" w:rsidR="00596050" w:rsidRDefault="00F5750A" w:rsidP="003F61C9">
            <w:pPr>
              <w:cnfStyle w:val="100000000000" w:firstRow="1" w:lastRow="0" w:firstColumn="0" w:lastColumn="0" w:oddVBand="0" w:evenVBand="0" w:oddHBand="0" w:evenHBand="0" w:firstRowFirstColumn="0" w:firstRowLastColumn="0" w:lastRowFirstColumn="0" w:lastRowLastColumn="0"/>
              <w:rPr>
                <w:noProof/>
                <w:lang w:eastAsia="en-US"/>
              </w:rPr>
            </w:pPr>
            <w:r w:rsidRPr="00F5750A">
              <w:rPr>
                <w:noProof/>
                <w:lang w:eastAsia="en-US"/>
              </w:rPr>
              <w:t>http://www.oceaneering.com/rovs/rov-systems/magnum-plus-rov/</w:t>
            </w:r>
          </w:p>
        </w:tc>
      </w:tr>
      <w:tr w:rsidR="00596050" w14:paraId="7C33AC54" w14:textId="77777777" w:rsidTr="00AC7EE3">
        <w:trPr>
          <w:trHeight w:val="2547"/>
        </w:trPr>
        <w:tc>
          <w:tcPr>
            <w:cnfStyle w:val="001000000000" w:firstRow="0" w:lastRow="0" w:firstColumn="1" w:lastColumn="0" w:oddVBand="0" w:evenVBand="0" w:oddHBand="0" w:evenHBand="0" w:firstRowFirstColumn="0" w:firstRowLastColumn="0" w:lastRowFirstColumn="0" w:lastRowLastColumn="0"/>
            <w:tcW w:w="1505" w:type="dxa"/>
          </w:tcPr>
          <w:p w14:paraId="611E97A2" w14:textId="77777777" w:rsidR="00596050" w:rsidRDefault="00596050" w:rsidP="003F61C9">
            <w:r>
              <w:t>Image</w:t>
            </w:r>
          </w:p>
        </w:tc>
        <w:tc>
          <w:tcPr>
            <w:tcW w:w="7845" w:type="dxa"/>
          </w:tcPr>
          <w:p w14:paraId="6DAC0B20" w14:textId="4892E83B" w:rsidR="00596050" w:rsidRDefault="00F5750A" w:rsidP="003F61C9">
            <w:pPr>
              <w:cnfStyle w:val="000000000000" w:firstRow="0" w:lastRow="0" w:firstColumn="0" w:lastColumn="0" w:oddVBand="0" w:evenVBand="0" w:oddHBand="0" w:evenHBand="0" w:firstRowFirstColumn="0" w:firstRowLastColumn="0" w:lastRowFirstColumn="0" w:lastRowLastColumn="0"/>
            </w:pPr>
            <w:r>
              <w:rPr>
                <w:noProof/>
                <w:lang w:eastAsia="en-US"/>
              </w:rPr>
              <w:drawing>
                <wp:inline distT="0" distB="0" distL="0" distR="0" wp14:anchorId="0552086A" wp14:editId="13DBA99C">
                  <wp:extent cx="3631223" cy="2743200"/>
                  <wp:effectExtent l="0" t="0" r="7620" b="0"/>
                  <wp:docPr id="96" name="Picture 96" descr="rov-magnu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v-magnum-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1223" cy="2743200"/>
                          </a:xfrm>
                          <a:prstGeom prst="rect">
                            <a:avLst/>
                          </a:prstGeom>
                          <a:noFill/>
                          <a:ln>
                            <a:noFill/>
                          </a:ln>
                        </pic:spPr>
                      </pic:pic>
                    </a:graphicData>
                  </a:graphic>
                </wp:inline>
              </w:drawing>
            </w:r>
          </w:p>
        </w:tc>
      </w:tr>
      <w:tr w:rsidR="00596050" w14:paraId="7B125C8C" w14:textId="77777777" w:rsidTr="00E137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65670D52" w14:textId="77777777" w:rsidR="00596050" w:rsidRDefault="00596050" w:rsidP="003F61C9">
            <w:r>
              <w:t>Similarities</w:t>
            </w:r>
          </w:p>
        </w:tc>
        <w:tc>
          <w:tcPr>
            <w:tcW w:w="7845" w:type="dxa"/>
          </w:tcPr>
          <w:p w14:paraId="2552111A" w14:textId="115F86B3" w:rsidR="00F5750A" w:rsidRPr="00F5750A" w:rsidRDefault="00F5750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Manipulator Arm</w:t>
            </w:r>
          </w:p>
          <w:p w14:paraId="7DF3F02A" w14:textId="21BD64C0" w:rsidR="00F5750A" w:rsidRPr="00F5750A" w:rsidRDefault="00F5750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Form Factor</w:t>
            </w:r>
          </w:p>
          <w:p w14:paraId="6648347C" w14:textId="79CED05F" w:rsidR="00596050" w:rsidRDefault="00F5750A" w:rsidP="003F61C9">
            <w:pPr>
              <w:pStyle w:val="ListParagraph"/>
              <w:numPr>
                <w:ilvl w:val="0"/>
                <w:numId w:val="5"/>
              </w:numPr>
              <w:cnfStyle w:val="000000010000" w:firstRow="0" w:lastRow="0" w:firstColumn="0" w:lastColumn="0" w:oddVBand="0" w:evenVBand="0" w:oddHBand="0" w:evenHBand="1" w:firstRowFirstColumn="0" w:firstRowLastColumn="0" w:lastRowFirstColumn="0" w:lastRowLastColumn="0"/>
            </w:pPr>
            <w:r>
              <w:t>Mission</w:t>
            </w:r>
          </w:p>
        </w:tc>
      </w:tr>
      <w:tr w:rsidR="00596050" w14:paraId="3A4F6C4B" w14:textId="77777777" w:rsidTr="00E137E7">
        <w:tc>
          <w:tcPr>
            <w:cnfStyle w:val="001000000000" w:firstRow="0" w:lastRow="0" w:firstColumn="1" w:lastColumn="0" w:oddVBand="0" w:evenVBand="0" w:oddHBand="0" w:evenHBand="0" w:firstRowFirstColumn="0" w:firstRowLastColumn="0" w:lastRowFirstColumn="0" w:lastRowLastColumn="0"/>
            <w:tcW w:w="1505" w:type="dxa"/>
          </w:tcPr>
          <w:p w14:paraId="0A756F75" w14:textId="12517864" w:rsidR="00596050" w:rsidRDefault="00596050" w:rsidP="003F61C9">
            <w:r>
              <w:t>Advantages</w:t>
            </w:r>
          </w:p>
        </w:tc>
        <w:tc>
          <w:tcPr>
            <w:tcW w:w="7845" w:type="dxa"/>
          </w:tcPr>
          <w:p w14:paraId="7BD13494" w14:textId="77777777" w:rsidR="00F5750A" w:rsidRPr="00F5750A"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5750A">
              <w:t xml:space="preserve">Fiber optics are used as the primary transmission link for all video and data signals between the vehicle and the surface control console. </w:t>
            </w:r>
          </w:p>
          <w:p w14:paraId="24F71828" w14:textId="77649DBB" w:rsidR="00F5750A" w:rsidRPr="00F5750A"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F5750A">
              <w:t xml:space="preserve">This allows extremely </w:t>
            </w:r>
            <w:r>
              <w:t>high quality video transmission</w:t>
            </w:r>
          </w:p>
          <w:p w14:paraId="070E487A" w14:textId="77777777" w:rsidR="00F5750A" w:rsidRPr="00F5750A"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w:t>
            </w:r>
            <w:r w:rsidRPr="00F5750A">
              <w:t>lug and play installation of sensors and equipment</w:t>
            </w:r>
          </w:p>
          <w:p w14:paraId="54D63F83" w14:textId="349EB03A" w:rsidR="00596050" w:rsidRDefault="00F5750A" w:rsidP="003F61C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Rated to depth of 10,000 fsw</w:t>
            </w:r>
          </w:p>
        </w:tc>
      </w:tr>
      <w:tr w:rsidR="00596050" w14:paraId="5A4FF942" w14:textId="77777777" w:rsidTr="00E137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13FA3BB6" w14:textId="77777777" w:rsidR="00596050" w:rsidRDefault="00596050" w:rsidP="003F61C9">
            <w:r>
              <w:t>Disadvantages</w:t>
            </w:r>
          </w:p>
        </w:tc>
        <w:tc>
          <w:tcPr>
            <w:tcW w:w="7845" w:type="dxa"/>
          </w:tcPr>
          <w:p w14:paraId="71EC2825" w14:textId="77777777" w:rsidR="00596050" w:rsidRDefault="00596050" w:rsidP="003F61C9">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Cost</w:t>
            </w:r>
          </w:p>
          <w:p w14:paraId="01D16D05" w14:textId="38D2B8F4" w:rsidR="00F5750A" w:rsidRDefault="00F5750A" w:rsidP="003F61C9">
            <w:pPr>
              <w:pStyle w:val="ListParagraph"/>
              <w:numPr>
                <w:ilvl w:val="0"/>
                <w:numId w:val="10"/>
              </w:numPr>
              <w:cnfStyle w:val="000000010000" w:firstRow="0" w:lastRow="0" w:firstColumn="0" w:lastColumn="0" w:oddVBand="0" w:evenVBand="0" w:oddHBand="0" w:evenHBand="1" w:firstRowFirstColumn="0" w:firstRowLastColumn="0" w:lastRowFirstColumn="0" w:lastRowLastColumn="0"/>
            </w:pPr>
            <w:r>
              <w:t>None</w:t>
            </w:r>
          </w:p>
        </w:tc>
      </w:tr>
      <w:tr w:rsidR="00596050" w14:paraId="06E3F5DD" w14:textId="77777777" w:rsidTr="00E137E7">
        <w:tc>
          <w:tcPr>
            <w:cnfStyle w:val="001000000000" w:firstRow="0" w:lastRow="0" w:firstColumn="1" w:lastColumn="0" w:oddVBand="0" w:evenVBand="0" w:oddHBand="0" w:evenHBand="0" w:firstRowFirstColumn="0" w:firstRowLastColumn="0" w:lastRowFirstColumn="0" w:lastRowLastColumn="0"/>
            <w:tcW w:w="1505" w:type="dxa"/>
          </w:tcPr>
          <w:p w14:paraId="491A4BC5" w14:textId="77777777" w:rsidR="00596050" w:rsidRDefault="00596050" w:rsidP="003F61C9">
            <w:r>
              <w:t>Cost</w:t>
            </w:r>
          </w:p>
        </w:tc>
        <w:tc>
          <w:tcPr>
            <w:tcW w:w="7845" w:type="dxa"/>
          </w:tcPr>
          <w:p w14:paraId="10D9998A" w14:textId="77777777" w:rsidR="00596050" w:rsidRDefault="00596050" w:rsidP="003F61C9">
            <w:pPr>
              <w:cnfStyle w:val="000000000000" w:firstRow="0" w:lastRow="0" w:firstColumn="0" w:lastColumn="0" w:oddVBand="0" w:evenVBand="0" w:oddHBand="0" w:evenHBand="0" w:firstRowFirstColumn="0" w:firstRowLastColumn="0" w:lastRowFirstColumn="0" w:lastRowLastColumn="0"/>
            </w:pPr>
            <w:r>
              <w:t>Quote Required</w:t>
            </w:r>
          </w:p>
        </w:tc>
      </w:tr>
    </w:tbl>
    <w:p w14:paraId="725BD1A2" w14:textId="77777777" w:rsidR="00596050" w:rsidRDefault="00596050" w:rsidP="003F61C9">
      <w:pPr>
        <w:pStyle w:val="Heading2"/>
      </w:pPr>
    </w:p>
    <w:p w14:paraId="74438DC0" w14:textId="77777777" w:rsidR="00A91E4F" w:rsidRDefault="00A91E4F" w:rsidP="003F61C9"/>
    <w:p w14:paraId="68E34072" w14:textId="77777777" w:rsidR="00A91E4F" w:rsidRDefault="00A91E4F" w:rsidP="003F61C9">
      <w:r>
        <w:br w:type="page"/>
      </w:r>
    </w:p>
    <w:p w14:paraId="3D692B30" w14:textId="19F13A88" w:rsidR="008D2BDE" w:rsidRDefault="00E137E7" w:rsidP="003F61C9">
      <w:pPr>
        <w:pStyle w:val="Heading1"/>
        <w:rPr>
          <w:b/>
          <w:bCs/>
          <w:sz w:val="26"/>
          <w:szCs w:val="26"/>
        </w:rPr>
      </w:pPr>
      <w:bookmarkStart w:id="5" w:name="_Toc402795498"/>
      <w:r>
        <w:lastRenderedPageBreak/>
        <w:t>Z</w:t>
      </w:r>
      <w:r w:rsidR="00A91E4F">
        <w:t>eebo Specifications</w:t>
      </w:r>
      <w:bookmarkEnd w:id="5"/>
    </w:p>
    <w:tbl>
      <w:tblPr>
        <w:tblStyle w:val="FinancialTable"/>
        <w:tblW w:w="10278" w:type="dxa"/>
        <w:tblLook w:val="04A0" w:firstRow="1" w:lastRow="0" w:firstColumn="1" w:lastColumn="0" w:noHBand="0" w:noVBand="1"/>
      </w:tblPr>
      <w:tblGrid>
        <w:gridCol w:w="3348"/>
        <w:gridCol w:w="6930"/>
      </w:tblGrid>
      <w:tr w:rsidR="00A91E4F" w14:paraId="5521DD7B" w14:textId="77777777" w:rsidTr="00E137E7">
        <w:trPr>
          <w:cnfStyle w:val="100000000000" w:firstRow="1" w:lastRow="0" w:firstColumn="0" w:lastColumn="0" w:oddVBand="0" w:evenVBand="0" w:oddHBand="0" w:evenHBand="0" w:firstRowFirstColumn="0" w:firstRowLastColumn="0" w:lastRowFirstColumn="0" w:lastRowLastColumn="0"/>
          <w:trHeight w:val="82"/>
        </w:trPr>
        <w:tc>
          <w:tcPr>
            <w:cnfStyle w:val="001000000000" w:firstRow="0" w:lastRow="0" w:firstColumn="1" w:lastColumn="0" w:oddVBand="0" w:evenVBand="0" w:oddHBand="0" w:evenHBand="0" w:firstRowFirstColumn="0" w:firstRowLastColumn="0" w:lastRowFirstColumn="0" w:lastRowLastColumn="0"/>
            <w:tcW w:w="3348" w:type="dxa"/>
          </w:tcPr>
          <w:p w14:paraId="2B3446BE" w14:textId="2BE7E177" w:rsidR="00A91E4F" w:rsidRPr="00152C54" w:rsidRDefault="00E137E7" w:rsidP="00152C54">
            <w:pPr>
              <w:rPr>
                <w:b/>
                <w:sz w:val="26"/>
                <w:szCs w:val="26"/>
              </w:rPr>
            </w:pPr>
            <w:r w:rsidRPr="00152C54">
              <w:rPr>
                <w:b/>
                <w:sz w:val="26"/>
                <w:szCs w:val="26"/>
              </w:rPr>
              <w:t>Vehicle</w:t>
            </w:r>
          </w:p>
        </w:tc>
        <w:tc>
          <w:tcPr>
            <w:tcW w:w="6930" w:type="dxa"/>
          </w:tcPr>
          <w:p w14:paraId="0F8AA67E" w14:textId="77777777" w:rsidR="00A91E4F" w:rsidRPr="00156DC6" w:rsidRDefault="00A91E4F" w:rsidP="003F61C9">
            <w:pPr>
              <w:cnfStyle w:val="100000000000" w:firstRow="1" w:lastRow="0" w:firstColumn="0" w:lastColumn="0" w:oddVBand="0" w:evenVBand="0" w:oddHBand="0" w:evenHBand="0" w:firstRowFirstColumn="0" w:firstRowLastColumn="0" w:lastRowFirstColumn="0" w:lastRowLastColumn="0"/>
            </w:pPr>
          </w:p>
        </w:tc>
      </w:tr>
      <w:tr w:rsidR="00A91E4F" w14:paraId="492C8C3D" w14:textId="77777777" w:rsidTr="00E137E7">
        <w:trPr>
          <w:trHeight w:val="81"/>
        </w:trPr>
        <w:tc>
          <w:tcPr>
            <w:cnfStyle w:val="001000000000" w:firstRow="0" w:lastRow="0" w:firstColumn="1" w:lastColumn="0" w:oddVBand="0" w:evenVBand="0" w:oddHBand="0" w:evenHBand="0" w:firstRowFirstColumn="0" w:firstRowLastColumn="0" w:lastRowFirstColumn="0" w:lastRowLastColumn="0"/>
            <w:tcW w:w="3348" w:type="dxa"/>
          </w:tcPr>
          <w:p w14:paraId="0F3A89E2" w14:textId="6436DD7F" w:rsidR="00A91E4F" w:rsidRPr="001E1D21" w:rsidRDefault="00E137E7" w:rsidP="003F61C9">
            <w:r w:rsidRPr="001E1D21">
              <w:t>Max Length</w:t>
            </w:r>
            <w:r w:rsidR="00A91E4F" w:rsidRPr="001E1D21">
              <w:tab/>
            </w:r>
          </w:p>
        </w:tc>
        <w:tc>
          <w:tcPr>
            <w:tcW w:w="6930" w:type="dxa"/>
          </w:tcPr>
          <w:p w14:paraId="53C8608B" w14:textId="2118F4D4" w:rsidR="00A91E4F" w:rsidRPr="00156DC6" w:rsidRDefault="00E137E7" w:rsidP="003F61C9">
            <w:pPr>
              <w:cnfStyle w:val="000000000000" w:firstRow="0" w:lastRow="0" w:firstColumn="0" w:lastColumn="0" w:oddVBand="0" w:evenVBand="0" w:oddHBand="0" w:evenHBand="0" w:firstRowFirstColumn="0" w:firstRowLastColumn="0" w:lastRowFirstColumn="0" w:lastRowLastColumn="0"/>
            </w:pPr>
            <w:r>
              <w:t>6 ft. [1.83m]</w:t>
            </w:r>
          </w:p>
        </w:tc>
      </w:tr>
      <w:tr w:rsidR="00A91E4F" w14:paraId="0FC86D9B" w14:textId="77777777" w:rsidTr="00E137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4D0CCE89" w14:textId="3E401CDA" w:rsidR="00A91E4F" w:rsidRPr="001E1D21" w:rsidRDefault="00E137E7" w:rsidP="003F61C9">
            <w:r w:rsidRPr="001E1D21">
              <w:t>Max Width</w:t>
            </w:r>
          </w:p>
        </w:tc>
        <w:tc>
          <w:tcPr>
            <w:tcW w:w="6930" w:type="dxa"/>
          </w:tcPr>
          <w:p w14:paraId="7F5C3775" w14:textId="551DFA87" w:rsidR="00A91E4F" w:rsidRPr="00156DC6" w:rsidRDefault="00E137E7" w:rsidP="003F61C9">
            <w:pPr>
              <w:cnfStyle w:val="000000010000" w:firstRow="0" w:lastRow="0" w:firstColumn="0" w:lastColumn="0" w:oddVBand="0" w:evenVBand="0" w:oddHBand="0" w:evenHBand="1" w:firstRowFirstColumn="0" w:firstRowLastColumn="0" w:lastRowFirstColumn="0" w:lastRowLastColumn="0"/>
            </w:pPr>
            <w:r>
              <w:t>3 ft. [0.91m]</w:t>
            </w:r>
          </w:p>
        </w:tc>
      </w:tr>
      <w:tr w:rsidR="00A91E4F" w14:paraId="093BCA53" w14:textId="77777777" w:rsidTr="00E137E7">
        <w:tc>
          <w:tcPr>
            <w:cnfStyle w:val="001000000000" w:firstRow="0" w:lastRow="0" w:firstColumn="1" w:lastColumn="0" w:oddVBand="0" w:evenVBand="0" w:oddHBand="0" w:evenHBand="0" w:firstRowFirstColumn="0" w:firstRowLastColumn="0" w:lastRowFirstColumn="0" w:lastRowLastColumn="0"/>
            <w:tcW w:w="3348" w:type="dxa"/>
          </w:tcPr>
          <w:p w14:paraId="17218E94" w14:textId="57FDA2AA" w:rsidR="00A91E4F" w:rsidRPr="001E1D21" w:rsidRDefault="00E137E7" w:rsidP="003F61C9">
            <w:r w:rsidRPr="001E1D21">
              <w:t>Max Height</w:t>
            </w:r>
          </w:p>
        </w:tc>
        <w:tc>
          <w:tcPr>
            <w:tcW w:w="6930" w:type="dxa"/>
          </w:tcPr>
          <w:p w14:paraId="7D67913D" w14:textId="07B7BF22" w:rsidR="00A91E4F" w:rsidRPr="00156DC6" w:rsidRDefault="00E137E7" w:rsidP="003F61C9">
            <w:pPr>
              <w:cnfStyle w:val="000000000000" w:firstRow="0" w:lastRow="0" w:firstColumn="0" w:lastColumn="0" w:oddVBand="0" w:evenVBand="0" w:oddHBand="0" w:evenHBand="0" w:firstRowFirstColumn="0" w:firstRowLastColumn="0" w:lastRowFirstColumn="0" w:lastRowLastColumn="0"/>
            </w:pPr>
            <w:r>
              <w:t>3 ft. [0.91m]</w:t>
            </w:r>
          </w:p>
        </w:tc>
      </w:tr>
      <w:tr w:rsidR="00A91E4F" w14:paraId="63D0F13F" w14:textId="77777777" w:rsidTr="00E137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55CD7AB0" w14:textId="0D9FFD56" w:rsidR="00A91E4F" w:rsidRPr="001E1D21" w:rsidRDefault="00E137E7" w:rsidP="003F61C9">
            <w:r w:rsidRPr="001E1D21">
              <w:t>Max Weight (in AIR)</w:t>
            </w:r>
          </w:p>
        </w:tc>
        <w:tc>
          <w:tcPr>
            <w:tcW w:w="6930" w:type="dxa"/>
          </w:tcPr>
          <w:p w14:paraId="46E8960B" w14:textId="601A7415" w:rsidR="00FF2DD6" w:rsidRPr="00156DC6" w:rsidRDefault="001E1D21" w:rsidP="003F61C9">
            <w:pPr>
              <w:cnfStyle w:val="000000010000" w:firstRow="0" w:lastRow="0" w:firstColumn="0" w:lastColumn="0" w:oddVBand="0" w:evenVBand="0" w:oddHBand="0" w:evenHBand="1" w:firstRowFirstColumn="0" w:firstRowLastColumn="0" w:lastRowFirstColumn="0" w:lastRowLastColumn="0"/>
            </w:pPr>
            <w:r>
              <w:t>84 lbs</w:t>
            </w:r>
            <w:r w:rsidR="00E137E7">
              <w:t>. [38 kg]</w:t>
            </w:r>
          </w:p>
        </w:tc>
      </w:tr>
      <w:tr w:rsidR="00FF2DD6" w14:paraId="02A2D573" w14:textId="77777777" w:rsidTr="00E137E7">
        <w:tc>
          <w:tcPr>
            <w:cnfStyle w:val="001000000000" w:firstRow="0" w:lastRow="0" w:firstColumn="1" w:lastColumn="0" w:oddVBand="0" w:evenVBand="0" w:oddHBand="0" w:evenHBand="0" w:firstRowFirstColumn="0" w:firstRowLastColumn="0" w:lastRowFirstColumn="0" w:lastRowLastColumn="0"/>
            <w:tcW w:w="3348" w:type="dxa"/>
          </w:tcPr>
          <w:p w14:paraId="473B0061" w14:textId="3BE341F1" w:rsidR="00FF2DD6" w:rsidRPr="001E1D21" w:rsidRDefault="00FF2DD6" w:rsidP="003F61C9">
            <w:r w:rsidRPr="00845765">
              <w:t>Max Depth</w:t>
            </w:r>
          </w:p>
        </w:tc>
        <w:tc>
          <w:tcPr>
            <w:tcW w:w="6930" w:type="dxa"/>
          </w:tcPr>
          <w:p w14:paraId="3D8A6DCB" w14:textId="074347B9" w:rsidR="00FF2DD6" w:rsidRDefault="00FF2DD6" w:rsidP="003F61C9">
            <w:pPr>
              <w:cnfStyle w:val="000000000000" w:firstRow="0" w:lastRow="0" w:firstColumn="0" w:lastColumn="0" w:oddVBand="0" w:evenVBand="0" w:oddHBand="0" w:evenHBand="0" w:firstRowFirstColumn="0" w:firstRowLastColumn="0" w:lastRowFirstColumn="0" w:lastRowLastColumn="0"/>
            </w:pPr>
            <w:r>
              <w:t xml:space="preserve">50 </w:t>
            </w:r>
            <w:r w:rsidR="00845765">
              <w:t>ft.</w:t>
            </w:r>
          </w:p>
        </w:tc>
      </w:tr>
    </w:tbl>
    <w:p w14:paraId="51F9D7F3" w14:textId="77777777" w:rsidR="00A91E4F" w:rsidRDefault="00A91E4F" w:rsidP="003F61C9"/>
    <w:p w14:paraId="2B54CA25" w14:textId="77777777" w:rsidR="00F65A5D" w:rsidRDefault="00F65A5D" w:rsidP="003F61C9"/>
    <w:p w14:paraId="6EDBB6DE" w14:textId="2F9E4F2B" w:rsidR="00F65A5D" w:rsidRPr="00F65A5D" w:rsidRDefault="00F65A5D" w:rsidP="003F61C9">
      <w:pPr>
        <w:pStyle w:val="Heading1"/>
        <w:rPr>
          <w:b/>
          <w:bCs/>
        </w:rPr>
      </w:pPr>
      <w:bookmarkStart w:id="6" w:name="_Toc402795499"/>
      <w:r>
        <w:t xml:space="preserve">Zeebo </w:t>
      </w:r>
      <w:r w:rsidR="003338C8">
        <w:t>Required Task</w:t>
      </w:r>
      <w:r w:rsidR="0076623E">
        <w:t>s</w:t>
      </w:r>
      <w:bookmarkEnd w:id="6"/>
    </w:p>
    <w:p w14:paraId="3ACFFE90" w14:textId="7AB1297C" w:rsidR="001E1D21" w:rsidRPr="001E1D21" w:rsidRDefault="006E0334" w:rsidP="003F61C9">
      <w:r>
        <w:t>“</w:t>
      </w:r>
      <w:r w:rsidR="001E1D21" w:rsidRPr="001E1D21">
        <w:t>Path</w:t>
      </w:r>
      <w:r>
        <w:t>”</w:t>
      </w:r>
    </w:p>
    <w:p w14:paraId="5865AEAE" w14:textId="77777777" w:rsidR="001E1D21" w:rsidRPr="001E1D21" w:rsidRDefault="001E1D21" w:rsidP="003F61C9">
      <w:r w:rsidRPr="001E1D21">
        <w:t xml:space="preserve">This task consists of line segments constructed from aluminum sheet snaking their way from the Gate/Control Panel, over to the Maneuvering area, past the Landing Site and Brunch. There are two segments following the Landing Site/Brunch area, one points to the Reroute power task, and one points to the Recovery area. </w:t>
      </w:r>
    </w:p>
    <w:p w14:paraId="0DB4987B" w14:textId="3F89C86B" w:rsidR="001E1D21" w:rsidRPr="001E1D21" w:rsidRDefault="001E1D21" w:rsidP="003F61C9">
      <w:r w:rsidRPr="001E1D21">
        <w:t xml:space="preserve">The “path” will be constructed of 6 inch (15 cm) wide by 4 feet (1.2 m) long sections of aluminum sheet. It will be covered with </w:t>
      </w:r>
      <w:r w:rsidRPr="001E1D21">
        <w:rPr>
          <w:b/>
          <w:bCs/>
          <w:color w:val="FD8210"/>
        </w:rPr>
        <w:t xml:space="preserve">Blaze Orange </w:t>
      </w:r>
      <w:r w:rsidRPr="001E1D21">
        <w:t>Duck tape. The “path” is raised off the floor of the pool 1-2 feet (0.3-0.6 m) and each segment will not have a relative angl</w:t>
      </w:r>
      <w:r w:rsidR="00BC3CA8">
        <w:t>e between two pieces of more than</w:t>
      </w:r>
      <w:r w:rsidRPr="001E1D21">
        <w:t xml:space="preserve"> 90° (except for the segments which point between the path split). The segments are situated in such a way that if you follow a heading along the line segment you will (eventually) meet with the next task. The next path segment will be located on the “far side” of the obstacle 1-3 </w:t>
      </w:r>
      <w:r w:rsidR="00152C54" w:rsidRPr="001E1D21">
        <w:t>ft.</w:t>
      </w:r>
      <w:r w:rsidRPr="001E1D21">
        <w:t xml:space="preserve"> (0.3-0.9 m). Distances between segments will vary depending on the positioning of the tasks. The order of the tasks will always be: Control Panel, Maneuver, Landing Site/Brunch, Collection/Recovery Zone, with the Reroute power task located near the center of the facility. You may complete the tasks in any order (with the Gate required to be first before starting anything else). </w:t>
      </w:r>
    </w:p>
    <w:p w14:paraId="5F4495E4" w14:textId="77777777" w:rsidR="00F65A5D" w:rsidRDefault="00F65A5D" w:rsidP="003F61C9"/>
    <w:p w14:paraId="644A598F" w14:textId="35099EBB" w:rsidR="001E1D21" w:rsidRPr="001E1D21" w:rsidRDefault="006E0334" w:rsidP="003F61C9">
      <w:r>
        <w:t>“</w:t>
      </w:r>
      <w:r w:rsidR="001E1D21" w:rsidRPr="001E1D21">
        <w:t>Control Panel (Buoy)</w:t>
      </w:r>
      <w:r>
        <w:t>”</w:t>
      </w:r>
      <w:r w:rsidR="001E1D21" w:rsidRPr="001E1D21">
        <w:t xml:space="preserve"> </w:t>
      </w:r>
    </w:p>
    <w:p w14:paraId="135AA99B" w14:textId="52A45EF0" w:rsidR="001E1D21" w:rsidRPr="001E1D21" w:rsidRDefault="001E1D21" w:rsidP="003F61C9">
      <w:r w:rsidRPr="001E1D21">
        <w:t xml:space="preserve">This task consists of three moored buoys. One of the buoys will be self-illuminated with high power </w:t>
      </w:r>
      <w:r w:rsidRPr="001E1D21">
        <w:rPr>
          <w:b/>
          <w:bCs/>
          <w:color w:val="FB0007"/>
        </w:rPr>
        <w:t>RED</w:t>
      </w:r>
      <w:r w:rsidRPr="001E1D21">
        <w:t>/</w:t>
      </w:r>
      <w:r w:rsidRPr="001E1D21">
        <w:rPr>
          <w:b/>
          <w:bCs/>
          <w:color w:val="23FF06"/>
        </w:rPr>
        <w:t>GREEN</w:t>
      </w:r>
      <w:r w:rsidRPr="001E1D21">
        <w:t>/</w:t>
      </w:r>
      <w:r w:rsidRPr="001E1D21">
        <w:rPr>
          <w:b/>
          <w:bCs/>
          <w:color w:val="0000FF"/>
        </w:rPr>
        <w:t xml:space="preserve">BLUE </w:t>
      </w:r>
      <w:r w:rsidRPr="001E1D21">
        <w:t xml:space="preserve">LEDs (RGB buoy). This RGB buoys will be 4” in diameter and approximately 15” (38cm) long (6” [15cm] lit section). Every 5 seconds it will cycle through each of these two colors: Red and Green. On the first bump from the AUV, the buoy will stop cycling. Subsequent bumps will then toggle through the colors. The two other buoys will be 9” (23cm) diameter solid color </w:t>
      </w:r>
      <w:r w:rsidRPr="001E1D21">
        <w:rPr>
          <w:b/>
          <w:bCs/>
          <w:color w:val="FB0007"/>
        </w:rPr>
        <w:t xml:space="preserve">RED </w:t>
      </w:r>
      <w:r w:rsidRPr="001E1D21">
        <w:t xml:space="preserve">buoy and solid color </w:t>
      </w:r>
      <w:r w:rsidRPr="001E1D21">
        <w:rPr>
          <w:b/>
          <w:bCs/>
          <w:color w:val="23FF06"/>
        </w:rPr>
        <w:t xml:space="preserve">GREEN </w:t>
      </w:r>
      <w:r w:rsidRPr="001E1D21">
        <w:t>buoy</w:t>
      </w:r>
      <w:r w:rsidR="000D410E">
        <w:t>.</w:t>
      </w:r>
      <w:r w:rsidRPr="001E1D21">
        <w:t xml:space="preserve"> </w:t>
      </w:r>
    </w:p>
    <w:p w14:paraId="73ED2E7A" w14:textId="06DB1201" w:rsidR="00F65A5D" w:rsidRDefault="001E1D21" w:rsidP="003F61C9">
      <w:r w:rsidRPr="001E1D21">
        <w:t>To receive the most point</w:t>
      </w:r>
      <w:r w:rsidR="000D410E">
        <w:t>s</w:t>
      </w:r>
      <w:r w:rsidRPr="001E1D21">
        <w:t xml:space="preserve"> for the RGB buoy, the AUV must set the RGB buoy to </w:t>
      </w:r>
      <w:r w:rsidRPr="001E1D21">
        <w:rPr>
          <w:b/>
          <w:bCs/>
          <w:color w:val="23FF06"/>
        </w:rPr>
        <w:t>Green</w:t>
      </w:r>
      <w:r w:rsidRPr="001E1D21">
        <w:t xml:space="preserve">. For the solid color buoys, the most points are awarded for touching the Red then the </w:t>
      </w:r>
      <w:r w:rsidRPr="001E1D21">
        <w:lastRenderedPageBreak/>
        <w:t xml:space="preserve">Green buoy. These are two separate tasks and can be attempted each for points. The last two solid color buoys will be the ones that count for points for that portion of the task. The buoys are constructed so that they can take a decent blow. The mooring line will either be nylon webbing or 550 paracord to minimize the chances of the vehicle becoming entangled. You may hit the buoys from any direction. </w:t>
      </w:r>
    </w:p>
    <w:p w14:paraId="30318793" w14:textId="77777777" w:rsidR="0076623E" w:rsidRDefault="0076623E" w:rsidP="003F61C9"/>
    <w:p w14:paraId="772AEE90" w14:textId="77777777" w:rsidR="0076623E" w:rsidRPr="00F65A5D" w:rsidRDefault="0076623E" w:rsidP="003F61C9"/>
    <w:p w14:paraId="037984C8" w14:textId="2A0B8620" w:rsidR="001E1D21" w:rsidRPr="001E1D21" w:rsidRDefault="008926FA" w:rsidP="003F61C9">
      <w:r>
        <w:t>“</w:t>
      </w:r>
      <w:r w:rsidR="001E1D21" w:rsidRPr="001E1D21">
        <w:t>Maneuvering (PVC to pass over/around)</w:t>
      </w:r>
      <w:r>
        <w:t>”</w:t>
      </w:r>
      <w:r w:rsidR="001E1D21" w:rsidRPr="001E1D21">
        <w:t xml:space="preserve"> </w:t>
      </w:r>
    </w:p>
    <w:p w14:paraId="67E7AE37" w14:textId="77777777" w:rsidR="001E1D21" w:rsidRPr="001E1D21" w:rsidRDefault="001E1D21" w:rsidP="003F61C9">
      <w:r w:rsidRPr="001E1D21">
        <w:t xml:space="preserve">The task consists of a 2” (5.1 cm) diameter, 6ft (1.8 m) long PVC pipe with two short vertical floating risers on each end and a longer vertical floating riser in the middle. All three risers will be tied to the horizontal section and be free to move. The vertical risers on the end will be 1ft (0.3m) long tied to the horizontal section. The longer middle riser will be 4ft (1.2m) long tied to the middle of the horizontal section. The PVC is colored using </w:t>
      </w:r>
      <w:r w:rsidRPr="001E1D21">
        <w:rPr>
          <w:b/>
          <w:bCs/>
          <w:color w:val="23FF06"/>
        </w:rPr>
        <w:t xml:space="preserve">Neon Green </w:t>
      </w:r>
      <w:r w:rsidRPr="001E1D21">
        <w:t xml:space="preserve">and </w:t>
      </w:r>
      <w:r w:rsidRPr="001E1D21">
        <w:rPr>
          <w:b/>
          <w:bCs/>
          <w:color w:val="FB0007"/>
        </w:rPr>
        <w:t xml:space="preserve">Red </w:t>
      </w:r>
      <w:r w:rsidRPr="001E1D21">
        <w:t xml:space="preserve">Tape. </w:t>
      </w:r>
    </w:p>
    <w:p w14:paraId="4D733633" w14:textId="6D1CEA4A" w:rsidR="001F63E2" w:rsidRDefault="001E1D21" w:rsidP="003F61C9">
      <w:r w:rsidRPr="001E1D21">
        <w:t xml:space="preserve">There are two ways to score points. The first way is to pass over the horizontal section, to the left or right of the center Red riser and inside the outer Green risers. The second way is to circumnavigate around the center Red riser. The method and orientation of the circumnavigating vehicle is up to the team, as long as the vehicle completes a full 360° circuit of the Red riser. When attempting this method, the vehicle may extend past the outside Green risers. For either method, full points will be awarded for the center-line or more of the vehicle passing below the top of the Red riser. </w:t>
      </w:r>
    </w:p>
    <w:p w14:paraId="09550F59" w14:textId="77777777" w:rsidR="00F65A5D" w:rsidRPr="00F65A5D" w:rsidRDefault="00F65A5D" w:rsidP="003F61C9"/>
    <w:p w14:paraId="0AFE2504" w14:textId="2FC412E6" w:rsidR="001E1D21" w:rsidRPr="001E1D21" w:rsidRDefault="008926FA" w:rsidP="003F61C9">
      <w:r>
        <w:t>“</w:t>
      </w:r>
      <w:r w:rsidR="001E1D21" w:rsidRPr="001E1D21">
        <w:t>Landing Site (Bins)</w:t>
      </w:r>
      <w:r>
        <w:t>”</w:t>
      </w:r>
      <w:r w:rsidR="001E1D21" w:rsidRPr="001E1D21">
        <w:t xml:space="preserve"> </w:t>
      </w:r>
    </w:p>
    <w:p w14:paraId="52DED262" w14:textId="77777777" w:rsidR="001E1D21" w:rsidRPr="001E1D21" w:rsidRDefault="001E1D21" w:rsidP="003F61C9">
      <w:r w:rsidRPr="001E1D21">
        <w:t xml:space="preserve">This task consists of a </w:t>
      </w:r>
      <w:r w:rsidRPr="001E1D21">
        <w:rPr>
          <w:b/>
          <w:bCs/>
        </w:rPr>
        <w:t xml:space="preserve">BLACK </w:t>
      </w:r>
      <w:r w:rsidRPr="001E1D21">
        <w:t xml:space="preserve">bin surrounded by a white border. The bins will be 1-2 feet (0.3-0.6 m) off the bottom. The four bins will be “square” array. The long side of two of the bins will be oriented with the vehicle's motion, while the long side of the other two bins will be oriented against the vehicle's motion (see Drawing 3). In each bin, there will be one Alien silhouette. </w:t>
      </w:r>
    </w:p>
    <w:p w14:paraId="4939E1D4" w14:textId="77777777" w:rsidR="001E1D21" w:rsidRPr="001E1D21" w:rsidRDefault="001E1D21" w:rsidP="003F61C9">
      <w:r w:rsidRPr="001E1D21">
        <w:t xml:space="preserve">A vehicle may carry up to two markers to drop within the bins. One silhouette will be designated as the primary target (only one silhouette from each column [see Drawing 8] will be in the four bins), and one will be designated as the secondary target. The most points will be awarded for dropping one marker in the primary target, and one in the secondary target. Partial points will be awarded for dropping markers in any bin. </w:t>
      </w:r>
    </w:p>
    <w:p w14:paraId="23664167" w14:textId="77777777" w:rsidR="001F63E2" w:rsidRDefault="001F63E2" w:rsidP="003F61C9"/>
    <w:p w14:paraId="4C994EE4" w14:textId="64E8D524" w:rsidR="001E1D21" w:rsidRPr="001E1D21" w:rsidRDefault="008926FA" w:rsidP="003F61C9">
      <w:r>
        <w:t>“</w:t>
      </w:r>
      <w:r w:rsidR="001E1D21" w:rsidRPr="001E1D21">
        <w:t>Brunch (Firing torpedoes)</w:t>
      </w:r>
      <w:r>
        <w:t>”</w:t>
      </w:r>
      <w:r w:rsidR="001E1D21" w:rsidRPr="001E1D21">
        <w:t xml:space="preserve"> </w:t>
      </w:r>
    </w:p>
    <w:p w14:paraId="3074689B" w14:textId="77777777" w:rsidR="001E1D21" w:rsidRPr="001E1D21" w:rsidRDefault="001E1D21" w:rsidP="003F61C9">
      <w:r w:rsidRPr="001E1D21">
        <w:t xml:space="preserve">This task consists of a single square </w:t>
      </w:r>
      <w:r w:rsidRPr="001E1D21">
        <w:rPr>
          <w:b/>
          <w:bCs/>
          <w:color w:val="23FF06"/>
        </w:rPr>
        <w:t xml:space="preserve">Green </w:t>
      </w:r>
      <w:r w:rsidRPr="001E1D21">
        <w:t xml:space="preserve">board. On the board, there will be an image of a spaceship. Above the ship are four 5in (12.7cm) circular cutouts with 7in (17.8cm) </w:t>
      </w:r>
      <w:r w:rsidRPr="001E1D21">
        <w:rPr>
          <w:b/>
          <w:bCs/>
        </w:rPr>
        <w:t xml:space="preserve">Black </w:t>
      </w:r>
      <w:r w:rsidRPr="001E1D21">
        <w:t xml:space="preserve">borders. Below the ship are two 10in (25.4cm) circular cutout with 12in (30.5cm) </w:t>
      </w:r>
      <w:r w:rsidRPr="001E1D21">
        <w:rPr>
          <w:b/>
          <w:bCs/>
        </w:rPr>
        <w:t xml:space="preserve">Black </w:t>
      </w:r>
      <w:r w:rsidRPr="001E1D21">
        <w:t xml:space="preserve">border. During a run, two of the four smaller circles and one of the two larger circles will be covered. </w:t>
      </w:r>
    </w:p>
    <w:p w14:paraId="7CDDCBBC" w14:textId="77777777" w:rsidR="001E1D21" w:rsidRPr="001E1D21" w:rsidRDefault="001E1D21" w:rsidP="003F61C9">
      <w:r w:rsidRPr="001E1D21">
        <w:lastRenderedPageBreak/>
        <w:t xml:space="preserve">A vehicle may carry up to two torpedoes to fire. The maximum amount of points will be awarded for firing a torpedo through each of the smaller circles. Partial points will be awarded for firing torpedoes through any cutout. </w:t>
      </w:r>
    </w:p>
    <w:p w14:paraId="24E7CA29" w14:textId="77777777" w:rsidR="001F63E2" w:rsidRDefault="001F63E2" w:rsidP="003F61C9"/>
    <w:p w14:paraId="63DDEBCC" w14:textId="12083D8F" w:rsidR="001E1D21" w:rsidRPr="001E1D21" w:rsidRDefault="008926FA" w:rsidP="003F61C9">
      <w:r>
        <w:t>“</w:t>
      </w:r>
      <w:r w:rsidR="001E1D21" w:rsidRPr="001E1D21">
        <w:t>Reroute Power (Manipulation task)</w:t>
      </w:r>
      <w:r>
        <w:t>”</w:t>
      </w:r>
      <w:r w:rsidR="001E1D21" w:rsidRPr="001E1D21">
        <w:t xml:space="preserve"> </w:t>
      </w:r>
    </w:p>
    <w:p w14:paraId="3F767FCD" w14:textId="71C1239A" w:rsidR="001E1D21" w:rsidRPr="001E1D21" w:rsidRDefault="001E1D21" w:rsidP="003F61C9">
      <w:r w:rsidRPr="001E1D21">
        <w:t xml:space="preserve">This task consists of an array of eight </w:t>
      </w:r>
      <w:r w:rsidRPr="001E1D21">
        <w:rPr>
          <w:b/>
          <w:bCs/>
          <w:color w:val="0000FF"/>
        </w:rPr>
        <w:t xml:space="preserve">Blue </w:t>
      </w:r>
      <w:r w:rsidRPr="001E1D21">
        <w:t xml:space="preserve">circles arranged on a 36in (91cm) </w:t>
      </w:r>
      <w:r w:rsidRPr="001E1D21">
        <w:rPr>
          <w:b/>
          <w:bCs/>
          <w:color w:val="FFFF0B"/>
        </w:rPr>
        <w:t xml:space="preserve">Yellow </w:t>
      </w:r>
      <w:r w:rsidRPr="001E1D21">
        <w:t xml:space="preserve">square. There will be four </w:t>
      </w:r>
      <w:r w:rsidRPr="001E1D21">
        <w:rPr>
          <w:b/>
          <w:bCs/>
          <w:color w:val="FB0007"/>
        </w:rPr>
        <w:t xml:space="preserve">Red </w:t>
      </w:r>
      <w:r w:rsidRPr="001E1D21">
        <w:t xml:space="preserve">power pins arranged on four of the eight </w:t>
      </w:r>
      <w:r w:rsidRPr="001E1D21">
        <w:rPr>
          <w:b/>
          <w:bCs/>
          <w:color w:val="0000FF"/>
        </w:rPr>
        <w:t xml:space="preserve">Blue </w:t>
      </w:r>
      <w:r w:rsidRPr="001E1D21">
        <w:t xml:space="preserve">circles. A steel washer will be glued to the back of each power pin. A magnet behind each of the </w:t>
      </w:r>
      <w:r w:rsidRPr="001E1D21">
        <w:rPr>
          <w:b/>
          <w:bCs/>
          <w:color w:val="0000FF"/>
        </w:rPr>
        <w:t xml:space="preserve">Blue </w:t>
      </w:r>
      <w:r w:rsidRPr="001E1D21">
        <w:t xml:space="preserve">circles will hold the steel washer on the power pin to the board. Due to the nature of the steel and magnets, do not expect the power pins to be centered on the </w:t>
      </w:r>
      <w:r w:rsidRPr="001E1D21">
        <w:rPr>
          <w:b/>
          <w:bCs/>
          <w:color w:val="0000FF"/>
        </w:rPr>
        <w:t xml:space="preserve">Blue </w:t>
      </w:r>
      <w:r w:rsidRPr="001E1D21">
        <w:t xml:space="preserve">circles, see Drawing 14. </w:t>
      </w:r>
    </w:p>
    <w:p w14:paraId="4011BFE0" w14:textId="77777777" w:rsidR="001E1D21" w:rsidRPr="001E1D21" w:rsidRDefault="001E1D21" w:rsidP="003F61C9">
      <w:r w:rsidRPr="001E1D21">
        <w:t xml:space="preserve">Full points will be awarded for removing a power pin from one blue circle and placing it on a different, unoccupied blue circle. Partial points for removing a power pin, and more points for replacing the pin back into its previous position. Points are additive for each </w:t>
      </w:r>
      <w:r w:rsidRPr="001E1D21">
        <w:rPr>
          <w:b/>
          <w:bCs/>
        </w:rPr>
        <w:t xml:space="preserve">different </w:t>
      </w:r>
      <w:r w:rsidRPr="001E1D21">
        <w:t xml:space="preserve">pin moved. </w:t>
      </w:r>
    </w:p>
    <w:p w14:paraId="4634CF00" w14:textId="77777777" w:rsidR="001F63E2" w:rsidRDefault="001F63E2" w:rsidP="003F61C9"/>
    <w:p w14:paraId="03FADD81" w14:textId="056C7F85" w:rsidR="001E1D21" w:rsidRPr="001E1D21" w:rsidRDefault="008926FA" w:rsidP="003F61C9">
      <w:r>
        <w:t>“</w:t>
      </w:r>
      <w:r w:rsidR="001E1D21" w:rsidRPr="001E1D21">
        <w:t>Recovery Area (object recovery and octagon)</w:t>
      </w:r>
      <w:r>
        <w:t>”</w:t>
      </w:r>
      <w:r w:rsidR="001E1D21" w:rsidRPr="001E1D21">
        <w:t xml:space="preserve"> </w:t>
      </w:r>
    </w:p>
    <w:p w14:paraId="4A104B45" w14:textId="1BC86FE6" w:rsidR="001E1D21" w:rsidRPr="001E1D21" w:rsidRDefault="001E1D21" w:rsidP="003F61C9">
      <w:r w:rsidRPr="001E1D21">
        <w:t xml:space="preserve">This task consists of an acoustic pinger located 2 </w:t>
      </w:r>
      <w:r w:rsidR="00152C54" w:rsidRPr="001E1D21">
        <w:t>ft.</w:t>
      </w:r>
      <w:r w:rsidRPr="001E1D21">
        <w:t xml:space="preserve"> (0.6 m) off the floor. Floating above the pinger, on the surface will be a single octagon representing the Recovery area. The octagon will be constructed from 1⁄2” PVC pipe and have a “diameter” of 9 </w:t>
      </w:r>
      <w:r w:rsidR="00152C54" w:rsidRPr="001E1D21">
        <w:t>ft.</w:t>
      </w:r>
      <w:r w:rsidRPr="001E1D21">
        <w:t xml:space="preserve"> (2.74 m). Each side could have two octagons and two pingers placed in different locations. At the start of each run, one of the two pingers will be turned on. </w:t>
      </w:r>
    </w:p>
    <w:p w14:paraId="6E2472C0" w14:textId="48F62D53" w:rsidR="001E1D21" w:rsidRPr="001E1D21" w:rsidRDefault="001E1D21" w:rsidP="003F61C9">
      <w:r w:rsidRPr="001E1D21">
        <w:t xml:space="preserve">Positioned directly above each pinger will be a </w:t>
      </w:r>
      <w:r w:rsidR="001F63E2" w:rsidRPr="001E1D21">
        <w:t>fixture, which</w:t>
      </w:r>
      <w:r w:rsidRPr="001E1D21">
        <w:t xml:space="preserve"> holds the Sample box. The top of the Sample box will be colored using Tape. Located next to the Recovery area is the 4ft (1.2m) square Collection sites with a 3” (7.6cm) border of Duck Tape. From each of the Recovery area/pingers will be a </w:t>
      </w:r>
      <w:r w:rsidRPr="001E1D21">
        <w:rPr>
          <w:b/>
          <w:bCs/>
          <w:color w:val="FD8210"/>
        </w:rPr>
        <w:t xml:space="preserve">Blaze Orange </w:t>
      </w:r>
      <w:r w:rsidRPr="001E1D21">
        <w:t xml:space="preserve">path segment pointing to the Collection site. Within the Collection site, there will be three Mars rocks (colored </w:t>
      </w:r>
      <w:r w:rsidRPr="001E1D21">
        <w:rPr>
          <w:b/>
          <w:bCs/>
          <w:color w:val="FB0007"/>
        </w:rPr>
        <w:t>RED</w:t>
      </w:r>
      <w:r w:rsidRPr="001E1D21">
        <w:rPr>
          <w:b/>
          <w:bCs/>
        </w:rPr>
        <w:t xml:space="preserve">) </w:t>
      </w:r>
      <w:r w:rsidRPr="001E1D21">
        <w:t xml:space="preserve">and three green cheese structures (colored </w:t>
      </w:r>
      <w:r w:rsidRPr="001E1D21">
        <w:rPr>
          <w:b/>
          <w:bCs/>
          <w:color w:val="23FF06"/>
        </w:rPr>
        <w:t>Green</w:t>
      </w:r>
      <w:r w:rsidRPr="001E1D21">
        <w:t xml:space="preserve">). The goal is for the vehicle to capture one or more Mars rock/green cheese and delivery them to the Sample box. </w:t>
      </w:r>
    </w:p>
    <w:p w14:paraId="0753240B" w14:textId="77777777" w:rsidR="001E1D21" w:rsidRPr="001E1D21" w:rsidRDefault="001E1D21" w:rsidP="003F61C9">
      <w:r w:rsidRPr="001E1D21">
        <w:t xml:space="preserve">In order to obtain full points for surfacing, your vehicle must surface fully inside the octagon (no portion of the sub touching the structure). In order to obtain full points for recovery, the object must be captured (maintains control) by the vehicle when it surfaces. A capture consists of constraining the object in at least 3 degrees of freedom (grabbing the object with a dangling line does not count). In order to obtain full points for the drop off, the object must be released from the vehicle and sink back down (the object must first be properly recovered in order to drop it). No part of the object can be hung up on the vehicle. </w:t>
      </w:r>
    </w:p>
    <w:p w14:paraId="1B9A69E1" w14:textId="77777777" w:rsidR="001E1D21" w:rsidRPr="001E1D21" w:rsidRDefault="001E1D21" w:rsidP="003F61C9">
      <w:r w:rsidRPr="001E1D21">
        <w:t xml:space="preserve">The team captain can choose to switch the active pinger, after the vehicle has recovered the object, but before the vehicle has surfaced. The vehicle can then transport the object to the second octagon and release the object. </w:t>
      </w:r>
    </w:p>
    <w:p w14:paraId="61F9FB20" w14:textId="3104614B" w:rsidR="001E1D21" w:rsidRPr="001E1D21" w:rsidRDefault="001E1D21" w:rsidP="003F61C9">
      <w:r w:rsidRPr="001E1D21">
        <w:lastRenderedPageBreak/>
        <w:t xml:space="preserve">The competition and practice side will ping at a rate of 0.5 Hz (2 seconds), and will be separated by 0.9 seconds. The pingers will be synchronized. The schedule will be: </w:t>
      </w:r>
    </w:p>
    <w:p w14:paraId="4E23DD3B" w14:textId="77777777" w:rsidR="001E1D21" w:rsidRPr="001E1D21" w:rsidRDefault="001E1D21" w:rsidP="003F61C9">
      <w:r w:rsidRPr="001E1D21">
        <w:t xml:space="preserve">Unit 1 (Competition) Unit 2 (Practice) Unit 1 (Competition) Unit 2 (Practice) Etc. </w:t>
      </w:r>
    </w:p>
    <w:p w14:paraId="1DFF9964" w14:textId="77777777" w:rsidR="007F53DA" w:rsidRDefault="007F53DA" w:rsidP="003F61C9">
      <w:r>
        <w:t>ping t = 0s</w:t>
      </w:r>
    </w:p>
    <w:p w14:paraId="1C88A647" w14:textId="77777777" w:rsidR="007F53DA" w:rsidRDefault="007F53DA" w:rsidP="003F61C9">
      <w:r>
        <w:t>ping t = 0.9s</w:t>
      </w:r>
    </w:p>
    <w:p w14:paraId="03D4822F" w14:textId="77777777" w:rsidR="007F53DA" w:rsidRDefault="001E1D21" w:rsidP="003F61C9">
      <w:r w:rsidRPr="001E1D21">
        <w:t xml:space="preserve">ping t </w:t>
      </w:r>
      <w:r w:rsidR="007F53DA">
        <w:t>= 2.0s</w:t>
      </w:r>
    </w:p>
    <w:p w14:paraId="50EAFBC5" w14:textId="0A92F987" w:rsidR="001E1D21" w:rsidRDefault="001E1D21" w:rsidP="003F61C9">
      <w:r w:rsidRPr="001E1D21">
        <w:t xml:space="preserve">ping t = 2.9s </w:t>
      </w:r>
    </w:p>
    <w:p w14:paraId="7FFDE131" w14:textId="77777777" w:rsidR="007F53DA" w:rsidRPr="001E1D21" w:rsidRDefault="007F53DA" w:rsidP="003F61C9"/>
    <w:p w14:paraId="66C169F8" w14:textId="38F5FFD7" w:rsidR="001F63E2" w:rsidRDefault="001E1D21" w:rsidP="003F61C9">
      <w:r w:rsidRPr="001E1D21">
        <w:t>This give</w:t>
      </w:r>
      <w:r w:rsidR="009822FB">
        <w:t>s</w:t>
      </w:r>
      <w:r w:rsidRPr="001E1D21">
        <w:t xml:space="preserve"> the reverbs from each pinger (near) maximum time to die out. Note that for the final runs, the competitors will have the choice to keep the practice pinger on, or turn it off. </w:t>
      </w:r>
    </w:p>
    <w:p w14:paraId="3D52AF44" w14:textId="77777777" w:rsidR="001F63E2" w:rsidRDefault="001F63E2" w:rsidP="003F61C9"/>
    <w:p w14:paraId="36ABD19C" w14:textId="60A4BA25" w:rsidR="001E1D21" w:rsidRPr="001E1D21" w:rsidRDefault="001E1D21" w:rsidP="003F61C9">
      <w:r w:rsidRPr="001E1D21">
        <w:t xml:space="preserve">Acoustics </w:t>
      </w:r>
    </w:p>
    <w:p w14:paraId="78952E67" w14:textId="3F0047E1" w:rsidR="001E1D21" w:rsidRDefault="001E1D21" w:rsidP="003F61C9">
      <w:r w:rsidRPr="001E1D21">
        <w:t xml:space="preserve">The pingers that we will use will be Teledyne Benthos </w:t>
      </w:r>
      <w:r w:rsidRPr="001E1D21">
        <w:rPr>
          <w:color w:val="00006D"/>
        </w:rPr>
        <w:t xml:space="preserve">ALP-365 </w:t>
      </w:r>
      <w:r w:rsidR="001F63E2">
        <w:t>pingers.</w:t>
      </w:r>
      <w:r w:rsidRPr="001E1D21">
        <w:t xml:space="preserve"> They can be set from 25-40 kHz in 0.5 kHz increments. </w:t>
      </w:r>
    </w:p>
    <w:p w14:paraId="0565CAB5" w14:textId="77777777" w:rsidR="009822FB" w:rsidRPr="001E1D21" w:rsidRDefault="009822FB" w:rsidP="003F61C9"/>
    <w:p w14:paraId="4BBABE32" w14:textId="0EE716EE" w:rsidR="00667D61" w:rsidRDefault="009822FB" w:rsidP="003F61C9">
      <w:pPr>
        <w:rPr>
          <w:sz w:val="26"/>
          <w:szCs w:val="26"/>
        </w:rPr>
      </w:pPr>
      <w:r>
        <w:rPr>
          <w:noProof/>
          <w:lang w:eastAsia="en-US"/>
        </w:rPr>
        <w:drawing>
          <wp:inline distT="0" distB="0" distL="0" distR="0" wp14:anchorId="2BB23231" wp14:editId="6D0678FF">
            <wp:extent cx="5943600" cy="45123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0 at 8.37.1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inline>
        </w:drawing>
      </w:r>
    </w:p>
    <w:p w14:paraId="4A542265" w14:textId="198E4E9D" w:rsidR="00F65A5D" w:rsidRDefault="00F65A5D" w:rsidP="003F61C9">
      <w:pPr>
        <w:rPr>
          <w:rFonts w:asciiTheme="majorHAnsi" w:eastAsiaTheme="majorEastAsia" w:hAnsiTheme="majorHAnsi" w:cstheme="majorBidi"/>
          <w:color w:val="000000" w:themeColor="accent1"/>
          <w:sz w:val="36"/>
          <w:szCs w:val="36"/>
        </w:rPr>
      </w:pPr>
      <w:r>
        <w:br w:type="page"/>
      </w:r>
    </w:p>
    <w:p w14:paraId="057BA0AD" w14:textId="607B7511" w:rsidR="00CA1DFA" w:rsidRDefault="00667D61" w:rsidP="003F61C9">
      <w:pPr>
        <w:pStyle w:val="Heading1"/>
      </w:pPr>
      <w:bookmarkStart w:id="7" w:name="_Toc402795500"/>
      <w:r>
        <w:lastRenderedPageBreak/>
        <w:t>Test and Verification</w:t>
      </w:r>
      <w:bookmarkEnd w:id="7"/>
    </w:p>
    <w:p w14:paraId="293BCE89" w14:textId="7B5E0A63" w:rsidR="00E5324A" w:rsidRPr="004E65CF" w:rsidRDefault="00BC3CA8" w:rsidP="004E65CF">
      <w:pPr>
        <w:pStyle w:val="ListParagraph"/>
        <w:numPr>
          <w:ilvl w:val="0"/>
          <w:numId w:val="15"/>
        </w:numPr>
        <w:rPr>
          <w:sz w:val="26"/>
          <w:szCs w:val="26"/>
        </w:rPr>
      </w:pPr>
      <w:r w:rsidRPr="004E65CF">
        <w:rPr>
          <w:sz w:val="26"/>
          <w:szCs w:val="26"/>
        </w:rPr>
        <w:t>Recognize an orange</w:t>
      </w:r>
      <w:r w:rsidR="000D410E" w:rsidRPr="004E65CF">
        <w:rPr>
          <w:sz w:val="26"/>
          <w:szCs w:val="26"/>
        </w:rPr>
        <w:t xml:space="preserve"> 6” wide by 4’ long platform and maneuver along the length of it.</w:t>
      </w:r>
    </w:p>
    <w:p w14:paraId="48F817DA" w14:textId="390F6CE4" w:rsidR="00E5324A" w:rsidRPr="004E65CF" w:rsidRDefault="000D410E" w:rsidP="004E65CF">
      <w:pPr>
        <w:pStyle w:val="ListParagraph"/>
        <w:numPr>
          <w:ilvl w:val="0"/>
          <w:numId w:val="15"/>
        </w:numPr>
        <w:rPr>
          <w:sz w:val="26"/>
          <w:szCs w:val="26"/>
        </w:rPr>
      </w:pPr>
      <w:r w:rsidRPr="004E65CF">
        <w:rPr>
          <w:sz w:val="26"/>
          <w:szCs w:val="26"/>
        </w:rPr>
        <w:t>Recognize and distinguish between three 9” diameter RGB lights.</w:t>
      </w:r>
    </w:p>
    <w:p w14:paraId="5FC7439E" w14:textId="1B42A954" w:rsidR="00E5324A" w:rsidRPr="004E65CF" w:rsidRDefault="00947274" w:rsidP="004E65CF">
      <w:pPr>
        <w:pStyle w:val="ListParagraph"/>
        <w:numPr>
          <w:ilvl w:val="0"/>
          <w:numId w:val="15"/>
        </w:numPr>
        <w:rPr>
          <w:sz w:val="26"/>
          <w:szCs w:val="26"/>
        </w:rPr>
      </w:pPr>
      <w:r w:rsidRPr="004E65CF">
        <w:rPr>
          <w:sz w:val="26"/>
          <w:szCs w:val="26"/>
        </w:rPr>
        <w:t>Zeebo must recognize and maneuver under a goal post that is 10’ wide, and 5’ tall.</w:t>
      </w:r>
    </w:p>
    <w:p w14:paraId="2A64C054" w14:textId="50A55BFB" w:rsidR="00E5324A" w:rsidRPr="004E65CF" w:rsidRDefault="007D492C" w:rsidP="004E65CF">
      <w:pPr>
        <w:pStyle w:val="ListParagraph"/>
        <w:numPr>
          <w:ilvl w:val="0"/>
          <w:numId w:val="15"/>
        </w:numPr>
        <w:rPr>
          <w:sz w:val="26"/>
          <w:szCs w:val="26"/>
        </w:rPr>
      </w:pPr>
      <w:r w:rsidRPr="004E65CF">
        <w:rPr>
          <w:sz w:val="26"/>
          <w:szCs w:val="26"/>
        </w:rPr>
        <w:t>Zeebo must recognize a 1’ by 2’ black bin and dispenses a marker into sai</w:t>
      </w:r>
      <w:r w:rsidR="006145A2" w:rsidRPr="004E65CF">
        <w:rPr>
          <w:sz w:val="26"/>
          <w:szCs w:val="26"/>
        </w:rPr>
        <w:t>d bin</w:t>
      </w:r>
      <w:r w:rsidRPr="004E65CF">
        <w:rPr>
          <w:sz w:val="26"/>
          <w:szCs w:val="26"/>
        </w:rPr>
        <w:t>.</w:t>
      </w:r>
    </w:p>
    <w:p w14:paraId="46F066D0" w14:textId="0891D552" w:rsidR="00E5324A" w:rsidRPr="004E65CF" w:rsidRDefault="008E7C97" w:rsidP="004E65CF">
      <w:pPr>
        <w:pStyle w:val="ListParagraph"/>
        <w:numPr>
          <w:ilvl w:val="0"/>
          <w:numId w:val="15"/>
        </w:numPr>
        <w:rPr>
          <w:sz w:val="26"/>
          <w:szCs w:val="26"/>
        </w:rPr>
      </w:pPr>
      <w:r w:rsidRPr="004E65CF">
        <w:rPr>
          <w:sz w:val="26"/>
          <w:szCs w:val="26"/>
        </w:rPr>
        <w:t>Zeebo must pick up an object from 6” diameter area, and relocate it to a different 6” diameter area.</w:t>
      </w:r>
    </w:p>
    <w:p w14:paraId="536BCFFF" w14:textId="39B090CA" w:rsidR="00E5324A" w:rsidRPr="004E65CF" w:rsidRDefault="0021709B" w:rsidP="004E65CF">
      <w:pPr>
        <w:pStyle w:val="ListParagraph"/>
        <w:numPr>
          <w:ilvl w:val="0"/>
          <w:numId w:val="15"/>
        </w:numPr>
        <w:rPr>
          <w:sz w:val="26"/>
          <w:szCs w:val="26"/>
        </w:rPr>
      </w:pPr>
      <w:r w:rsidRPr="004E65CF">
        <w:rPr>
          <w:sz w:val="26"/>
          <w:szCs w:val="26"/>
        </w:rPr>
        <w:t>Locate a 9’ in diameter octagonal ring and surface through it.</w:t>
      </w:r>
    </w:p>
    <w:p w14:paraId="242A481C" w14:textId="37853103" w:rsidR="00E5324A" w:rsidRPr="004E65CF" w:rsidRDefault="003F1ACF" w:rsidP="004E65CF">
      <w:pPr>
        <w:pStyle w:val="ListParagraph"/>
        <w:numPr>
          <w:ilvl w:val="0"/>
          <w:numId w:val="15"/>
        </w:numPr>
        <w:rPr>
          <w:sz w:val="26"/>
          <w:szCs w:val="26"/>
        </w:rPr>
      </w:pPr>
      <w:r w:rsidRPr="004E65CF">
        <w:rPr>
          <w:sz w:val="26"/>
          <w:szCs w:val="26"/>
        </w:rPr>
        <w:t xml:space="preserve">Locate acoustical </w:t>
      </w:r>
      <w:r w:rsidR="000900A0" w:rsidRPr="004E65CF">
        <w:rPr>
          <w:sz w:val="26"/>
          <w:szCs w:val="26"/>
        </w:rPr>
        <w:t>ratiometric</w:t>
      </w:r>
      <w:r w:rsidRPr="004E65CF">
        <w:rPr>
          <w:sz w:val="26"/>
          <w:szCs w:val="26"/>
        </w:rPr>
        <w:t xml:space="preserve"> pingers operating at 25</w:t>
      </w:r>
      <w:r w:rsidR="004E65CF">
        <w:rPr>
          <w:sz w:val="26"/>
          <w:szCs w:val="26"/>
        </w:rPr>
        <w:t xml:space="preserve"> </w:t>
      </w:r>
      <w:r w:rsidRPr="004E65CF">
        <w:rPr>
          <w:sz w:val="26"/>
          <w:szCs w:val="26"/>
        </w:rPr>
        <w:t>kHz to 40 kHz.</w:t>
      </w:r>
    </w:p>
    <w:p w14:paraId="44E66D78" w14:textId="5AD99A54" w:rsidR="00753F9B" w:rsidRDefault="00753F9B">
      <w:pPr>
        <w:spacing w:after="320"/>
      </w:pPr>
      <w:r>
        <w:br w:type="page"/>
      </w:r>
    </w:p>
    <w:p w14:paraId="1E91EB8E" w14:textId="740826BC" w:rsidR="00753F9B" w:rsidRDefault="00241307" w:rsidP="00753F9B">
      <w:pPr>
        <w:pStyle w:val="Heading1"/>
      </w:pPr>
      <w:bookmarkStart w:id="8" w:name="_Toc402795501"/>
      <w:r>
        <w:rPr>
          <w:noProof/>
          <w:lang w:eastAsia="en-US"/>
        </w:rPr>
        <w:lastRenderedPageBreak/>
        <mc:AlternateContent>
          <mc:Choice Requires="wps">
            <w:drawing>
              <wp:anchor distT="0" distB="0" distL="114300" distR="114300" simplePos="0" relativeHeight="251688960" behindDoc="0" locked="0" layoutInCell="1" allowOverlap="1" wp14:anchorId="0B72D173" wp14:editId="2C5CC43D">
                <wp:simplePos x="0" y="0"/>
                <wp:positionH relativeFrom="column">
                  <wp:posOffset>4743450</wp:posOffset>
                </wp:positionH>
                <wp:positionV relativeFrom="paragraph">
                  <wp:posOffset>381000</wp:posOffset>
                </wp:positionV>
                <wp:extent cx="904875" cy="400050"/>
                <wp:effectExtent l="0" t="0" r="0" b="0"/>
                <wp:wrapNone/>
                <wp:docPr id="25" name="Rectangle 25"/>
                <wp:cNvGraphicFramePr/>
                <a:graphic xmlns:a="http://schemas.openxmlformats.org/drawingml/2006/main">
                  <a:graphicData uri="http://schemas.microsoft.com/office/word/2010/wordprocessingShape">
                    <wps:wsp>
                      <wps:cNvSpPr/>
                      <wps:spPr>
                        <a:xfrm>
                          <a:off x="0" y="0"/>
                          <a:ext cx="904875" cy="4000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8D41934" w14:textId="2629C476" w:rsidR="00241307" w:rsidRPr="00241307" w:rsidRDefault="00241307" w:rsidP="00241307">
                            <w:pPr>
                              <w:jc w:val="center"/>
                              <w:rPr>
                                <w:i/>
                                <w:sz w:val="16"/>
                              </w:rPr>
                            </w:pPr>
                            <w:r>
                              <w:rPr>
                                <w:i/>
                                <w:sz w:val="16"/>
                              </w:rPr>
                              <w:t>Motor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72D173" id="Rectangle 25" o:spid="_x0000_s1028" style="position:absolute;margin-left:373.5pt;margin-top:30pt;width:71.25pt;height:3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" filled="f" stroked="f" strokeweight="1pt">
                <o:extrusion v:ext="view" viewpoint="100pt,-100pt" skewangle="0" type="perspective"/>
                <v:textbox>
                  <w:txbxContent>
                    <w:p w14:paraId="58D41934" w14:textId="2629C476" w:rsidR="00241307" w:rsidRPr="00241307" w:rsidRDefault="00241307" w:rsidP="00241307">
                      <w:pPr>
                        <w:jc w:val="center"/>
                        <w:rPr>
                          <w:i/>
                          <w:sz w:val="16"/>
                        </w:rPr>
                      </w:pPr>
                      <w:r>
                        <w:rPr>
                          <w:i/>
                          <w:sz w:val="16"/>
                        </w:rPr>
                        <w:t>Motor Control</w:t>
                      </w:r>
                    </w:p>
                  </w:txbxContent>
                </v:textbox>
              </v:rect>
            </w:pict>
          </mc:Fallback>
        </mc:AlternateContent>
      </w:r>
      <w:r w:rsidR="008C0C26">
        <w:rPr>
          <w:noProof/>
          <w:lang w:eastAsia="en-US"/>
        </w:rPr>
        <mc:AlternateContent>
          <mc:Choice Requires="wps">
            <w:drawing>
              <wp:anchor distT="0" distB="0" distL="114300" distR="114300" simplePos="0" relativeHeight="251664384" behindDoc="0" locked="0" layoutInCell="1" allowOverlap="1" wp14:anchorId="37794B8B" wp14:editId="7DE1221C">
                <wp:simplePos x="0" y="0"/>
                <wp:positionH relativeFrom="column">
                  <wp:posOffset>4572000</wp:posOffset>
                </wp:positionH>
                <wp:positionV relativeFrom="paragraph">
                  <wp:posOffset>390525</wp:posOffset>
                </wp:positionV>
                <wp:extent cx="247650" cy="295275"/>
                <wp:effectExtent l="0" t="0" r="19050" b="390525"/>
                <wp:wrapNone/>
                <wp:docPr id="11" name="Line Callout 1 (Accent Bar) 11"/>
                <wp:cNvGraphicFramePr/>
                <a:graphic xmlns:a="http://schemas.openxmlformats.org/drawingml/2006/main">
                  <a:graphicData uri="http://schemas.microsoft.com/office/word/2010/wordprocessingShape">
                    <wps:wsp>
                      <wps:cNvSpPr/>
                      <wps:spPr>
                        <a:xfrm>
                          <a:off x="0" y="0"/>
                          <a:ext cx="247650" cy="295275"/>
                        </a:xfrm>
                        <a:prstGeom prst="accentCallout1">
                          <a:avLst>
                            <a:gd name="adj1" fmla="val 99395"/>
                            <a:gd name="adj2" fmla="val 49020"/>
                            <a:gd name="adj3" fmla="val 209274"/>
                            <a:gd name="adj4" fmla="val 56799"/>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6B8F2B5F" w14:textId="6FA6DD22" w:rsidR="008C0C26" w:rsidRPr="008C0C26" w:rsidRDefault="008C0C26" w:rsidP="008C0C26">
                            <w:pP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94B8B"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11" o:spid="_x0000_s1029" type="#_x0000_t44" style="position:absolute;margin-left:5in;margin-top:30.75pt;width:19.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" adj="12269,45203,10588,21469" fillcolor="black [3204]" strokecolor="black [3204]" strokeweight="2pt">
                <v:stroke startarrow="block"/>
                <v:textbox>
                  <w:txbxContent>
                    <w:p w14:paraId="6B8F2B5F" w14:textId="6FA6DD22" w:rsidR="008C0C26" w:rsidRPr="008C0C26" w:rsidRDefault="008C0C26" w:rsidP="008C0C26">
                      <w:pPr>
                        <w:rPr>
                          <w:color w:val="FFFFFF" w:themeColor="background1"/>
                        </w:rPr>
                      </w:pPr>
                      <w:r>
                        <w:rPr>
                          <w:color w:val="FFFFFF" w:themeColor="background1"/>
                        </w:rPr>
                        <w:t>3</w:t>
                      </w:r>
                    </w:p>
                  </w:txbxContent>
                </v:textbox>
                <o:callout v:ext="edit" minusx="t" minusy="t"/>
              </v:shape>
            </w:pict>
          </mc:Fallback>
        </mc:AlternateContent>
      </w:r>
      <w:r w:rsidR="00753F9B">
        <w:t>Hardware Block Diagram</w:t>
      </w:r>
      <w:bookmarkEnd w:id="8"/>
    </w:p>
    <w:p w14:paraId="404BBD25" w14:textId="14E782B2" w:rsidR="00753F9B" w:rsidRDefault="001908EC">
      <w:pPr>
        <w:spacing w:after="320"/>
        <w:rPr>
          <w:rFonts w:asciiTheme="majorHAnsi" w:eastAsiaTheme="majorEastAsia" w:hAnsiTheme="majorHAnsi" w:cstheme="majorBidi"/>
          <w:color w:val="000000" w:themeColor="accent1"/>
          <w:sz w:val="36"/>
          <w:szCs w:val="36"/>
        </w:rPr>
      </w:pPr>
      <w:r>
        <w:rPr>
          <w:noProof/>
          <w:lang w:eastAsia="en-US"/>
        </w:rPr>
        <mc:AlternateContent>
          <mc:Choice Requires="wps">
            <w:drawing>
              <wp:anchor distT="0" distB="0" distL="114300" distR="114300" simplePos="0" relativeHeight="251697152" behindDoc="0" locked="0" layoutInCell="1" allowOverlap="1" wp14:anchorId="1184C99B" wp14:editId="2A6BEFA2">
                <wp:simplePos x="0" y="0"/>
                <wp:positionH relativeFrom="column">
                  <wp:posOffset>3476625</wp:posOffset>
                </wp:positionH>
                <wp:positionV relativeFrom="paragraph">
                  <wp:posOffset>1186180</wp:posOffset>
                </wp:positionV>
                <wp:extent cx="904875" cy="561975"/>
                <wp:effectExtent l="0" t="0" r="0" b="9525"/>
                <wp:wrapNone/>
                <wp:docPr id="29" name="Rectangle 29"/>
                <wp:cNvGraphicFramePr/>
                <a:graphic xmlns:a="http://schemas.openxmlformats.org/drawingml/2006/main">
                  <a:graphicData uri="http://schemas.microsoft.com/office/word/2010/wordprocessingShape">
                    <wps:wsp>
                      <wps:cNvSpPr/>
                      <wps:spPr>
                        <a:xfrm>
                          <a:off x="0" y="0"/>
                          <a:ext cx="904875" cy="5619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68AD7AD" w14:textId="41BE866C" w:rsidR="00241307" w:rsidRPr="00241307" w:rsidRDefault="00241307" w:rsidP="00241307">
                            <w:pPr>
                              <w:jc w:val="center"/>
                              <w:rPr>
                                <w:i/>
                                <w:sz w:val="16"/>
                              </w:rPr>
                            </w:pPr>
                            <w:r>
                              <w:rPr>
                                <w:i/>
                                <w:sz w:val="16"/>
                              </w:rPr>
                              <w:t>Torpedo and Claw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C99B" id="Rectangle 29" o:spid="_x0000_s1030" style="position:absolute;margin-left:273.75pt;margin-top:93.4pt;width:71.25pt;height:4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" filled="f" stroked="f" strokeweight="1pt">
                <o:extrusion v:ext="view" viewpoint="100pt,-100pt" skewangle="0" type="perspective"/>
                <v:textbox>
                  <w:txbxContent>
                    <w:p w14:paraId="568AD7AD" w14:textId="41BE866C" w:rsidR="00241307" w:rsidRPr="00241307" w:rsidRDefault="00241307" w:rsidP="00241307">
                      <w:pPr>
                        <w:jc w:val="center"/>
                        <w:rPr>
                          <w:i/>
                          <w:sz w:val="16"/>
                        </w:rPr>
                      </w:pPr>
                      <w:r>
                        <w:rPr>
                          <w:i/>
                          <w:sz w:val="16"/>
                        </w:rPr>
                        <w:t>Torpedo and Claw System</w:t>
                      </w:r>
                    </w:p>
                  </w:txbxContent>
                </v:textbox>
              </v:rect>
            </w:pict>
          </mc:Fallback>
        </mc:AlternateContent>
      </w:r>
      <w:r>
        <w:rPr>
          <w:noProof/>
          <w:lang w:eastAsia="en-US"/>
        </w:rPr>
        <mc:AlternateContent>
          <mc:Choice Requires="wps">
            <w:drawing>
              <wp:anchor distT="0" distB="0" distL="114300" distR="114300" simplePos="0" relativeHeight="251686912" behindDoc="0" locked="0" layoutInCell="1" allowOverlap="1" wp14:anchorId="6888A67C" wp14:editId="396E8FFA">
                <wp:simplePos x="0" y="0"/>
                <wp:positionH relativeFrom="column">
                  <wp:posOffset>2781300</wp:posOffset>
                </wp:positionH>
                <wp:positionV relativeFrom="paragraph">
                  <wp:posOffset>1195705</wp:posOffset>
                </wp:positionV>
                <wp:extent cx="904875" cy="400050"/>
                <wp:effectExtent l="0" t="0" r="0" b="0"/>
                <wp:wrapNone/>
                <wp:docPr id="24" name="Rectangle 24"/>
                <wp:cNvGraphicFramePr/>
                <a:graphic xmlns:a="http://schemas.openxmlformats.org/drawingml/2006/main">
                  <a:graphicData uri="http://schemas.microsoft.com/office/word/2010/wordprocessingShape">
                    <wps:wsp>
                      <wps:cNvSpPr/>
                      <wps:spPr>
                        <a:xfrm>
                          <a:off x="0" y="0"/>
                          <a:ext cx="904875" cy="4000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3122A0E" w14:textId="4CDB671B" w:rsidR="00241307" w:rsidRPr="00241307" w:rsidRDefault="00241307" w:rsidP="00241307">
                            <w:pPr>
                              <w:jc w:val="center"/>
                              <w:rPr>
                                <w:i/>
                                <w:sz w:val="16"/>
                              </w:rPr>
                            </w:pPr>
                            <w:r>
                              <w:rPr>
                                <w:i/>
                                <w:sz w:val="16"/>
                              </w:rPr>
                              <w:t>Image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8A67C" id="Rectangle 24" o:spid="_x0000_s1031" style="position:absolute;margin-left:219pt;margin-top:94.15pt;width:71.25pt;height:3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" filled="f" stroked="f" strokeweight="1pt">
                <o:extrusion v:ext="view" viewpoint="100pt,-100pt" skewangle="0" type="perspective"/>
                <v:textbox>
                  <w:txbxContent>
                    <w:p w14:paraId="03122A0E" w14:textId="4CDB671B" w:rsidR="00241307" w:rsidRPr="00241307" w:rsidRDefault="00241307" w:rsidP="00241307">
                      <w:pPr>
                        <w:jc w:val="center"/>
                        <w:rPr>
                          <w:i/>
                          <w:sz w:val="16"/>
                        </w:rPr>
                      </w:pPr>
                      <w:r>
                        <w:rPr>
                          <w:i/>
                          <w:sz w:val="16"/>
                        </w:rPr>
                        <w:t>Image Recognition</w:t>
                      </w:r>
                    </w:p>
                  </w:txbxContent>
                </v:textbox>
              </v:rect>
            </w:pict>
          </mc:Fallback>
        </mc:AlternateContent>
      </w:r>
      <w:r w:rsidR="00A62E6E">
        <w:rPr>
          <w:noProof/>
          <w:lang w:eastAsia="en-US"/>
        </w:rPr>
        <mc:AlternateContent>
          <mc:Choice Requires="wps">
            <w:drawing>
              <wp:anchor distT="0" distB="0" distL="114300" distR="114300" simplePos="0" relativeHeight="251695104" behindDoc="0" locked="0" layoutInCell="1" allowOverlap="1" wp14:anchorId="77384CE4" wp14:editId="40E69717">
                <wp:simplePos x="0" y="0"/>
                <wp:positionH relativeFrom="column">
                  <wp:posOffset>2867025</wp:posOffset>
                </wp:positionH>
                <wp:positionV relativeFrom="paragraph">
                  <wp:posOffset>5558155</wp:posOffset>
                </wp:positionV>
                <wp:extent cx="904875" cy="428625"/>
                <wp:effectExtent l="0" t="0" r="0" b="0"/>
                <wp:wrapNone/>
                <wp:docPr id="28" name="Rectangle 28"/>
                <wp:cNvGraphicFramePr/>
                <a:graphic xmlns:a="http://schemas.openxmlformats.org/drawingml/2006/main">
                  <a:graphicData uri="http://schemas.microsoft.com/office/word/2010/wordprocessingShape">
                    <wps:wsp>
                      <wps:cNvSpPr/>
                      <wps:spPr>
                        <a:xfrm>
                          <a:off x="0" y="0"/>
                          <a:ext cx="904875" cy="42862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C3CF08E" w14:textId="6B74AC33" w:rsidR="00241307" w:rsidRPr="00241307" w:rsidRDefault="00A62E6E" w:rsidP="00241307">
                            <w:pPr>
                              <w:jc w:val="center"/>
                              <w:rPr>
                                <w:i/>
                                <w:sz w:val="16"/>
                              </w:rPr>
                            </w:pPr>
                            <w:r>
                              <w:rPr>
                                <w:i/>
                                <w:sz w:val="16"/>
                              </w:rPr>
                              <w:t xml:space="preserve">Description of </w:t>
                            </w:r>
                            <w:r w:rsidR="00241307">
                              <w:rPr>
                                <w:i/>
                                <w:sz w:val="16"/>
                              </w:rPr>
                              <w:t>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4CE4" id="Rectangle 28" o:spid="_x0000_s1032" style="position:absolute;margin-left:225.75pt;margin-top:437.65pt;width:71.25pt;height:3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" filled="f" stroked="f" strokeweight="1pt">
                <o:extrusion v:ext="view" viewpoint="100pt,-100pt" skewangle="0" type="perspective"/>
                <v:textbox>
                  <w:txbxContent>
                    <w:p w14:paraId="2C3CF08E" w14:textId="6B74AC33" w:rsidR="00241307" w:rsidRPr="00241307" w:rsidRDefault="00A62E6E" w:rsidP="00241307">
                      <w:pPr>
                        <w:jc w:val="center"/>
                        <w:rPr>
                          <w:i/>
                          <w:sz w:val="16"/>
                        </w:rPr>
                      </w:pPr>
                      <w:r>
                        <w:rPr>
                          <w:i/>
                          <w:sz w:val="16"/>
                        </w:rPr>
                        <w:t xml:space="preserve">Description of </w:t>
                      </w:r>
                      <w:r w:rsidR="00241307">
                        <w:rPr>
                          <w:i/>
                          <w:sz w:val="16"/>
                        </w:rPr>
                        <w:t>Purpose</w:t>
                      </w:r>
                    </w:p>
                  </w:txbxContent>
                </v:textbox>
              </v:rect>
            </w:pict>
          </mc:Fallback>
        </mc:AlternateContent>
      </w:r>
      <w:r w:rsidR="00A62E6E">
        <w:rPr>
          <w:noProof/>
          <w:lang w:eastAsia="en-US"/>
        </w:rPr>
        <mc:AlternateContent>
          <mc:Choice Requires="wps">
            <w:drawing>
              <wp:anchor distT="0" distB="0" distL="114300" distR="114300" simplePos="0" relativeHeight="251681792" behindDoc="0" locked="0" layoutInCell="1" allowOverlap="1" wp14:anchorId="72F9E365" wp14:editId="693F1E33">
                <wp:simplePos x="0" y="0"/>
                <wp:positionH relativeFrom="column">
                  <wp:posOffset>2362200</wp:posOffset>
                </wp:positionH>
                <wp:positionV relativeFrom="paragraph">
                  <wp:posOffset>4853304</wp:posOffset>
                </wp:positionV>
                <wp:extent cx="1552575" cy="13430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552575" cy="1343025"/>
                        </a:xfrm>
                        <a:prstGeom prst="rect">
                          <a:avLst/>
                        </a:prstGeom>
                      </wps:spPr>
                      <wps:style>
                        <a:lnRef idx="2">
                          <a:schemeClr val="dk1"/>
                        </a:lnRef>
                        <a:fillRef idx="1">
                          <a:schemeClr val="lt1"/>
                        </a:fillRef>
                        <a:effectRef idx="0">
                          <a:schemeClr val="dk1"/>
                        </a:effectRef>
                        <a:fontRef idx="minor">
                          <a:schemeClr val="dk1"/>
                        </a:fontRef>
                      </wps:style>
                      <wps:txbx>
                        <w:txbxContent>
                          <w:p w14:paraId="367302B3" w14:textId="625B5DBA" w:rsidR="006846D2" w:rsidRDefault="006846D2" w:rsidP="006846D2">
                            <w:pPr>
                              <w:jc w:val="center"/>
                            </w:pPr>
                            <w:r>
                              <w:t>Legend:</w:t>
                            </w:r>
                          </w:p>
                          <w:p w14:paraId="7F906ABA" w14:textId="77777777" w:rsidR="006846D2" w:rsidRDefault="006846D2" w:rsidP="006846D2"/>
                          <w:p w14:paraId="01D26F36" w14:textId="77777777" w:rsidR="00241307" w:rsidRDefault="00241307" w:rsidP="006846D2"/>
                          <w:p w14:paraId="7CF7FD72" w14:textId="77777777" w:rsidR="00241307" w:rsidRDefault="00241307" w:rsidP="006846D2"/>
                          <w:p w14:paraId="50C2F703" w14:textId="77777777" w:rsidR="00241307" w:rsidRDefault="00241307" w:rsidP="006846D2"/>
                          <w:p w14:paraId="628B023C" w14:textId="77777777" w:rsidR="00241307" w:rsidRDefault="00241307" w:rsidP="006846D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9E365" id="Rectangle 21" o:spid="_x0000_s1033" style="position:absolute;margin-left:186pt;margin-top:382.15pt;width:122.25pt;height:10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R4agIAAB8FAAAOAAAAZHJzL2Uyb0RvYy54bWysVEtv2zAMvg/YfxB0Xx27y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" fillcolor="white [3201]" strokecolor="black [3200]" strokeweight="2pt">
                <v:textbox>
                  <w:txbxContent>
                    <w:p w14:paraId="367302B3" w14:textId="625B5DBA" w:rsidR="006846D2" w:rsidRDefault="006846D2" w:rsidP="006846D2">
                      <w:pPr>
                        <w:jc w:val="center"/>
                      </w:pPr>
                      <w:r>
                        <w:t>Legend:</w:t>
                      </w:r>
                    </w:p>
                    <w:p w14:paraId="7F906ABA" w14:textId="77777777" w:rsidR="006846D2" w:rsidRDefault="006846D2" w:rsidP="006846D2"/>
                    <w:p w14:paraId="01D26F36" w14:textId="77777777" w:rsidR="00241307" w:rsidRDefault="00241307" w:rsidP="006846D2"/>
                    <w:p w14:paraId="7CF7FD72" w14:textId="77777777" w:rsidR="00241307" w:rsidRDefault="00241307" w:rsidP="006846D2"/>
                    <w:p w14:paraId="50C2F703" w14:textId="77777777" w:rsidR="00241307" w:rsidRDefault="00241307" w:rsidP="006846D2"/>
                    <w:p w14:paraId="628B023C" w14:textId="77777777" w:rsidR="00241307" w:rsidRDefault="00241307" w:rsidP="006846D2"/>
                  </w:txbxContent>
                </v:textbox>
              </v:rect>
            </w:pict>
          </mc:Fallback>
        </mc:AlternateContent>
      </w:r>
      <w:r w:rsidR="00241307">
        <w:rPr>
          <w:noProof/>
          <w:lang w:eastAsia="en-US"/>
        </w:rPr>
        <mc:AlternateContent>
          <mc:Choice Requires="wps">
            <w:drawing>
              <wp:anchor distT="0" distB="0" distL="114300" distR="114300" simplePos="0" relativeHeight="251705344" behindDoc="0" locked="0" layoutInCell="1" allowOverlap="1" wp14:anchorId="6F958B30" wp14:editId="35768A5B">
                <wp:simplePos x="0" y="0"/>
                <wp:positionH relativeFrom="column">
                  <wp:posOffset>466725</wp:posOffset>
                </wp:positionH>
                <wp:positionV relativeFrom="paragraph">
                  <wp:posOffset>1652905</wp:posOffset>
                </wp:positionV>
                <wp:extent cx="904875" cy="561975"/>
                <wp:effectExtent l="0" t="0" r="0" b="9525"/>
                <wp:wrapNone/>
                <wp:docPr id="33" name="Rectangle 33"/>
                <wp:cNvGraphicFramePr/>
                <a:graphic xmlns:a="http://schemas.openxmlformats.org/drawingml/2006/main">
                  <a:graphicData uri="http://schemas.microsoft.com/office/word/2010/wordprocessingShape">
                    <wps:wsp>
                      <wps:cNvSpPr/>
                      <wps:spPr>
                        <a:xfrm>
                          <a:off x="0" y="0"/>
                          <a:ext cx="904875" cy="5619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3F6EE96" w14:textId="77777777" w:rsidR="00241307" w:rsidRPr="00241307" w:rsidRDefault="00241307" w:rsidP="00241307">
                            <w:pPr>
                              <w:jc w:val="center"/>
                              <w:rPr>
                                <w:i/>
                                <w:sz w:val="16"/>
                              </w:rPr>
                            </w:pPr>
                            <w:r>
                              <w:rPr>
                                <w:i/>
                                <w:sz w:val="16"/>
                              </w:rPr>
                              <w:t>Navigation, Positioning and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58B30" id="Rectangle 33" o:spid="_x0000_s1034" style="position:absolute;margin-left:36.75pt;margin-top:130.15pt;width:71.25pt;height:4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" filled="f" stroked="f" strokeweight="1pt">
                <o:extrusion v:ext="view" viewpoint="100pt,-100pt" skewangle="0" type="perspective"/>
                <v:textbox>
                  <w:txbxContent>
                    <w:p w14:paraId="63F6EE96" w14:textId="77777777" w:rsidR="00241307" w:rsidRPr="00241307" w:rsidRDefault="00241307" w:rsidP="00241307">
                      <w:pPr>
                        <w:jc w:val="center"/>
                        <w:rPr>
                          <w:i/>
                          <w:sz w:val="16"/>
                        </w:rPr>
                      </w:pPr>
                      <w:r>
                        <w:rPr>
                          <w:i/>
                          <w:sz w:val="16"/>
                        </w:rPr>
                        <w:t>Navigation, Positioning and heading</w:t>
                      </w:r>
                    </w:p>
                  </w:txbxContent>
                </v:textbox>
              </v:rect>
            </w:pict>
          </mc:Fallback>
        </mc:AlternateContent>
      </w:r>
      <w:r w:rsidR="00241307">
        <w:rPr>
          <w:noProof/>
          <w:lang w:eastAsia="en-US"/>
        </w:rPr>
        <mc:AlternateContent>
          <mc:Choice Requires="wps">
            <w:drawing>
              <wp:anchor distT="0" distB="0" distL="114300" distR="114300" simplePos="0" relativeHeight="251703296" behindDoc="0" locked="0" layoutInCell="1" allowOverlap="1" wp14:anchorId="0C4EFDC0" wp14:editId="1FA69A41">
                <wp:simplePos x="0" y="0"/>
                <wp:positionH relativeFrom="column">
                  <wp:posOffset>133350</wp:posOffset>
                </wp:positionH>
                <wp:positionV relativeFrom="paragraph">
                  <wp:posOffset>2405380</wp:posOffset>
                </wp:positionV>
                <wp:extent cx="904875" cy="561975"/>
                <wp:effectExtent l="0" t="0" r="0" b="9525"/>
                <wp:wrapNone/>
                <wp:docPr id="32" name="Rectangle 32"/>
                <wp:cNvGraphicFramePr/>
                <a:graphic xmlns:a="http://schemas.openxmlformats.org/drawingml/2006/main">
                  <a:graphicData uri="http://schemas.microsoft.com/office/word/2010/wordprocessingShape">
                    <wps:wsp>
                      <wps:cNvSpPr/>
                      <wps:spPr>
                        <a:xfrm>
                          <a:off x="0" y="0"/>
                          <a:ext cx="904875" cy="5619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6718247" w14:textId="2358C5DB" w:rsidR="00241307" w:rsidRPr="00241307" w:rsidRDefault="00241307" w:rsidP="00241307">
                            <w:pPr>
                              <w:jc w:val="center"/>
                              <w:rPr>
                                <w:i/>
                                <w:sz w:val="16"/>
                              </w:rPr>
                            </w:pPr>
                            <w:r>
                              <w:rPr>
                                <w:i/>
                                <w:sz w:val="16"/>
                              </w:rPr>
                              <w:t>Navigation, Positioning and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FDC0" id="Rectangle 32" o:spid="_x0000_s1035" style="position:absolute;margin-left:10.5pt;margin-top:189.4pt;width:71.25pt;height:4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" filled="f" stroked="f" strokeweight="1pt">
                <o:extrusion v:ext="view" viewpoint="100pt,-100pt" skewangle="0" type="perspective"/>
                <v:textbox>
                  <w:txbxContent>
                    <w:p w14:paraId="46718247" w14:textId="2358C5DB" w:rsidR="00241307" w:rsidRPr="00241307" w:rsidRDefault="00241307" w:rsidP="00241307">
                      <w:pPr>
                        <w:jc w:val="center"/>
                        <w:rPr>
                          <w:i/>
                          <w:sz w:val="16"/>
                        </w:rPr>
                      </w:pPr>
                      <w:r>
                        <w:rPr>
                          <w:i/>
                          <w:sz w:val="16"/>
                        </w:rPr>
                        <w:t>Navigation, Positioning and heading</w:t>
                      </w:r>
                    </w:p>
                  </w:txbxContent>
                </v:textbox>
              </v:rect>
            </w:pict>
          </mc:Fallback>
        </mc:AlternateContent>
      </w:r>
      <w:r w:rsidR="00241307">
        <w:rPr>
          <w:noProof/>
          <w:lang w:eastAsia="en-US"/>
        </w:rPr>
        <mc:AlternateContent>
          <mc:Choice Requires="wps">
            <w:drawing>
              <wp:anchor distT="0" distB="0" distL="114300" distR="114300" simplePos="0" relativeHeight="251676672" behindDoc="0" locked="0" layoutInCell="1" allowOverlap="1" wp14:anchorId="2610B243" wp14:editId="5578773E">
                <wp:simplePos x="0" y="0"/>
                <wp:positionH relativeFrom="margin">
                  <wp:align>left</wp:align>
                </wp:positionH>
                <wp:positionV relativeFrom="paragraph">
                  <wp:posOffset>2519680</wp:posOffset>
                </wp:positionV>
                <wp:extent cx="257175" cy="295275"/>
                <wp:effectExtent l="0" t="0" r="66675" b="523875"/>
                <wp:wrapNone/>
                <wp:docPr id="17" name="Line Callout 1 (Accent Bar) 17"/>
                <wp:cNvGraphicFramePr/>
                <a:graphic xmlns:a="http://schemas.openxmlformats.org/drawingml/2006/main">
                  <a:graphicData uri="http://schemas.microsoft.com/office/word/2010/wordprocessingShape">
                    <wps:wsp>
                      <wps:cNvSpPr/>
                      <wps:spPr>
                        <a:xfrm>
                          <a:off x="1162050" y="3695700"/>
                          <a:ext cx="257175" cy="295275"/>
                        </a:xfrm>
                        <a:prstGeom prst="accentCallout1">
                          <a:avLst>
                            <a:gd name="adj1" fmla="val 99395"/>
                            <a:gd name="adj2" fmla="val 58334"/>
                            <a:gd name="adj3" fmla="val 251211"/>
                            <a:gd name="adj4" fmla="val 94107"/>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2037190E" w14:textId="413000D2" w:rsidR="008C0C26" w:rsidRPr="008C0C26" w:rsidRDefault="008C0C26" w:rsidP="008C0C26">
                            <w:pPr>
                              <w:jc w:val="cente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B243" id="Line Callout 1 (Accent Bar) 17" o:spid="_x0000_s1036" type="#_x0000_t44" style="position:absolute;margin-left:0;margin-top:198.4pt;width:20.25pt;height:23.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" adj="20327,54262,12600,21469" fillcolor="black [3204]" strokecolor="black [3204]" strokeweight="2pt">
                <v:stroke startarrow="block"/>
                <v:textbox>
                  <w:txbxContent>
                    <w:p w14:paraId="2037190E" w14:textId="413000D2" w:rsidR="008C0C26" w:rsidRPr="008C0C26" w:rsidRDefault="008C0C26" w:rsidP="008C0C26">
                      <w:pPr>
                        <w:jc w:val="center"/>
                        <w:rPr>
                          <w:color w:val="FFFFFF" w:themeColor="background1"/>
                        </w:rPr>
                      </w:pPr>
                      <w:r>
                        <w:rPr>
                          <w:color w:val="FFFFFF" w:themeColor="background1"/>
                        </w:rPr>
                        <w:t>9</w:t>
                      </w:r>
                    </w:p>
                  </w:txbxContent>
                </v:textbox>
                <o:callout v:ext="edit" minusx="t" minusy="t"/>
                <w10:wrap anchorx="margin"/>
              </v:shape>
            </w:pict>
          </mc:Fallback>
        </mc:AlternateContent>
      </w:r>
      <w:r w:rsidR="00241307">
        <w:rPr>
          <w:noProof/>
          <w:lang w:eastAsia="en-US"/>
        </w:rPr>
        <mc:AlternateContent>
          <mc:Choice Requires="wps">
            <w:drawing>
              <wp:anchor distT="0" distB="0" distL="114300" distR="114300" simplePos="0" relativeHeight="251701248" behindDoc="0" locked="0" layoutInCell="1" allowOverlap="1" wp14:anchorId="2F31650B" wp14:editId="0983783E">
                <wp:simplePos x="0" y="0"/>
                <wp:positionH relativeFrom="column">
                  <wp:posOffset>1552575</wp:posOffset>
                </wp:positionH>
                <wp:positionV relativeFrom="paragraph">
                  <wp:posOffset>3919855</wp:posOffset>
                </wp:positionV>
                <wp:extent cx="904875" cy="561975"/>
                <wp:effectExtent l="0" t="0" r="0" b="9525"/>
                <wp:wrapNone/>
                <wp:docPr id="31" name="Rectangle 31"/>
                <wp:cNvGraphicFramePr/>
                <a:graphic xmlns:a="http://schemas.openxmlformats.org/drawingml/2006/main">
                  <a:graphicData uri="http://schemas.microsoft.com/office/word/2010/wordprocessingShape">
                    <wps:wsp>
                      <wps:cNvSpPr/>
                      <wps:spPr>
                        <a:xfrm>
                          <a:off x="0" y="0"/>
                          <a:ext cx="904875" cy="5619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361118E" w14:textId="423FB25F" w:rsidR="00241307" w:rsidRPr="00241307" w:rsidRDefault="00241307" w:rsidP="00241307">
                            <w:pPr>
                              <w:jc w:val="center"/>
                              <w:rPr>
                                <w:i/>
                                <w:sz w:val="16"/>
                              </w:rPr>
                            </w:pPr>
                            <w:r>
                              <w:rPr>
                                <w:i/>
                                <w:sz w:val="16"/>
                              </w:rPr>
                              <w:t>Ping Sniffing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1650B" id="Rectangle 31" o:spid="_x0000_s1037" style="position:absolute;margin-left:122.25pt;margin-top:308.65pt;width:71.25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" filled="f" stroked="f" strokeweight="1pt">
                <o:extrusion v:ext="view" viewpoint="100pt,-100pt" skewangle="0" type="perspective"/>
                <v:textbox>
                  <w:txbxContent>
                    <w:p w14:paraId="5361118E" w14:textId="423FB25F" w:rsidR="00241307" w:rsidRPr="00241307" w:rsidRDefault="00241307" w:rsidP="00241307">
                      <w:pPr>
                        <w:jc w:val="center"/>
                        <w:rPr>
                          <w:i/>
                          <w:sz w:val="16"/>
                        </w:rPr>
                      </w:pPr>
                      <w:r>
                        <w:rPr>
                          <w:i/>
                          <w:sz w:val="16"/>
                        </w:rPr>
                        <w:t>Ping Sniffing</w:t>
                      </w:r>
                    </w:p>
                  </w:txbxContent>
                </v:textbox>
              </v:rect>
            </w:pict>
          </mc:Fallback>
        </mc:AlternateContent>
      </w:r>
      <w:r w:rsidR="00241307">
        <w:rPr>
          <w:noProof/>
          <w:lang w:eastAsia="en-US"/>
        </w:rPr>
        <mc:AlternateContent>
          <mc:Choice Requires="wps">
            <w:drawing>
              <wp:anchor distT="0" distB="0" distL="114300" distR="114300" simplePos="0" relativeHeight="251699200" behindDoc="0" locked="0" layoutInCell="1" allowOverlap="1" wp14:anchorId="1BF292DB" wp14:editId="108D9E57">
                <wp:simplePos x="0" y="0"/>
                <wp:positionH relativeFrom="column">
                  <wp:posOffset>4714875</wp:posOffset>
                </wp:positionH>
                <wp:positionV relativeFrom="paragraph">
                  <wp:posOffset>4529455</wp:posOffset>
                </wp:positionV>
                <wp:extent cx="904875" cy="561975"/>
                <wp:effectExtent l="0" t="0" r="0" b="9525"/>
                <wp:wrapNone/>
                <wp:docPr id="30" name="Rectangle 30"/>
                <wp:cNvGraphicFramePr/>
                <a:graphic xmlns:a="http://schemas.openxmlformats.org/drawingml/2006/main">
                  <a:graphicData uri="http://schemas.microsoft.com/office/word/2010/wordprocessingShape">
                    <wps:wsp>
                      <wps:cNvSpPr/>
                      <wps:spPr>
                        <a:xfrm>
                          <a:off x="0" y="0"/>
                          <a:ext cx="904875" cy="5619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6E1D2B9" w14:textId="1151066F" w:rsidR="00241307" w:rsidRPr="00241307" w:rsidRDefault="00241307" w:rsidP="00241307">
                            <w:pPr>
                              <w:jc w:val="center"/>
                              <w:rPr>
                                <w:i/>
                                <w:sz w:val="16"/>
                              </w:rPr>
                            </w:pPr>
                            <w:r>
                              <w:rPr>
                                <w:i/>
                                <w:sz w:val="16"/>
                              </w:rPr>
                              <w:t>Entire Electrical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292DB" id="Rectangle 30" o:spid="_x0000_s1038" style="position:absolute;margin-left:371.25pt;margin-top:356.65pt;width:71.25pt;height:4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" filled="f" stroked="f" strokeweight="1pt">
                <o:extrusion v:ext="view" viewpoint="100pt,-100pt" skewangle="0" type="perspective"/>
                <v:textbox>
                  <w:txbxContent>
                    <w:p w14:paraId="76E1D2B9" w14:textId="1151066F" w:rsidR="00241307" w:rsidRPr="00241307" w:rsidRDefault="00241307" w:rsidP="00241307">
                      <w:pPr>
                        <w:jc w:val="center"/>
                        <w:rPr>
                          <w:i/>
                          <w:sz w:val="16"/>
                        </w:rPr>
                      </w:pPr>
                      <w:r>
                        <w:rPr>
                          <w:i/>
                          <w:sz w:val="16"/>
                        </w:rPr>
                        <w:t>Entire Electrical System</w:t>
                      </w:r>
                    </w:p>
                  </w:txbxContent>
                </v:textbox>
              </v:rect>
            </w:pict>
          </mc:Fallback>
        </mc:AlternateContent>
      </w:r>
      <w:r w:rsidR="00241307">
        <w:rPr>
          <w:noProof/>
          <w:lang w:eastAsia="en-US"/>
        </w:rPr>
        <mc:AlternateContent>
          <mc:Choice Requires="wps">
            <w:drawing>
              <wp:anchor distT="0" distB="0" distL="114300" distR="114300" simplePos="0" relativeHeight="251670528" behindDoc="0" locked="0" layoutInCell="1" allowOverlap="1" wp14:anchorId="6F31388D" wp14:editId="64DDC3BC">
                <wp:simplePos x="0" y="0"/>
                <wp:positionH relativeFrom="column">
                  <wp:posOffset>3648075</wp:posOffset>
                </wp:positionH>
                <wp:positionV relativeFrom="paragraph">
                  <wp:posOffset>995680</wp:posOffset>
                </wp:positionV>
                <wp:extent cx="257175" cy="295275"/>
                <wp:effectExtent l="209550" t="0" r="28575" b="504825"/>
                <wp:wrapNone/>
                <wp:docPr id="14" name="Line Callout 1 (Accent Bar) 14"/>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8750"/>
                            <a:gd name="adj2" fmla="val -8333"/>
                            <a:gd name="adj3" fmla="val 241533"/>
                            <a:gd name="adj4" fmla="val -65152"/>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31D15356" w14:textId="31907F7A" w:rsidR="008C0C26" w:rsidRPr="008C0C26" w:rsidRDefault="008C0C26" w:rsidP="008C0C26">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388D" id="Line Callout 1 (Accent Bar) 14" o:spid="_x0000_s1039" type="#_x0000_t44" style="position:absolute;margin-left:287.25pt;margin-top:78.4pt;width:20.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" adj="-14073,52171" fillcolor="black [3204]" strokecolor="black [3204]" strokeweight="2pt">
                <v:stroke startarrow="block"/>
                <v:textbox>
                  <w:txbxContent>
                    <w:p w14:paraId="31D15356" w14:textId="31907F7A" w:rsidR="008C0C26" w:rsidRPr="008C0C26" w:rsidRDefault="008C0C26" w:rsidP="008C0C26">
                      <w:pPr>
                        <w:jc w:val="center"/>
                        <w:rPr>
                          <w:color w:val="FFFFFF" w:themeColor="background1"/>
                        </w:rPr>
                      </w:pPr>
                      <w:r>
                        <w:rPr>
                          <w:color w:val="FFFFFF" w:themeColor="background1"/>
                        </w:rPr>
                        <w:t>6</w:t>
                      </w:r>
                    </w:p>
                  </w:txbxContent>
                </v:textbox>
                <o:callout v:ext="edit" minusy="t"/>
              </v:shape>
            </w:pict>
          </mc:Fallback>
        </mc:AlternateContent>
      </w:r>
      <w:r w:rsidR="00241307">
        <w:rPr>
          <w:noProof/>
          <w:lang w:eastAsia="en-US"/>
        </w:rPr>
        <mc:AlternateContent>
          <mc:Choice Requires="wps">
            <w:drawing>
              <wp:anchor distT="0" distB="0" distL="114300" distR="114300" simplePos="0" relativeHeight="251693056" behindDoc="0" locked="0" layoutInCell="1" allowOverlap="1" wp14:anchorId="4300E43E" wp14:editId="2AAAE322">
                <wp:simplePos x="0" y="0"/>
                <wp:positionH relativeFrom="column">
                  <wp:posOffset>1571625</wp:posOffset>
                </wp:positionH>
                <wp:positionV relativeFrom="paragraph">
                  <wp:posOffset>4481830</wp:posOffset>
                </wp:positionV>
                <wp:extent cx="904875" cy="609600"/>
                <wp:effectExtent l="0" t="0" r="0" b="0"/>
                <wp:wrapNone/>
                <wp:docPr id="27" name="Rectangle 27"/>
                <wp:cNvGraphicFramePr/>
                <a:graphic xmlns:a="http://schemas.openxmlformats.org/drawingml/2006/main">
                  <a:graphicData uri="http://schemas.microsoft.com/office/word/2010/wordprocessingShape">
                    <wps:wsp>
                      <wps:cNvSpPr/>
                      <wps:spPr>
                        <a:xfrm>
                          <a:off x="0" y="0"/>
                          <a:ext cx="904875" cy="609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85B2B51" w14:textId="48C73733" w:rsidR="00241307" w:rsidRPr="00241307" w:rsidRDefault="00241307" w:rsidP="00241307">
                            <w:pPr>
                              <w:jc w:val="center"/>
                              <w:rPr>
                                <w:i/>
                                <w:sz w:val="16"/>
                              </w:rPr>
                            </w:pPr>
                            <w:r>
                              <w:rPr>
                                <w:i/>
                                <w:sz w:val="16"/>
                              </w:rPr>
                              <w:t>Power System Dist. And MGMT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0E43E" id="Rectangle 27" o:spid="_x0000_s1040" style="position:absolute;margin-left:123.75pt;margin-top:352.9pt;width:71.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" filled="f" stroked="f" strokeweight="1pt">
                <o:extrusion v:ext="view" viewpoint="100pt,-100pt" skewangle="0" type="perspective"/>
                <v:textbox>
                  <w:txbxContent>
                    <w:p w14:paraId="585B2B51" w14:textId="48C73733" w:rsidR="00241307" w:rsidRPr="00241307" w:rsidRDefault="00241307" w:rsidP="00241307">
                      <w:pPr>
                        <w:jc w:val="center"/>
                        <w:rPr>
                          <w:i/>
                          <w:sz w:val="16"/>
                        </w:rPr>
                      </w:pPr>
                      <w:r>
                        <w:rPr>
                          <w:i/>
                          <w:sz w:val="16"/>
                        </w:rPr>
                        <w:t>Power System Dist. And MGMT</w:t>
                      </w:r>
                    </w:p>
                  </w:txbxContent>
                </v:textbox>
              </v:rect>
            </w:pict>
          </mc:Fallback>
        </mc:AlternateContent>
      </w:r>
      <w:r w:rsidR="00241307">
        <w:rPr>
          <w:noProof/>
          <w:lang w:eastAsia="en-US"/>
        </w:rPr>
        <mc:AlternateContent>
          <mc:Choice Requires="wps">
            <w:drawing>
              <wp:anchor distT="0" distB="0" distL="114300" distR="114300" simplePos="0" relativeHeight="251691008" behindDoc="0" locked="0" layoutInCell="1" allowOverlap="1" wp14:anchorId="4D94C5BA" wp14:editId="6BEBAF84">
                <wp:simplePos x="0" y="0"/>
                <wp:positionH relativeFrom="column">
                  <wp:posOffset>4152900</wp:posOffset>
                </wp:positionH>
                <wp:positionV relativeFrom="paragraph">
                  <wp:posOffset>3891280</wp:posOffset>
                </wp:positionV>
                <wp:extent cx="904875" cy="400050"/>
                <wp:effectExtent l="0" t="0" r="0" b="0"/>
                <wp:wrapNone/>
                <wp:docPr id="26" name="Rectangle 26"/>
                <wp:cNvGraphicFramePr/>
                <a:graphic xmlns:a="http://schemas.openxmlformats.org/drawingml/2006/main">
                  <a:graphicData uri="http://schemas.microsoft.com/office/word/2010/wordprocessingShape">
                    <wps:wsp>
                      <wps:cNvSpPr/>
                      <wps:spPr>
                        <a:xfrm>
                          <a:off x="0" y="0"/>
                          <a:ext cx="904875" cy="4000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7749D82" w14:textId="70947649" w:rsidR="00241307" w:rsidRPr="00241307" w:rsidRDefault="00241307" w:rsidP="00241307">
                            <w:pPr>
                              <w:jc w:val="center"/>
                              <w:rPr>
                                <w:i/>
                                <w:sz w:val="16"/>
                              </w:rPr>
                            </w:pPr>
                            <w:r>
                              <w:rPr>
                                <w:i/>
                                <w:sz w:val="16"/>
                              </w:rPr>
                              <w:t>Sensor Control and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94C5BA" id="Rectangle 26" o:spid="_x0000_s1041" style="position:absolute;margin-left:327pt;margin-top:306.4pt;width:71.25pt;height:3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" filled="f" stroked="f" strokeweight="1pt">
                <o:extrusion v:ext="view" viewpoint="100pt,-100pt" skewangle="0" type="perspective"/>
                <v:textbox>
                  <w:txbxContent>
                    <w:p w14:paraId="17749D82" w14:textId="70947649" w:rsidR="00241307" w:rsidRPr="00241307" w:rsidRDefault="00241307" w:rsidP="00241307">
                      <w:pPr>
                        <w:jc w:val="center"/>
                        <w:rPr>
                          <w:i/>
                          <w:sz w:val="16"/>
                        </w:rPr>
                      </w:pPr>
                      <w:r>
                        <w:rPr>
                          <w:i/>
                          <w:sz w:val="16"/>
                        </w:rPr>
                        <w:t>Sensor Control and Reading</w:t>
                      </w:r>
                    </w:p>
                  </w:txbxContent>
                </v:textbox>
              </v:rect>
            </w:pict>
          </mc:Fallback>
        </mc:AlternateContent>
      </w:r>
      <w:r w:rsidR="00241307">
        <w:rPr>
          <w:noProof/>
          <w:lang w:eastAsia="en-US"/>
        </w:rPr>
        <mc:AlternateContent>
          <mc:Choice Requires="wps">
            <w:drawing>
              <wp:anchor distT="0" distB="0" distL="114300" distR="114300" simplePos="0" relativeHeight="251684864" behindDoc="0" locked="0" layoutInCell="1" allowOverlap="1" wp14:anchorId="553C16D8" wp14:editId="17F8F595">
                <wp:simplePos x="0" y="0"/>
                <wp:positionH relativeFrom="column">
                  <wp:posOffset>2952750</wp:posOffset>
                </wp:positionH>
                <wp:positionV relativeFrom="paragraph">
                  <wp:posOffset>462280</wp:posOffset>
                </wp:positionV>
                <wp:extent cx="904875" cy="400050"/>
                <wp:effectExtent l="0" t="0" r="0" b="0"/>
                <wp:wrapNone/>
                <wp:docPr id="23" name="Rectangle 23"/>
                <wp:cNvGraphicFramePr/>
                <a:graphic xmlns:a="http://schemas.openxmlformats.org/drawingml/2006/main">
                  <a:graphicData uri="http://schemas.microsoft.com/office/word/2010/wordprocessingShape">
                    <wps:wsp>
                      <wps:cNvSpPr/>
                      <wps:spPr>
                        <a:xfrm>
                          <a:off x="0" y="0"/>
                          <a:ext cx="904875" cy="4000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E796639" w14:textId="192FB639" w:rsidR="00241307" w:rsidRPr="00241307" w:rsidRDefault="00241307" w:rsidP="00241307">
                            <w:pPr>
                              <w:jc w:val="center"/>
                              <w:rPr>
                                <w:i/>
                                <w:sz w:val="16"/>
                              </w:rPr>
                            </w:pPr>
                            <w:r w:rsidRPr="00241307">
                              <w:rPr>
                                <w:i/>
                                <w:sz w:val="16"/>
                              </w:rPr>
                              <w:t>AI Control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C16D8" id="Rectangle 23" o:spid="_x0000_s1042" style="position:absolute;margin-left:232.5pt;margin-top:36.4pt;width:71.25pt;height:3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" filled="f" stroked="f" strokeweight="1pt">
                <o:extrusion v:ext="view" viewpoint="100pt,-100pt" skewangle="0" type="perspective"/>
                <v:textbox>
                  <w:txbxContent>
                    <w:p w14:paraId="6E796639" w14:textId="192FB639" w:rsidR="00241307" w:rsidRPr="00241307" w:rsidRDefault="00241307" w:rsidP="00241307">
                      <w:pPr>
                        <w:jc w:val="center"/>
                        <w:rPr>
                          <w:i/>
                          <w:sz w:val="16"/>
                        </w:rPr>
                      </w:pPr>
                      <w:r w:rsidRPr="00241307">
                        <w:rPr>
                          <w:i/>
                          <w:sz w:val="16"/>
                        </w:rPr>
                        <w:t>AI Control System</w:t>
                      </w:r>
                    </w:p>
                  </w:txbxContent>
                </v:textbox>
              </v:rect>
            </w:pict>
          </mc:Fallback>
        </mc:AlternateContent>
      </w:r>
      <w:r w:rsidR="006846D2">
        <w:rPr>
          <w:noProof/>
          <w:lang w:eastAsia="en-US"/>
        </w:rPr>
        <mc:AlternateContent>
          <mc:Choice Requires="wps">
            <w:drawing>
              <wp:anchor distT="0" distB="0" distL="114300" distR="114300" simplePos="0" relativeHeight="251683840" behindDoc="0" locked="0" layoutInCell="1" allowOverlap="1" wp14:anchorId="52F98E48" wp14:editId="44F21AAA">
                <wp:simplePos x="0" y="0"/>
                <wp:positionH relativeFrom="margin">
                  <wp:posOffset>2828925</wp:posOffset>
                </wp:positionH>
                <wp:positionV relativeFrom="paragraph">
                  <wp:posOffset>5186680</wp:posOffset>
                </wp:positionV>
                <wp:extent cx="1000125" cy="295275"/>
                <wp:effectExtent l="361950" t="0" r="28575" b="28575"/>
                <wp:wrapNone/>
                <wp:docPr id="22" name="Line Callout 1 (Accent Bar) 22"/>
                <wp:cNvGraphicFramePr/>
                <a:graphic xmlns:a="http://schemas.openxmlformats.org/drawingml/2006/main">
                  <a:graphicData uri="http://schemas.microsoft.com/office/word/2010/wordprocessingShape">
                    <wps:wsp>
                      <wps:cNvSpPr/>
                      <wps:spPr>
                        <a:xfrm>
                          <a:off x="0" y="0"/>
                          <a:ext cx="1000125" cy="295275"/>
                        </a:xfrm>
                        <a:prstGeom prst="accentCallout1">
                          <a:avLst>
                            <a:gd name="adj1" fmla="val 60685"/>
                            <a:gd name="adj2" fmla="val -4206"/>
                            <a:gd name="adj3" fmla="val 60887"/>
                            <a:gd name="adj4" fmla="val -32030"/>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6E288445" w14:textId="1FEDC8AE" w:rsidR="006846D2" w:rsidRPr="008C0C26" w:rsidRDefault="006846D2" w:rsidP="006846D2">
                            <w:pPr>
                              <w:jc w:val="center"/>
                              <w:rPr>
                                <w:color w:val="FFFFFF" w:themeColor="background1"/>
                              </w:rPr>
                            </w:pPr>
                            <w:r>
                              <w:rPr>
                                <w:color w:val="FFFFFF" w:themeColor="background1"/>
                              </w:rPr>
                              <w:t>Task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8E48" id="Line Callout 1 (Accent Bar) 22" o:spid="_x0000_s1043" type="#_x0000_t44" style="position:absolute;margin-left:222.75pt;margin-top:408.4pt;width:78.75pt;height:2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" adj="-6918,13152,-908,13108" fillcolor="black [3204]" strokecolor="black [3204]" strokeweight="2pt">
                <v:stroke startarrow="block"/>
                <v:textbox>
                  <w:txbxContent>
                    <w:p w14:paraId="6E288445" w14:textId="1FEDC8AE" w:rsidR="006846D2" w:rsidRPr="008C0C26" w:rsidRDefault="006846D2" w:rsidP="006846D2">
                      <w:pPr>
                        <w:jc w:val="center"/>
                        <w:rPr>
                          <w:color w:val="FFFFFF" w:themeColor="background1"/>
                        </w:rPr>
                      </w:pPr>
                      <w:r>
                        <w:rPr>
                          <w:color w:val="FFFFFF" w:themeColor="background1"/>
                        </w:rPr>
                        <w:t>Task #</w:t>
                      </w:r>
                    </w:p>
                  </w:txbxContent>
                </v:textbox>
                <o:callout v:ext="edit" minusy="t"/>
                <w10:wrap anchorx="margin"/>
              </v:shape>
            </w:pict>
          </mc:Fallback>
        </mc:AlternateContent>
      </w:r>
      <w:r w:rsidR="008C0C26">
        <w:rPr>
          <w:noProof/>
          <w:lang w:eastAsia="en-US"/>
        </w:rPr>
        <mc:AlternateContent>
          <mc:Choice Requires="wps">
            <w:drawing>
              <wp:anchor distT="0" distB="0" distL="114300" distR="114300" simplePos="0" relativeHeight="251680768" behindDoc="0" locked="0" layoutInCell="1" allowOverlap="1" wp14:anchorId="74F772C1" wp14:editId="16F5B4D1">
                <wp:simplePos x="0" y="0"/>
                <wp:positionH relativeFrom="column">
                  <wp:posOffset>2676525</wp:posOffset>
                </wp:positionH>
                <wp:positionV relativeFrom="paragraph">
                  <wp:posOffset>1233805</wp:posOffset>
                </wp:positionV>
                <wp:extent cx="266700" cy="295275"/>
                <wp:effectExtent l="247650" t="0" r="19050" b="28575"/>
                <wp:wrapNone/>
                <wp:docPr id="19" name="Line Callout 1 (Accent Bar) 19"/>
                <wp:cNvGraphicFramePr/>
                <a:graphic xmlns:a="http://schemas.openxmlformats.org/drawingml/2006/main">
                  <a:graphicData uri="http://schemas.microsoft.com/office/word/2010/wordprocessingShape">
                    <wps:wsp>
                      <wps:cNvSpPr/>
                      <wps:spPr>
                        <a:xfrm>
                          <a:off x="0" y="0"/>
                          <a:ext cx="266700" cy="295275"/>
                        </a:xfrm>
                        <a:prstGeom prst="accentCallout1">
                          <a:avLst>
                            <a:gd name="adj1" fmla="val 54234"/>
                            <a:gd name="adj2" fmla="val -4762"/>
                            <a:gd name="adj3" fmla="val 38306"/>
                            <a:gd name="adj4" fmla="val -77235"/>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19BCF9AC" w14:textId="6C26639A" w:rsidR="008C0C26" w:rsidRPr="008C0C26" w:rsidRDefault="008C0C26" w:rsidP="008C0C26">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72C1" id="Line Callout 1 (Accent Bar) 19" o:spid="_x0000_s1044" type="#_x0000_t44" style="position:absolute;margin-left:210.75pt;margin-top:97.15pt;width:21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" adj="-16683,8274,-1029,11715" fillcolor="black [3204]" strokecolor="black [3204]" strokeweight="2pt">
                <v:stroke startarrow="block"/>
                <v:textbox>
                  <w:txbxContent>
                    <w:p w14:paraId="19BCF9AC" w14:textId="6C26639A" w:rsidR="008C0C26" w:rsidRPr="008C0C26" w:rsidRDefault="008C0C26" w:rsidP="008C0C26">
                      <w:pPr>
                        <w:jc w:val="center"/>
                        <w:rPr>
                          <w:color w:val="FFFFFF" w:themeColor="background1"/>
                        </w:rPr>
                      </w:pPr>
                      <w:r>
                        <w:rPr>
                          <w:color w:val="FFFFFF" w:themeColor="background1"/>
                        </w:rPr>
                        <w:t>2</w:t>
                      </w:r>
                    </w:p>
                  </w:txbxContent>
                </v:textbox>
              </v:shape>
            </w:pict>
          </mc:Fallback>
        </mc:AlternateContent>
      </w:r>
      <w:r w:rsidR="008C0C26">
        <w:rPr>
          <w:noProof/>
          <w:lang w:eastAsia="en-US"/>
        </w:rPr>
        <mc:AlternateContent>
          <mc:Choice Requires="wps">
            <w:drawing>
              <wp:anchor distT="0" distB="0" distL="114300" distR="114300" simplePos="0" relativeHeight="251662336" behindDoc="0" locked="0" layoutInCell="1" allowOverlap="1" wp14:anchorId="162DD24F" wp14:editId="6B266D38">
                <wp:simplePos x="0" y="0"/>
                <wp:positionH relativeFrom="column">
                  <wp:posOffset>2838450</wp:posOffset>
                </wp:positionH>
                <wp:positionV relativeFrom="paragraph">
                  <wp:posOffset>490855</wp:posOffset>
                </wp:positionV>
                <wp:extent cx="266700" cy="295275"/>
                <wp:effectExtent l="342900" t="0" r="19050" b="200025"/>
                <wp:wrapNone/>
                <wp:docPr id="8" name="Line Callout 1 (Accent Bar) 8"/>
                <wp:cNvGraphicFramePr/>
                <a:graphic xmlns:a="http://schemas.openxmlformats.org/drawingml/2006/main">
                  <a:graphicData uri="http://schemas.microsoft.com/office/word/2010/wordprocessingShape">
                    <wps:wsp>
                      <wps:cNvSpPr/>
                      <wps:spPr>
                        <a:xfrm>
                          <a:off x="0" y="0"/>
                          <a:ext cx="266700" cy="295275"/>
                        </a:xfrm>
                        <a:prstGeom prst="accentCallout1">
                          <a:avLst>
                            <a:gd name="adj1" fmla="val 18750"/>
                            <a:gd name="adj2" fmla="val -8333"/>
                            <a:gd name="adj3" fmla="val 141532"/>
                            <a:gd name="adj4" fmla="val -116521"/>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0D650BBE" w14:textId="163F7031" w:rsidR="008C0C26" w:rsidRPr="008C0C26" w:rsidRDefault="008C0C26" w:rsidP="008C0C26">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DD24F" id="Line Callout 1 (Accent Bar) 8" o:spid="_x0000_s1045" type="#_x0000_t44" style="position:absolute;margin-left:223.5pt;margin-top:38.65pt;width:2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" adj="-25169,30571" fillcolor="black [3204]" strokecolor="black [3204]" strokeweight="2pt">
                <v:stroke startarrow="block"/>
                <v:textbox>
                  <w:txbxContent>
                    <w:p w14:paraId="0D650BBE" w14:textId="163F7031" w:rsidR="008C0C26" w:rsidRPr="008C0C26" w:rsidRDefault="008C0C26" w:rsidP="008C0C26">
                      <w:pPr>
                        <w:jc w:val="center"/>
                        <w:rPr>
                          <w:color w:val="FFFFFF" w:themeColor="background1"/>
                        </w:rPr>
                      </w:pPr>
                      <w:r>
                        <w:rPr>
                          <w:color w:val="FFFFFF" w:themeColor="background1"/>
                        </w:rPr>
                        <w:t>1</w:t>
                      </w:r>
                    </w:p>
                  </w:txbxContent>
                </v:textbox>
                <o:callout v:ext="edit" minusy="t"/>
              </v:shape>
            </w:pict>
          </mc:Fallback>
        </mc:AlternateContent>
      </w:r>
      <w:r w:rsidR="008C0C26">
        <w:rPr>
          <w:noProof/>
          <w:lang w:eastAsia="en-US"/>
        </w:rPr>
        <mc:AlternateContent>
          <mc:Choice Requires="wps">
            <w:drawing>
              <wp:anchor distT="0" distB="0" distL="114300" distR="114300" simplePos="0" relativeHeight="251678720" behindDoc="0" locked="0" layoutInCell="1" allowOverlap="1" wp14:anchorId="64809B70" wp14:editId="3C38FF7F">
                <wp:simplePos x="0" y="0"/>
                <wp:positionH relativeFrom="column">
                  <wp:posOffset>1257300</wp:posOffset>
                </wp:positionH>
                <wp:positionV relativeFrom="paragraph">
                  <wp:posOffset>1767205</wp:posOffset>
                </wp:positionV>
                <wp:extent cx="257175" cy="295275"/>
                <wp:effectExtent l="0" t="381000" r="142875" b="28575"/>
                <wp:wrapNone/>
                <wp:docPr id="18" name="Line Callout 1 (Accent Bar) 18"/>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2298"/>
                            <a:gd name="adj2" fmla="val 73149"/>
                            <a:gd name="adj3" fmla="val -113305"/>
                            <a:gd name="adj4" fmla="val 131144"/>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1AB86A9F" w14:textId="53BEEB53" w:rsidR="008C0C26" w:rsidRPr="008C0C26" w:rsidRDefault="008C0C26" w:rsidP="008C0C26">
                            <w:pPr>
                              <w:jc w:val="center"/>
                              <w:rPr>
                                <w:color w:val="FFFFFF" w:themeColor="background1"/>
                              </w:rPr>
                            </w:pPr>
                            <w:r>
                              <w:rPr>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09B70" id="Line Callout 1 (Accent Bar) 18" o:spid="_x0000_s1046" type="#_x0000_t44" style="position:absolute;margin-left:99pt;margin-top:139.15pt;width:20.2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" adj="28327,-24474,15800,2656" fillcolor="black [3204]" strokecolor="black [3204]" strokeweight="2pt">
                <v:stroke startarrow="block"/>
                <v:textbox>
                  <w:txbxContent>
                    <w:p w14:paraId="1AB86A9F" w14:textId="53BEEB53" w:rsidR="008C0C26" w:rsidRPr="008C0C26" w:rsidRDefault="008C0C26" w:rsidP="008C0C26">
                      <w:pPr>
                        <w:jc w:val="center"/>
                        <w:rPr>
                          <w:color w:val="FFFFFF" w:themeColor="background1"/>
                        </w:rPr>
                      </w:pPr>
                      <w:r>
                        <w:rPr>
                          <w:color w:val="FFFFFF" w:themeColor="background1"/>
                        </w:rPr>
                        <w:t>9</w:t>
                      </w:r>
                    </w:p>
                  </w:txbxContent>
                </v:textbox>
                <o:callout v:ext="edit" minusx="t"/>
              </v:shape>
            </w:pict>
          </mc:Fallback>
        </mc:AlternateContent>
      </w:r>
      <w:r w:rsidR="008C0C26">
        <w:rPr>
          <w:noProof/>
          <w:lang w:eastAsia="en-US"/>
        </w:rPr>
        <mc:AlternateContent>
          <mc:Choice Requires="wps">
            <w:drawing>
              <wp:anchor distT="0" distB="0" distL="114300" distR="114300" simplePos="0" relativeHeight="251674624" behindDoc="0" locked="0" layoutInCell="1" allowOverlap="1" wp14:anchorId="4FB79CFA" wp14:editId="71AE723E">
                <wp:simplePos x="0" y="0"/>
                <wp:positionH relativeFrom="column">
                  <wp:posOffset>1428750</wp:posOffset>
                </wp:positionH>
                <wp:positionV relativeFrom="paragraph">
                  <wp:posOffset>4024630</wp:posOffset>
                </wp:positionV>
                <wp:extent cx="257175" cy="295275"/>
                <wp:effectExtent l="209550" t="190500" r="28575" b="28575"/>
                <wp:wrapNone/>
                <wp:docPr id="16" name="Line Callout 1 (Accent Bar) 16"/>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8750"/>
                            <a:gd name="adj2" fmla="val -8333"/>
                            <a:gd name="adj3" fmla="val -55241"/>
                            <a:gd name="adj4" fmla="val -68856"/>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69128BB4" w14:textId="601E22CF" w:rsidR="008C0C26" w:rsidRPr="008C0C26" w:rsidRDefault="008C0C26" w:rsidP="008C0C26">
                            <w:pPr>
                              <w:jc w:val="center"/>
                              <w:rPr>
                                <w:color w:val="FFFFFF" w:themeColor="background1"/>
                              </w:rPr>
                            </w:pPr>
                            <w:r>
                              <w:rPr>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79CFA" id="Line Callout 1 (Accent Bar) 16" o:spid="_x0000_s1047" type="#_x0000_t44" style="position:absolute;margin-left:112.5pt;margin-top:316.9pt;width:20.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" adj="-14873,-11932" fillcolor="black [3204]" strokecolor="black [3204]" strokeweight="2pt">
                <v:stroke startarrow="block"/>
                <v:textbox>
                  <w:txbxContent>
                    <w:p w14:paraId="69128BB4" w14:textId="601E22CF" w:rsidR="008C0C26" w:rsidRPr="008C0C26" w:rsidRDefault="008C0C26" w:rsidP="008C0C26">
                      <w:pPr>
                        <w:jc w:val="center"/>
                        <w:rPr>
                          <w:color w:val="FFFFFF" w:themeColor="background1"/>
                        </w:rPr>
                      </w:pPr>
                      <w:r>
                        <w:rPr>
                          <w:color w:val="FFFFFF" w:themeColor="background1"/>
                        </w:rPr>
                        <w:t>8</w:t>
                      </w:r>
                    </w:p>
                  </w:txbxContent>
                </v:textbox>
              </v:shape>
            </w:pict>
          </mc:Fallback>
        </mc:AlternateContent>
      </w:r>
      <w:r w:rsidR="008C0C26">
        <w:rPr>
          <w:noProof/>
          <w:lang w:eastAsia="en-US"/>
        </w:rPr>
        <mc:AlternateContent>
          <mc:Choice Requires="wps">
            <w:drawing>
              <wp:anchor distT="0" distB="0" distL="114300" distR="114300" simplePos="0" relativeHeight="251672576" behindDoc="0" locked="0" layoutInCell="1" allowOverlap="1" wp14:anchorId="1E40BB8C" wp14:editId="4C619CD3">
                <wp:simplePos x="0" y="0"/>
                <wp:positionH relativeFrom="column">
                  <wp:posOffset>4638675</wp:posOffset>
                </wp:positionH>
                <wp:positionV relativeFrom="paragraph">
                  <wp:posOffset>4681855</wp:posOffset>
                </wp:positionV>
                <wp:extent cx="257175" cy="295275"/>
                <wp:effectExtent l="209550" t="190500" r="28575" b="28575"/>
                <wp:wrapNone/>
                <wp:docPr id="15" name="Line Callout 1 (Accent Bar) 15"/>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8750"/>
                            <a:gd name="adj2" fmla="val -8333"/>
                            <a:gd name="adj3" fmla="val -55241"/>
                            <a:gd name="adj4" fmla="val -68856"/>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27052FCB" w14:textId="77777777" w:rsidR="006846D2" w:rsidRPr="008C0C26" w:rsidRDefault="006846D2" w:rsidP="006846D2">
                            <w:pPr>
                              <w:jc w:val="center"/>
                              <w:rPr>
                                <w:color w:val="FFFFFF" w:themeColor="background1"/>
                              </w:rPr>
                            </w:pPr>
                            <w:r>
                              <w:rPr>
                                <w:color w:val="FFFFFF" w:themeColor="background1"/>
                              </w:rPr>
                              <w:t>7</w:t>
                            </w:r>
                          </w:p>
                          <w:p w14:paraId="7892C1C4" w14:textId="54038B55" w:rsidR="008C0C26" w:rsidRPr="008C0C26" w:rsidRDefault="008C0C26" w:rsidP="008C0C2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0BB8C" id="Line Callout 1 (Accent Bar) 15" o:spid="_x0000_s1048" type="#_x0000_t44" style="position:absolute;margin-left:365.25pt;margin-top:368.65pt;width:20.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" adj="-14873,-11932" fillcolor="black [3204]" strokecolor="black [3204]" strokeweight="2pt">
                <v:stroke startarrow="block"/>
                <v:textbox>
                  <w:txbxContent>
                    <w:p w14:paraId="27052FCB" w14:textId="77777777" w:rsidR="006846D2" w:rsidRPr="008C0C26" w:rsidRDefault="006846D2" w:rsidP="006846D2">
                      <w:pPr>
                        <w:jc w:val="center"/>
                        <w:rPr>
                          <w:color w:val="FFFFFF" w:themeColor="background1"/>
                        </w:rPr>
                      </w:pPr>
                      <w:r>
                        <w:rPr>
                          <w:color w:val="FFFFFF" w:themeColor="background1"/>
                        </w:rPr>
                        <w:t>7</w:t>
                      </w:r>
                    </w:p>
                    <w:p w14:paraId="7892C1C4" w14:textId="54038B55" w:rsidR="008C0C26" w:rsidRPr="008C0C26" w:rsidRDefault="008C0C26" w:rsidP="008C0C26">
                      <w:pPr>
                        <w:jc w:val="center"/>
                        <w:rPr>
                          <w:color w:val="FFFFFF" w:themeColor="background1"/>
                        </w:rPr>
                      </w:pPr>
                    </w:p>
                  </w:txbxContent>
                </v:textbox>
              </v:shape>
            </w:pict>
          </mc:Fallback>
        </mc:AlternateContent>
      </w:r>
      <w:r w:rsidR="008C0C26">
        <w:rPr>
          <w:noProof/>
          <w:lang w:eastAsia="en-US"/>
        </w:rPr>
        <mc:AlternateContent>
          <mc:Choice Requires="wps">
            <w:drawing>
              <wp:anchor distT="0" distB="0" distL="114300" distR="114300" simplePos="0" relativeHeight="251668480" behindDoc="0" locked="0" layoutInCell="1" allowOverlap="1" wp14:anchorId="5A0DF135" wp14:editId="57CA1E7F">
                <wp:simplePos x="0" y="0"/>
                <wp:positionH relativeFrom="column">
                  <wp:posOffset>1419225</wp:posOffset>
                </wp:positionH>
                <wp:positionV relativeFrom="paragraph">
                  <wp:posOffset>4624705</wp:posOffset>
                </wp:positionV>
                <wp:extent cx="257175" cy="295275"/>
                <wp:effectExtent l="342900" t="133350" r="28575" b="28575"/>
                <wp:wrapNone/>
                <wp:docPr id="13" name="Line Callout 1 (Accent Bar) 13"/>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8750"/>
                            <a:gd name="adj2" fmla="val -8333"/>
                            <a:gd name="adj3" fmla="val -32661"/>
                            <a:gd name="adj4" fmla="val -113300"/>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6B1B4A23" w14:textId="5E2AFA4D" w:rsidR="008C0C26" w:rsidRPr="008C0C26" w:rsidRDefault="008C0C26" w:rsidP="008C0C26">
                            <w:pPr>
                              <w:jc w:val="center"/>
                              <w:rPr>
                                <w:color w:val="FFFFFF" w:themeColor="background1"/>
                              </w:rPr>
                            </w:pPr>
                            <w:r>
                              <w:rPr>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F135" id="Line Callout 1 (Accent Bar) 13" o:spid="_x0000_s1049" type="#_x0000_t44" style="position:absolute;margin-left:111.75pt;margin-top:364.15pt;width:20.2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" adj="-24473,-7055" fillcolor="black [3204]" strokecolor="black [3204]" strokeweight="2pt">
                <v:stroke startarrow="block"/>
                <v:textbox>
                  <w:txbxContent>
                    <w:p w14:paraId="6B1B4A23" w14:textId="5E2AFA4D" w:rsidR="008C0C26" w:rsidRPr="008C0C26" w:rsidRDefault="008C0C26" w:rsidP="008C0C26">
                      <w:pPr>
                        <w:jc w:val="center"/>
                        <w:rPr>
                          <w:color w:val="FFFFFF" w:themeColor="background1"/>
                        </w:rPr>
                      </w:pPr>
                      <w:r>
                        <w:rPr>
                          <w:color w:val="FFFFFF" w:themeColor="background1"/>
                        </w:rPr>
                        <w:t>5</w:t>
                      </w:r>
                    </w:p>
                  </w:txbxContent>
                </v:textbox>
              </v:shape>
            </w:pict>
          </mc:Fallback>
        </mc:AlternateContent>
      </w:r>
      <w:r w:rsidR="008C0C26">
        <w:rPr>
          <w:noProof/>
          <w:lang w:eastAsia="en-US"/>
        </w:rPr>
        <mc:AlternateContent>
          <mc:Choice Requires="wps">
            <w:drawing>
              <wp:anchor distT="0" distB="0" distL="114300" distR="114300" simplePos="0" relativeHeight="251666432" behindDoc="0" locked="0" layoutInCell="1" allowOverlap="1" wp14:anchorId="785889B2" wp14:editId="0000D1CC">
                <wp:simplePos x="0" y="0"/>
                <wp:positionH relativeFrom="column">
                  <wp:posOffset>3943350</wp:posOffset>
                </wp:positionH>
                <wp:positionV relativeFrom="paragraph">
                  <wp:posOffset>3929380</wp:posOffset>
                </wp:positionV>
                <wp:extent cx="257175" cy="295275"/>
                <wp:effectExtent l="342900" t="133350" r="28575" b="28575"/>
                <wp:wrapNone/>
                <wp:docPr id="12" name="Line Callout 1 (Accent Bar) 12"/>
                <wp:cNvGraphicFramePr/>
                <a:graphic xmlns:a="http://schemas.openxmlformats.org/drawingml/2006/main">
                  <a:graphicData uri="http://schemas.microsoft.com/office/word/2010/wordprocessingShape">
                    <wps:wsp>
                      <wps:cNvSpPr/>
                      <wps:spPr>
                        <a:xfrm>
                          <a:off x="0" y="0"/>
                          <a:ext cx="257175" cy="295275"/>
                        </a:xfrm>
                        <a:prstGeom prst="accentCallout1">
                          <a:avLst>
                            <a:gd name="adj1" fmla="val 18750"/>
                            <a:gd name="adj2" fmla="val -8333"/>
                            <a:gd name="adj3" fmla="val -32661"/>
                            <a:gd name="adj4" fmla="val -113300"/>
                          </a:avLst>
                        </a:prstGeom>
                        <a:solidFill>
                          <a:schemeClr val="accent1"/>
                        </a:solidFill>
                        <a:ln>
                          <a:headEnd type="none" w="med" len="med"/>
                          <a:tailEnd type="triangle" w="med" len="med"/>
                        </a:ln>
                      </wps:spPr>
                      <wps:style>
                        <a:lnRef idx="2">
                          <a:schemeClr val="accent1"/>
                        </a:lnRef>
                        <a:fillRef idx="1">
                          <a:schemeClr val="lt1"/>
                        </a:fillRef>
                        <a:effectRef idx="0">
                          <a:schemeClr val="accent1"/>
                        </a:effectRef>
                        <a:fontRef idx="minor">
                          <a:schemeClr val="dk1"/>
                        </a:fontRef>
                      </wps:style>
                      <wps:txbx>
                        <w:txbxContent>
                          <w:p w14:paraId="2D13CA00" w14:textId="56389DDC" w:rsidR="008C0C26" w:rsidRPr="008C0C26" w:rsidRDefault="008C0C26" w:rsidP="008C0C26">
                            <w:pPr>
                              <w:jc w:val="center"/>
                              <w:rPr>
                                <w:color w:val="FFFFFF" w:themeColor="background1"/>
                              </w:rPr>
                            </w:pPr>
                            <w:r>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889B2" id="Line Callout 1 (Accent Bar) 12" o:spid="_x0000_s1050" type="#_x0000_t44" style="position:absolute;margin-left:310.5pt;margin-top:309.4pt;width:20.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" adj="-24473,-7055" fillcolor="black [3204]" strokecolor="black [3204]" strokeweight="2pt">
                <v:stroke startarrow="block"/>
                <v:textbox>
                  <w:txbxContent>
                    <w:p w14:paraId="2D13CA00" w14:textId="56389DDC" w:rsidR="008C0C26" w:rsidRPr="008C0C26" w:rsidRDefault="008C0C26" w:rsidP="008C0C26">
                      <w:pPr>
                        <w:jc w:val="center"/>
                        <w:rPr>
                          <w:color w:val="FFFFFF" w:themeColor="background1"/>
                        </w:rPr>
                      </w:pPr>
                      <w:r>
                        <w:rPr>
                          <w:color w:val="FFFFFF" w:themeColor="background1"/>
                        </w:rPr>
                        <w:t>4</w:t>
                      </w:r>
                    </w:p>
                  </w:txbxContent>
                </v:textbox>
              </v:shape>
            </w:pict>
          </mc:Fallback>
        </mc:AlternateContent>
      </w:r>
      <w:bookmarkStart w:id="9" w:name="_GoBack"/>
      <w:r w:rsidR="00753F9B" w:rsidRPr="00753F9B">
        <w:rPr>
          <w:noProof/>
          <w:lang w:eastAsia="en-US"/>
        </w:rPr>
        <w:drawing>
          <wp:inline distT="0" distB="0" distL="0" distR="0" wp14:anchorId="3A95AEAB" wp14:editId="3A7D228D">
            <wp:extent cx="5943600" cy="5351577"/>
            <wp:effectExtent l="0" t="0" r="0" b="1905"/>
            <wp:docPr id="3" name="Picture 3" descr="C:\Users\Steven\Desktop\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esktop\hardwa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51577"/>
                    </a:xfrm>
                    <a:prstGeom prst="rect">
                      <a:avLst/>
                    </a:prstGeom>
                    <a:noFill/>
                    <a:ln>
                      <a:noFill/>
                    </a:ln>
                  </pic:spPr>
                </pic:pic>
              </a:graphicData>
            </a:graphic>
          </wp:inline>
        </w:drawing>
      </w:r>
      <w:bookmarkEnd w:id="9"/>
      <w:r w:rsidR="00753F9B">
        <w:br w:type="page"/>
      </w:r>
    </w:p>
    <w:p w14:paraId="35B81F5A" w14:textId="029C44DB" w:rsidR="00D63562" w:rsidRDefault="00D63562" w:rsidP="00D63562">
      <w:pPr>
        <w:pStyle w:val="Heading1"/>
      </w:pPr>
      <w:bookmarkStart w:id="10" w:name="_Toc402795502"/>
      <w:r>
        <w:lastRenderedPageBreak/>
        <w:t>Block Diagram Description</w:t>
      </w:r>
      <w:bookmarkEnd w:id="10"/>
    </w:p>
    <w:p w14:paraId="739786CD" w14:textId="3DB07609" w:rsidR="00D63562" w:rsidRDefault="00D63562" w:rsidP="00D240D2">
      <w:pPr>
        <w:pStyle w:val="Heading2"/>
      </w:pPr>
      <w:bookmarkStart w:id="11" w:name="_Toc402795503"/>
      <w:r w:rsidRPr="00883D2B">
        <w:t>Battery</w:t>
      </w:r>
      <w:bookmarkEnd w:id="11"/>
    </w:p>
    <w:p w14:paraId="2544C544" w14:textId="77777777" w:rsidR="00FF3AE0" w:rsidRDefault="00883D2B" w:rsidP="00D63562">
      <w:r>
        <w:t>This is Zeebo’s onboard power source which includes a 22-volt battery.</w:t>
      </w:r>
    </w:p>
    <w:p w14:paraId="7CC1637D" w14:textId="7310DC2C" w:rsidR="00D63562" w:rsidRPr="00FF3AE0" w:rsidRDefault="00D63562" w:rsidP="00D240D2">
      <w:pPr>
        <w:pStyle w:val="Heading2"/>
      </w:pPr>
      <w:bookmarkStart w:id="12" w:name="_Toc402795504"/>
      <w:r w:rsidRPr="00883D2B">
        <w:t>Power Board</w:t>
      </w:r>
      <w:bookmarkEnd w:id="12"/>
    </w:p>
    <w:p w14:paraId="0DC150B2" w14:textId="77777777" w:rsidR="00FF3AE0" w:rsidRDefault="00883D2B" w:rsidP="00D63562">
      <w:r>
        <w:t>This block will utilize a fabricated voltage regulator board to step down and divide voltage to the corresponding components in Zeebo.  The goal of this board is to maintain functionality and to ensure electrical compatibility between current and voltage ratings.</w:t>
      </w:r>
    </w:p>
    <w:p w14:paraId="42D69D4C" w14:textId="4818D831" w:rsidR="00D63562" w:rsidRPr="00FF3AE0" w:rsidRDefault="00D63562" w:rsidP="00D240D2">
      <w:pPr>
        <w:pStyle w:val="Heading2"/>
      </w:pPr>
      <w:bookmarkStart w:id="13" w:name="_Toc402795505"/>
      <w:r w:rsidRPr="00883D2B">
        <w:t>Thruster Control</w:t>
      </w:r>
      <w:bookmarkEnd w:id="13"/>
    </w:p>
    <w:p w14:paraId="08B6A161" w14:textId="2810A9E1" w:rsidR="00FF3AE0" w:rsidRPr="00883D2B" w:rsidRDefault="00FF3AE0" w:rsidP="00FF3AE0">
      <w:r>
        <w:t>This block will include motor drivers connected to six motor thrusters to allow full-degree movement of Zeebo utilizing pulse-width modulation interacting with the onboard AUV board.</w:t>
      </w:r>
    </w:p>
    <w:p w14:paraId="19DAAD2B" w14:textId="258863DB" w:rsidR="00D63562" w:rsidRDefault="00D63562" w:rsidP="00D240D2">
      <w:pPr>
        <w:pStyle w:val="Heading2"/>
      </w:pPr>
      <w:bookmarkStart w:id="14" w:name="_Toc402795506"/>
      <w:r w:rsidRPr="00883D2B">
        <w:t>Sensor Suite</w:t>
      </w:r>
      <w:bookmarkEnd w:id="14"/>
    </w:p>
    <w:p w14:paraId="2251E1F9" w14:textId="4877FA2B" w:rsidR="00FF3AE0" w:rsidRPr="00FF3AE0" w:rsidRDefault="00FF3AE0" w:rsidP="00D63562">
      <w:r>
        <w:t>This block will utilizes sensors and data-logging including the Inertial Measurement Unit, leak detection sensor, pressure sensor, microphone, and sonar.  The IMU will provide input to the onboard AUV board including velocity, orientation</w:t>
      </w:r>
      <w:r w:rsidR="007F23F2">
        <w:t>,</w:t>
      </w:r>
      <w:r>
        <w:t xml:space="preserve"> and gravitational forces using accelerometers and gyroscopes.</w:t>
      </w:r>
      <w:r w:rsidR="007F23F2">
        <w:t xml:space="preserve">  The leak detection and pressure sensor will be utilized in the main housing of Zeebo as double detection protocol.  The pressure sensor is used to identify large pressure changes due to water leaks.  The leak detection system will </w:t>
      </w:r>
      <w:r w:rsidR="001277F7">
        <w:t>induce</w:t>
      </w:r>
      <w:r w:rsidR="007F23F2">
        <w:t xml:space="preserve"> a water leak</w:t>
      </w:r>
      <w:r w:rsidR="001277F7">
        <w:t xml:space="preserve"> in the housing</w:t>
      </w:r>
      <w:r w:rsidR="007F23F2">
        <w:t xml:space="preserve"> and will respond accordingly such as shutting down power to avoid underwater safety hazard</w:t>
      </w:r>
      <w:r w:rsidR="001277F7">
        <w:t>s</w:t>
      </w:r>
      <w:r w:rsidR="007F23F2">
        <w:t>.</w:t>
      </w:r>
    </w:p>
    <w:p w14:paraId="1DFB8812" w14:textId="480C6E60" w:rsidR="00D63562" w:rsidRDefault="00D63562" w:rsidP="00D240D2">
      <w:pPr>
        <w:pStyle w:val="Heading2"/>
      </w:pPr>
      <w:bookmarkStart w:id="15" w:name="_Toc402795507"/>
      <w:r w:rsidRPr="00883D2B">
        <w:t>Pneumatic Actuators</w:t>
      </w:r>
      <w:bookmarkEnd w:id="15"/>
    </w:p>
    <w:p w14:paraId="61087A1E" w14:textId="0B4386D9" w:rsidR="00A702B1" w:rsidRPr="00CD161D" w:rsidRDefault="00A702B1" w:rsidP="00D63562">
      <w:r>
        <w:t>This block will utilize actuator sensors for the manipulator claw and torpedo for the mission tasks that include dropping markers in a</w:t>
      </w:r>
      <w:r w:rsidR="003766E8">
        <w:t xml:space="preserve"> </w:t>
      </w:r>
      <w:r w:rsidR="009601D1">
        <w:t>designated location</w:t>
      </w:r>
      <w:r>
        <w:t xml:space="preserve">, and </w:t>
      </w:r>
      <w:r w:rsidR="003766E8">
        <w:t>firing</w:t>
      </w:r>
      <w:r>
        <w:t xml:space="preserve"> a projective through a cutout underwater.</w:t>
      </w:r>
    </w:p>
    <w:p w14:paraId="6FE5B328" w14:textId="6899E406" w:rsidR="00D63562" w:rsidRDefault="00D63562" w:rsidP="00D240D2">
      <w:pPr>
        <w:pStyle w:val="Heading2"/>
      </w:pPr>
      <w:bookmarkStart w:id="16" w:name="_Toc402795508"/>
      <w:r w:rsidRPr="00883D2B">
        <w:t>Onboard AUV Board</w:t>
      </w:r>
      <w:bookmarkEnd w:id="16"/>
    </w:p>
    <w:p w14:paraId="116942A1" w14:textId="2D558313" w:rsidR="009C4A7E" w:rsidRPr="002754DB" w:rsidRDefault="009C4A7E" w:rsidP="00D63562">
      <w:r>
        <w:t xml:space="preserve">This block holds Zeebo’s Intel i7 processor that performs manipulation tasks for the </w:t>
      </w:r>
      <w:r w:rsidR="00C506B4">
        <w:t xml:space="preserve">mission.  This quad-core processor is the best option to reduce overall weight without sacrificing performance. </w:t>
      </w:r>
    </w:p>
    <w:p w14:paraId="3CBD37A7" w14:textId="2924E976" w:rsidR="00D63562" w:rsidRPr="00883D2B" w:rsidRDefault="00D63562" w:rsidP="00D240D2">
      <w:pPr>
        <w:pStyle w:val="Heading2"/>
      </w:pPr>
      <w:bookmarkStart w:id="17" w:name="_Toc402795509"/>
      <w:r w:rsidRPr="00883D2B">
        <w:t>External Computer</w:t>
      </w:r>
      <w:bookmarkEnd w:id="17"/>
    </w:p>
    <w:p w14:paraId="449241CD" w14:textId="76489823" w:rsidR="002754DB" w:rsidRPr="008766B5" w:rsidRDefault="002754DB" w:rsidP="00D63562">
      <w:r>
        <w:t>This block is reserved for external computers such as laptops and computers for debugging and troubleshooting purposes.</w:t>
      </w:r>
    </w:p>
    <w:p w14:paraId="01BB4280" w14:textId="5A86BE03" w:rsidR="00D63562" w:rsidRDefault="00D63562" w:rsidP="00D240D2">
      <w:pPr>
        <w:pStyle w:val="Heading2"/>
      </w:pPr>
      <w:bookmarkStart w:id="18" w:name="_Toc402795510"/>
      <w:r w:rsidRPr="00883D2B">
        <w:lastRenderedPageBreak/>
        <w:t>CAM1</w:t>
      </w:r>
      <w:bookmarkEnd w:id="18"/>
    </w:p>
    <w:p w14:paraId="5A016CBA" w14:textId="6BB56EA2" w:rsidR="008766B5" w:rsidRPr="008766B5" w:rsidRDefault="008766B5" w:rsidP="00D63562">
      <w:r>
        <w:t>This block houses the front camera onboard Zeebo to determine navigation, image processing, and image recognition.</w:t>
      </w:r>
    </w:p>
    <w:p w14:paraId="07DD1ACE" w14:textId="21F8FD23" w:rsidR="00D63562" w:rsidRPr="00883D2B" w:rsidRDefault="00D63562" w:rsidP="00D240D2">
      <w:pPr>
        <w:pStyle w:val="Heading2"/>
      </w:pPr>
      <w:bookmarkStart w:id="19" w:name="_Toc402795511"/>
      <w:r w:rsidRPr="00883D2B">
        <w:t>CAM2</w:t>
      </w:r>
      <w:bookmarkEnd w:id="19"/>
    </w:p>
    <w:p w14:paraId="0DA9D5C7" w14:textId="04FEF42C" w:rsidR="00D63562" w:rsidRDefault="008766B5" w:rsidP="00D240D2">
      <w:r>
        <w:t>This block houses the downward camera onboard Zeebo to determine navigation, image processing, and image recognition.</w:t>
      </w:r>
    </w:p>
    <w:p w14:paraId="43E9F71A" w14:textId="77777777" w:rsidR="00D240D2" w:rsidRPr="00D240D2" w:rsidRDefault="00D240D2" w:rsidP="00D240D2"/>
    <w:p w14:paraId="67F25028" w14:textId="77777777" w:rsidR="001C277B" w:rsidRDefault="001C277B">
      <w:pPr>
        <w:spacing w:after="320"/>
        <w:rPr>
          <w:rFonts w:asciiTheme="majorHAnsi" w:eastAsiaTheme="majorEastAsia" w:hAnsiTheme="majorHAnsi" w:cstheme="majorBidi"/>
          <w:color w:val="000000" w:themeColor="accent1"/>
          <w:sz w:val="36"/>
          <w:szCs w:val="36"/>
        </w:rPr>
      </w:pPr>
      <w:r>
        <w:br w:type="page"/>
      </w:r>
    </w:p>
    <w:p w14:paraId="55F9EED0" w14:textId="712D1F1B" w:rsidR="001C277B" w:rsidRDefault="001C277B" w:rsidP="001C277B">
      <w:pPr>
        <w:pStyle w:val="Heading1"/>
      </w:pPr>
      <w:bookmarkStart w:id="20" w:name="_Toc402795512"/>
      <w:r>
        <w:lastRenderedPageBreak/>
        <w:t>Software Block Diagram</w:t>
      </w:r>
      <w:bookmarkEnd w:id="20"/>
    </w:p>
    <w:p w14:paraId="1D22B510" w14:textId="3E3A684A" w:rsidR="001C277B" w:rsidRDefault="00323235">
      <w:pPr>
        <w:spacing w:after="320"/>
        <w:rPr>
          <w:rFonts w:asciiTheme="majorHAnsi" w:eastAsiaTheme="majorEastAsia" w:hAnsiTheme="majorHAnsi" w:cstheme="majorBidi"/>
          <w:color w:val="000000" w:themeColor="accent1"/>
          <w:sz w:val="36"/>
          <w:szCs w:val="36"/>
        </w:rPr>
      </w:pPr>
      <w:r>
        <w:rPr>
          <w:noProof/>
          <w:lang w:eastAsia="en-US"/>
        </w:rPr>
        <w:drawing>
          <wp:inline distT="0" distB="0" distL="0" distR="0" wp14:anchorId="71EB4273" wp14:editId="6DA351D7">
            <wp:extent cx="5715000" cy="559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5591175"/>
                    </a:xfrm>
                    <a:prstGeom prst="rect">
                      <a:avLst/>
                    </a:prstGeom>
                  </pic:spPr>
                </pic:pic>
              </a:graphicData>
            </a:graphic>
          </wp:inline>
        </w:drawing>
      </w:r>
    </w:p>
    <w:p w14:paraId="548BA710" w14:textId="21777745" w:rsidR="001C277B" w:rsidRPr="00883D2B" w:rsidRDefault="001C277B" w:rsidP="001C277B">
      <w:pPr>
        <w:pStyle w:val="Heading2"/>
      </w:pPr>
      <w:bookmarkStart w:id="21" w:name="_Toc402795513"/>
      <w:r>
        <w:t>Task State Machine</w:t>
      </w:r>
      <w:bookmarkEnd w:id="21"/>
    </w:p>
    <w:p w14:paraId="38015187" w14:textId="3D6A46C4" w:rsidR="001C277B" w:rsidRPr="001C277B" w:rsidRDefault="001C277B">
      <w:pPr>
        <w:spacing w:after="320"/>
        <w:rPr>
          <w:rFonts w:asciiTheme="majorHAnsi" w:eastAsiaTheme="majorEastAsia" w:hAnsiTheme="majorHAnsi" w:cstheme="majorBidi"/>
          <w:color w:val="000000" w:themeColor="accent1"/>
          <w:szCs w:val="22"/>
        </w:rPr>
      </w:pPr>
      <w:r w:rsidRPr="001C277B">
        <w:rPr>
          <w:rFonts w:asciiTheme="majorHAnsi" w:hAnsiTheme="majorHAnsi" w:cs="Helvetica"/>
          <w:color w:val="141823"/>
          <w:szCs w:val="22"/>
          <w:shd w:val="clear" w:color="auto" w:fill="F6F7F8"/>
        </w:rPr>
        <w:t xml:space="preserve">The logic behind the </w:t>
      </w:r>
      <w:r>
        <w:rPr>
          <w:rFonts w:asciiTheme="majorHAnsi" w:hAnsiTheme="majorHAnsi" w:cs="Helvetica"/>
          <w:color w:val="141823"/>
          <w:szCs w:val="22"/>
          <w:shd w:val="clear" w:color="auto" w:fill="F6F7F8"/>
        </w:rPr>
        <w:t>R</w:t>
      </w:r>
      <w:r w:rsidRPr="001C277B">
        <w:rPr>
          <w:rFonts w:asciiTheme="majorHAnsi" w:hAnsiTheme="majorHAnsi" w:cs="Helvetica"/>
          <w:color w:val="141823"/>
          <w:szCs w:val="22"/>
          <w:shd w:val="clear" w:color="auto" w:fill="F6F7F8"/>
        </w:rPr>
        <w:t>obo</w:t>
      </w:r>
      <w:r>
        <w:rPr>
          <w:rFonts w:asciiTheme="majorHAnsi" w:hAnsiTheme="majorHAnsi" w:cs="Helvetica"/>
          <w:color w:val="141823"/>
          <w:szCs w:val="22"/>
          <w:shd w:val="clear" w:color="auto" w:fill="F6F7F8"/>
        </w:rPr>
        <w:t>S</w:t>
      </w:r>
      <w:r w:rsidRPr="001C277B">
        <w:rPr>
          <w:rFonts w:asciiTheme="majorHAnsi" w:hAnsiTheme="majorHAnsi" w:cs="Helvetica"/>
          <w:color w:val="141823"/>
          <w:szCs w:val="22"/>
          <w:shd w:val="clear" w:color="auto" w:fill="F6F7F8"/>
        </w:rPr>
        <w:t xml:space="preserve">ub mission ultimately relies on the unreleased </w:t>
      </w:r>
      <w:r>
        <w:rPr>
          <w:rFonts w:asciiTheme="majorHAnsi" w:hAnsiTheme="majorHAnsi" w:cs="Helvetica"/>
          <w:color w:val="141823"/>
          <w:szCs w:val="22"/>
          <w:shd w:val="clear" w:color="auto" w:fill="F6F7F8"/>
        </w:rPr>
        <w:t>R</w:t>
      </w:r>
      <w:r w:rsidRPr="001C277B">
        <w:rPr>
          <w:rFonts w:asciiTheme="majorHAnsi" w:hAnsiTheme="majorHAnsi" w:cs="Helvetica"/>
          <w:color w:val="141823"/>
          <w:szCs w:val="22"/>
          <w:shd w:val="clear" w:color="auto" w:fill="F6F7F8"/>
        </w:rPr>
        <w:t>obo</w:t>
      </w:r>
      <w:r>
        <w:rPr>
          <w:rFonts w:asciiTheme="majorHAnsi" w:hAnsiTheme="majorHAnsi" w:cs="Helvetica"/>
          <w:color w:val="141823"/>
          <w:szCs w:val="22"/>
          <w:shd w:val="clear" w:color="auto" w:fill="F6F7F8"/>
        </w:rPr>
        <w:t>S</w:t>
      </w:r>
      <w:r w:rsidRPr="001C277B">
        <w:rPr>
          <w:rFonts w:asciiTheme="majorHAnsi" w:hAnsiTheme="majorHAnsi" w:cs="Helvetica"/>
          <w:color w:val="141823"/>
          <w:szCs w:val="22"/>
          <w:shd w:val="clear" w:color="auto" w:fill="F6F7F8"/>
        </w:rPr>
        <w:t>ub 2015 specs. However, the idea behind the logic in the "Task State Machine" should work for any mission Zeebo is set on. There are no user inputs in this block, as the robot is autonomous. A mission is split up into tasks and subtasks, until each subtask is a basic small action. A task to move a red square from one part of a pool to another can be broken up as follows</w:t>
      </w:r>
      <w:r w:rsidR="00095D18" w:rsidRPr="001C277B">
        <w:rPr>
          <w:rFonts w:asciiTheme="majorHAnsi" w:hAnsiTheme="majorHAnsi" w:cs="Helvetica"/>
          <w:color w:val="141823"/>
          <w:szCs w:val="22"/>
          <w:shd w:val="clear" w:color="auto" w:fill="F6F7F8"/>
        </w:rPr>
        <w:t xml:space="preserve">: </w:t>
      </w:r>
      <w:r w:rsidRPr="001C277B">
        <w:rPr>
          <w:rFonts w:asciiTheme="majorHAnsi" w:hAnsiTheme="majorHAnsi" w:cs="Helvetica"/>
          <w:color w:val="141823"/>
          <w:szCs w:val="22"/>
          <w:shd w:val="clear" w:color="auto" w:fill="F6F7F8"/>
        </w:rPr>
        <w:br/>
        <w:t>Move towards a red square/close claw on red square/move to blue circle/open claw on blue circle.</w:t>
      </w:r>
      <w:r w:rsidRPr="001C277B">
        <w:rPr>
          <w:rFonts w:asciiTheme="majorHAnsi" w:hAnsiTheme="majorHAnsi" w:cs="Helvetica"/>
          <w:color w:val="141823"/>
          <w:szCs w:val="22"/>
          <w:shd w:val="clear" w:color="auto" w:fill="F6F7F8"/>
        </w:rPr>
        <w:br/>
      </w:r>
      <w:r w:rsidRPr="001C277B">
        <w:rPr>
          <w:rFonts w:asciiTheme="majorHAnsi" w:hAnsiTheme="majorHAnsi" w:cs="Helvetica"/>
          <w:color w:val="141823"/>
          <w:szCs w:val="22"/>
          <w:shd w:val="clear" w:color="auto" w:fill="F6F7F8"/>
        </w:rPr>
        <w:br/>
      </w:r>
      <w:r w:rsidRPr="001C277B">
        <w:rPr>
          <w:rFonts w:asciiTheme="majorHAnsi" w:hAnsiTheme="majorHAnsi" w:cs="Helvetica"/>
          <w:color w:val="141823"/>
          <w:szCs w:val="22"/>
          <w:shd w:val="clear" w:color="auto" w:fill="F6F7F8"/>
        </w:rPr>
        <w:lastRenderedPageBreak/>
        <w:t xml:space="preserve">Essentially, all the task state machine does is cue tasks and their related subtasks. The last task should be assigned for the mission, and would most likely be something along the lines of "Move to edge of pool/surface" for the </w:t>
      </w:r>
      <w:r w:rsidR="00095D18">
        <w:rPr>
          <w:rFonts w:asciiTheme="majorHAnsi" w:hAnsiTheme="majorHAnsi" w:cs="Helvetica"/>
          <w:color w:val="141823"/>
          <w:szCs w:val="22"/>
          <w:shd w:val="clear" w:color="auto" w:fill="F6F7F8"/>
        </w:rPr>
        <w:t>R</w:t>
      </w:r>
      <w:r w:rsidRPr="001C277B">
        <w:rPr>
          <w:rFonts w:asciiTheme="majorHAnsi" w:hAnsiTheme="majorHAnsi" w:cs="Helvetica"/>
          <w:color w:val="141823"/>
          <w:szCs w:val="22"/>
          <w:shd w:val="clear" w:color="auto" w:fill="F6F7F8"/>
        </w:rPr>
        <w:t>obo</w:t>
      </w:r>
      <w:r w:rsidR="00095D18">
        <w:rPr>
          <w:rFonts w:asciiTheme="majorHAnsi" w:hAnsiTheme="majorHAnsi" w:cs="Helvetica"/>
          <w:color w:val="141823"/>
          <w:szCs w:val="22"/>
          <w:shd w:val="clear" w:color="auto" w:fill="F6F7F8"/>
        </w:rPr>
        <w:t>S</w:t>
      </w:r>
      <w:r w:rsidRPr="001C277B">
        <w:rPr>
          <w:rFonts w:asciiTheme="majorHAnsi" w:hAnsiTheme="majorHAnsi" w:cs="Helvetica"/>
          <w:color w:val="141823"/>
          <w:szCs w:val="22"/>
          <w:shd w:val="clear" w:color="auto" w:fill="F6F7F8"/>
        </w:rPr>
        <w:t>ub competition.</w:t>
      </w:r>
    </w:p>
    <w:p w14:paraId="42956C8A" w14:textId="6A4A8702" w:rsidR="001C277B" w:rsidRDefault="003F51E9">
      <w:pPr>
        <w:spacing w:after="320"/>
        <w:rPr>
          <w:rFonts w:asciiTheme="majorHAnsi" w:eastAsiaTheme="majorEastAsia" w:hAnsiTheme="majorHAnsi" w:cstheme="majorBidi"/>
          <w:color w:val="000000" w:themeColor="accent1"/>
          <w:sz w:val="36"/>
          <w:szCs w:val="36"/>
        </w:rPr>
      </w:pPr>
      <w:r>
        <w:rPr>
          <w:noProof/>
          <w:lang w:eastAsia="en-US"/>
        </w:rPr>
        <w:drawing>
          <wp:inline distT="0" distB="0" distL="0" distR="0" wp14:anchorId="7E66B8BA" wp14:editId="2D878BD5">
            <wp:extent cx="5943600" cy="38976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97630"/>
                    </a:xfrm>
                    <a:prstGeom prst="rect">
                      <a:avLst/>
                    </a:prstGeom>
                  </pic:spPr>
                </pic:pic>
              </a:graphicData>
            </a:graphic>
          </wp:inline>
        </w:drawing>
      </w:r>
    </w:p>
    <w:p w14:paraId="2595159E" w14:textId="31540765" w:rsidR="00095D18" w:rsidRPr="00883D2B" w:rsidRDefault="00095D18" w:rsidP="00095D18">
      <w:pPr>
        <w:pStyle w:val="Heading2"/>
      </w:pPr>
      <w:bookmarkStart w:id="22" w:name="_Toc402795514"/>
      <w:r>
        <w:t>AUV Motion Control</w:t>
      </w:r>
      <w:bookmarkEnd w:id="22"/>
    </w:p>
    <w:p w14:paraId="31299E5A" w14:textId="4D43D302" w:rsidR="00095D18" w:rsidRPr="00095D18" w:rsidRDefault="00095D18">
      <w:pPr>
        <w:spacing w:after="320"/>
        <w:rPr>
          <w:rFonts w:asciiTheme="majorHAnsi" w:eastAsiaTheme="majorEastAsia" w:hAnsiTheme="majorHAnsi" w:cstheme="majorBidi"/>
          <w:color w:val="000000" w:themeColor="accent1"/>
          <w:sz w:val="26"/>
          <w:szCs w:val="26"/>
        </w:rPr>
      </w:pPr>
      <w:r w:rsidRPr="00095D18">
        <w:rPr>
          <w:rFonts w:asciiTheme="majorHAnsi" w:hAnsiTheme="majorHAnsi" w:cs="Helvetica"/>
          <w:color w:val="141823"/>
          <w:sz w:val="26"/>
          <w:szCs w:val="26"/>
          <w:shd w:val="clear" w:color="auto" w:fill="F6F7F8"/>
        </w:rPr>
        <w:t>The AUV motion control acts only on the current subtask delegated by the task state machine. The motion control takes the following information as inputs: Current subtask, Camera. It uses the vision object from the current subtask, and the subtask type to send motor control outputs to the motor controllers.</w:t>
      </w:r>
    </w:p>
    <w:p w14:paraId="222CD080" w14:textId="77777777" w:rsidR="009250EB" w:rsidRDefault="009250EB">
      <w:pPr>
        <w:spacing w:after="320"/>
        <w:rPr>
          <w:rFonts w:asciiTheme="majorHAnsi" w:eastAsiaTheme="majorEastAsia" w:hAnsiTheme="majorHAnsi" w:cstheme="majorBidi"/>
          <w:color w:val="000000" w:themeColor="accent1"/>
          <w:sz w:val="36"/>
          <w:szCs w:val="36"/>
        </w:rPr>
      </w:pPr>
      <w:r>
        <w:br w:type="page"/>
      </w:r>
    </w:p>
    <w:p w14:paraId="1B2DCDFD" w14:textId="53F94C05" w:rsidR="0009569D" w:rsidRDefault="009908A2" w:rsidP="003F61C9">
      <w:pPr>
        <w:pStyle w:val="Heading1"/>
      </w:pPr>
      <w:bookmarkStart w:id="23" w:name="_Toc402795515"/>
      <w:r>
        <w:lastRenderedPageBreak/>
        <w:t xml:space="preserve">Project </w:t>
      </w:r>
      <w:r w:rsidR="0009569D">
        <w:t>Task List</w:t>
      </w:r>
      <w:bookmarkEnd w:id="23"/>
    </w:p>
    <w:p w14:paraId="46E92900" w14:textId="28A50F33" w:rsidR="00B275F3" w:rsidRPr="00B275F3" w:rsidRDefault="00B275F3" w:rsidP="00B275F3">
      <w:r>
        <w:t>The following section outlines the tasking for the hardware design, implementation, and verification of Zeebo.</w:t>
      </w:r>
    </w:p>
    <w:p w14:paraId="1EE3AA2A" w14:textId="047CE95B" w:rsidR="00D3373F" w:rsidRPr="00753F9B" w:rsidRDefault="00D3373F" w:rsidP="00E338FB">
      <w:pPr>
        <w:pStyle w:val="Heading2"/>
        <w:numPr>
          <w:ilvl w:val="0"/>
          <w:numId w:val="17"/>
        </w:numPr>
      </w:pPr>
      <w:bookmarkStart w:id="24" w:name="_Toc402795516"/>
      <w:r w:rsidRPr="00753F9B">
        <w:t>AI / Control System</w:t>
      </w:r>
      <w:bookmarkEnd w:id="24"/>
    </w:p>
    <w:p w14:paraId="1F03C36F" w14:textId="018226A7" w:rsidR="00D3373F" w:rsidRDefault="00D3373F" w:rsidP="00D3373F">
      <w:r>
        <w:t xml:space="preserve">Team Members: </w:t>
      </w:r>
      <w:r>
        <w:tab/>
        <w:t>Michael Vartan, Samuel Jacobs</w:t>
      </w:r>
    </w:p>
    <w:p w14:paraId="6F3C908B" w14:textId="3CC82625" w:rsidR="00D3373F" w:rsidRDefault="00D3373F" w:rsidP="00D3373F">
      <w:r>
        <w:t>Estimated Time:</w:t>
      </w:r>
      <w:r>
        <w:tab/>
      </w:r>
      <w:r w:rsidR="007070A3">
        <w:t>December</w:t>
      </w:r>
      <w:r>
        <w:t xml:space="preserve"> </w:t>
      </w:r>
      <w:r w:rsidR="007070A3">
        <w:t>2014</w:t>
      </w:r>
      <w:r>
        <w:t xml:space="preserve"> to April 2015</w:t>
      </w:r>
    </w:p>
    <w:p w14:paraId="6D08391F" w14:textId="77777777" w:rsidR="00276689" w:rsidRDefault="00276689" w:rsidP="00D3373F"/>
    <w:p w14:paraId="6DE24138" w14:textId="77777777" w:rsidR="00276689" w:rsidRPr="00A77731" w:rsidRDefault="00276689" w:rsidP="00012E13">
      <w:pPr>
        <w:pStyle w:val="Heading6"/>
        <w:rPr>
          <w:i/>
        </w:rPr>
      </w:pPr>
      <w:r w:rsidRPr="00A77731">
        <w:rPr>
          <w:i/>
        </w:rPr>
        <w:t>Descript</w:t>
      </w:r>
      <w:r w:rsidRPr="00A77731">
        <w:rPr>
          <w:rStyle w:val="Heading5Char"/>
          <w:i/>
        </w:rPr>
        <w:t>i</w:t>
      </w:r>
      <w:r w:rsidRPr="00A77731">
        <w:rPr>
          <w:i/>
        </w:rPr>
        <w:t>on:</w:t>
      </w:r>
      <w:r w:rsidRPr="00A77731">
        <w:rPr>
          <w:i/>
        </w:rPr>
        <w:tab/>
      </w:r>
      <w:r w:rsidRPr="00A77731">
        <w:rPr>
          <w:i/>
        </w:rPr>
        <w:tab/>
      </w:r>
    </w:p>
    <w:p w14:paraId="104A939A" w14:textId="11E26FDA" w:rsidR="00B63E70" w:rsidRDefault="00276689" w:rsidP="00D3373F">
      <w:r>
        <w:t xml:space="preserve">The AI and control system is going to consist of a motherboard running an energy-efficient Intel i7 quad core processor. It is going to have a separate GPU for offloading the threads from the Machine Vision </w:t>
      </w:r>
      <w:r w:rsidR="00B00B45">
        <w:t>Image Recognition system.</w:t>
      </w:r>
    </w:p>
    <w:p w14:paraId="36E9CA19" w14:textId="77777777" w:rsidR="00245AED" w:rsidRPr="00D3373F" w:rsidRDefault="00245AED" w:rsidP="00D3373F"/>
    <w:p w14:paraId="47443136" w14:textId="7B333BA9" w:rsidR="0009569D" w:rsidRDefault="0009569D" w:rsidP="00E338FB">
      <w:pPr>
        <w:pStyle w:val="Heading2"/>
        <w:numPr>
          <w:ilvl w:val="0"/>
          <w:numId w:val="17"/>
        </w:numPr>
      </w:pPr>
      <w:bookmarkStart w:id="25" w:name="_Toc402795517"/>
      <w:r w:rsidRPr="0009569D">
        <w:t>Machine Vision</w:t>
      </w:r>
      <w:r w:rsidR="00287FA6">
        <w:t xml:space="preserve"> System</w:t>
      </w:r>
      <w:bookmarkEnd w:id="25"/>
    </w:p>
    <w:p w14:paraId="0E41A837" w14:textId="4D23D9E2" w:rsidR="00C82C35" w:rsidRDefault="00C45E67" w:rsidP="003F61C9">
      <w:r w:rsidRPr="00C45E67">
        <w:t xml:space="preserve">Team Member: </w:t>
      </w:r>
      <w:r w:rsidR="00C82C35">
        <w:tab/>
      </w:r>
      <w:r w:rsidR="00E15E53">
        <w:t>Michael Vartan, Samuel Jacobs, Brent Scheneman</w:t>
      </w:r>
    </w:p>
    <w:p w14:paraId="14935BC1" w14:textId="7BF9E280" w:rsidR="00C82C35" w:rsidRDefault="00C82C35" w:rsidP="003F61C9">
      <w:r>
        <w:t>Estimated Time:</w:t>
      </w:r>
      <w:r>
        <w:tab/>
        <w:t>Nov 2014 to March 2015</w:t>
      </w:r>
    </w:p>
    <w:p w14:paraId="5E4788D4" w14:textId="77777777" w:rsidR="00926776" w:rsidRDefault="00926776" w:rsidP="003F61C9"/>
    <w:p w14:paraId="3C8D6940" w14:textId="180B9DCF"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6D09CE9E" w14:textId="73E6ADFD" w:rsidR="00CB5145" w:rsidRDefault="005412C9" w:rsidP="00CB5145">
      <w:r>
        <w:t>This task will allow image recognition fed from the cameras to the control system to determine mission task priority.</w:t>
      </w:r>
    </w:p>
    <w:p w14:paraId="10B1D4B6" w14:textId="77777777" w:rsidR="00926776" w:rsidRPr="00C45E67" w:rsidRDefault="00926776" w:rsidP="003F61C9"/>
    <w:p w14:paraId="5155E51A" w14:textId="77777777" w:rsidR="001320A1" w:rsidRDefault="00F27C1E" w:rsidP="003F61C9">
      <w:pPr>
        <w:pStyle w:val="Heading4"/>
      </w:pPr>
      <w:r>
        <w:t xml:space="preserve">Includes: </w:t>
      </w:r>
      <w:r w:rsidR="0009569D" w:rsidRPr="0009569D">
        <w:t>Camera -- Image Recognition</w:t>
      </w:r>
      <w:r w:rsidR="004F663A">
        <w:t xml:space="preserve"> Algorithms</w:t>
      </w:r>
    </w:p>
    <w:p w14:paraId="5B794E09" w14:textId="67430809" w:rsidR="00C45E67" w:rsidRDefault="002D78EB" w:rsidP="003F61C9">
      <w:r w:rsidRPr="00C45E67">
        <w:t xml:space="preserve">Team Member: </w:t>
      </w:r>
      <w:r>
        <w:tab/>
      </w:r>
      <w:r w:rsidRPr="00C45E67">
        <w:t>Michael Vartan</w:t>
      </w:r>
    </w:p>
    <w:p w14:paraId="02E5953F" w14:textId="62AD8D6B" w:rsidR="00364C26" w:rsidRDefault="00364C26" w:rsidP="003F61C9">
      <w:r>
        <w:t>Estimated Time:</w:t>
      </w:r>
      <w:r>
        <w:tab/>
        <w:t>Nov 2014 to March 2015</w:t>
      </w:r>
    </w:p>
    <w:p w14:paraId="0C43BF7C" w14:textId="77777777" w:rsidR="00926776" w:rsidRDefault="00926776" w:rsidP="003F61C9"/>
    <w:p w14:paraId="42397024"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41A4DEF2" w14:textId="18C0D8D7" w:rsidR="00CB5145" w:rsidRDefault="005412C9" w:rsidP="00CB5145">
      <w:r>
        <w:t>This task will utilize an algorithm to determine mission task priority based on objects of mission priority, color recognition, and object detection.</w:t>
      </w:r>
    </w:p>
    <w:p w14:paraId="308FFD28" w14:textId="77777777" w:rsidR="00926776" w:rsidRPr="00C45E67" w:rsidRDefault="00926776" w:rsidP="003F61C9"/>
    <w:p w14:paraId="68264C76" w14:textId="1C66DCC3" w:rsidR="0009569D" w:rsidRDefault="00F27C1E" w:rsidP="003F61C9">
      <w:pPr>
        <w:pStyle w:val="Heading4"/>
      </w:pPr>
      <w:r>
        <w:t xml:space="preserve">Includes: </w:t>
      </w:r>
      <w:r w:rsidR="0009569D" w:rsidRPr="0009569D">
        <w:t>Ultrasonic Range Finding System</w:t>
      </w:r>
    </w:p>
    <w:p w14:paraId="608A4012" w14:textId="1C2EF194" w:rsidR="00E15E53" w:rsidRDefault="004F663A" w:rsidP="003F61C9">
      <w:r>
        <w:t>Team Members:</w:t>
      </w:r>
      <w:r>
        <w:tab/>
        <w:t>Michael Vartan, Samuel Jacobs</w:t>
      </w:r>
    </w:p>
    <w:p w14:paraId="37172CF2" w14:textId="4CD904CA" w:rsidR="00364C26" w:rsidRDefault="00364C26" w:rsidP="003F61C9">
      <w:r w:rsidRPr="00A051F0">
        <w:t>Estimated Time:</w:t>
      </w:r>
      <w:r w:rsidRPr="00A051F0">
        <w:tab/>
        <w:t>Nov 2014 to March 2015</w:t>
      </w:r>
    </w:p>
    <w:p w14:paraId="1EEFA679" w14:textId="77777777" w:rsidR="00926776" w:rsidRDefault="00926776" w:rsidP="003F61C9"/>
    <w:p w14:paraId="1DF904B8"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4D3D3EF3" w14:textId="3A7E5188" w:rsidR="00CB5145" w:rsidRDefault="005412C9" w:rsidP="00CB5145">
      <w:r>
        <w:t>This task will support in Zeebo to determine its current position, location, and distance from mission objectives.</w:t>
      </w:r>
    </w:p>
    <w:p w14:paraId="6AD2399C" w14:textId="77777777" w:rsidR="00926776" w:rsidRPr="00A051F0" w:rsidRDefault="00926776" w:rsidP="003F61C9"/>
    <w:p w14:paraId="20502C20" w14:textId="312FE0C9" w:rsidR="0009569D" w:rsidRPr="00A051F0" w:rsidRDefault="00F27C1E" w:rsidP="003F61C9">
      <w:pPr>
        <w:pStyle w:val="Heading4"/>
      </w:pPr>
      <w:r w:rsidRPr="00A051F0">
        <w:lastRenderedPageBreak/>
        <w:t xml:space="preserve">Includes: </w:t>
      </w:r>
      <w:r w:rsidR="0009569D" w:rsidRPr="00A051F0">
        <w:t xml:space="preserve">Laser </w:t>
      </w:r>
      <w:r w:rsidR="00980624" w:rsidRPr="00A051F0">
        <w:t>Range finding</w:t>
      </w:r>
      <w:r w:rsidR="0009569D" w:rsidRPr="00A051F0">
        <w:t xml:space="preserve"> System</w:t>
      </w:r>
    </w:p>
    <w:p w14:paraId="5734B41A" w14:textId="1A39B448" w:rsidR="004F663A" w:rsidRDefault="004F663A" w:rsidP="003F61C9">
      <w:r>
        <w:t>Team Members:</w:t>
      </w:r>
      <w:r>
        <w:tab/>
        <w:t>Michael Vartan, Samuel Jacobs</w:t>
      </w:r>
    </w:p>
    <w:p w14:paraId="64797B78" w14:textId="36515C19" w:rsidR="00826708" w:rsidRDefault="00826708" w:rsidP="003F61C9">
      <w:r>
        <w:t>Estimated Time:</w:t>
      </w:r>
      <w:r>
        <w:tab/>
      </w:r>
      <w:r w:rsidR="003079B5">
        <w:t>Nov 2014 to March 2015</w:t>
      </w:r>
    </w:p>
    <w:p w14:paraId="0CCB5A0E" w14:textId="77777777" w:rsidR="00926776" w:rsidRDefault="00926776" w:rsidP="00926776"/>
    <w:p w14:paraId="704A90C4"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699D2910" w14:textId="6638CBF8" w:rsidR="00CB5145" w:rsidRDefault="005412C9" w:rsidP="00CB5145">
      <w:r>
        <w:t>This task will support in Zeebo to determining distance from objects and collision detection.</w:t>
      </w:r>
    </w:p>
    <w:p w14:paraId="5B209A46" w14:textId="77777777" w:rsidR="00926776" w:rsidRPr="004F663A" w:rsidRDefault="00926776" w:rsidP="003F61C9"/>
    <w:p w14:paraId="3EB9989F" w14:textId="6E2551FB" w:rsidR="0009569D" w:rsidRDefault="0009569D" w:rsidP="00E338FB">
      <w:pPr>
        <w:pStyle w:val="Heading2"/>
        <w:numPr>
          <w:ilvl w:val="0"/>
          <w:numId w:val="17"/>
        </w:numPr>
      </w:pPr>
      <w:bookmarkStart w:id="26" w:name="_Toc402795518"/>
      <w:r w:rsidRPr="0009569D">
        <w:t>Motor Control</w:t>
      </w:r>
      <w:bookmarkEnd w:id="26"/>
    </w:p>
    <w:p w14:paraId="02FC5981" w14:textId="4D085307" w:rsidR="002D78EB" w:rsidRDefault="002D78EB" w:rsidP="003F61C9">
      <w:r w:rsidRPr="00C45E67">
        <w:t>Team Member</w:t>
      </w:r>
      <w:r>
        <w:t>s</w:t>
      </w:r>
      <w:r w:rsidRPr="00C45E67">
        <w:t xml:space="preserve">: </w:t>
      </w:r>
      <w:r>
        <w:tab/>
        <w:t xml:space="preserve">Brent </w:t>
      </w:r>
      <w:r w:rsidR="00E15E53">
        <w:t>Scheneman</w:t>
      </w:r>
      <w:r w:rsidR="00BE2EC1">
        <w:t>, Samuel Jacobs</w:t>
      </w:r>
    </w:p>
    <w:p w14:paraId="303D6305" w14:textId="39B15928" w:rsidR="00AB31E4" w:rsidRDefault="00BE2EC1" w:rsidP="003F61C9">
      <w:r w:rsidRPr="003F61C9">
        <w:t>Estimated Time:</w:t>
      </w:r>
      <w:r w:rsidRPr="003F61C9">
        <w:tab/>
      </w:r>
      <w:r w:rsidR="00022353" w:rsidRPr="003F61C9">
        <w:t>Dec</w:t>
      </w:r>
      <w:r w:rsidR="0036354E" w:rsidRPr="003F61C9">
        <w:t>ember</w:t>
      </w:r>
      <w:r w:rsidRPr="003F61C9">
        <w:t xml:space="preserve"> 2014 to </w:t>
      </w:r>
      <w:r w:rsidR="00D533C9" w:rsidRPr="003F61C9">
        <w:t>February 2015</w:t>
      </w:r>
    </w:p>
    <w:p w14:paraId="6A08BF71" w14:textId="77777777" w:rsidR="00926776" w:rsidRPr="003F61C9" w:rsidRDefault="00926776" w:rsidP="003F61C9"/>
    <w:p w14:paraId="39100632" w14:textId="34937043" w:rsidR="00E31ACF" w:rsidRDefault="00E31ACF" w:rsidP="00492F42">
      <w:pPr>
        <w:pStyle w:val="Heading4"/>
      </w:pPr>
      <w:r>
        <w:t>Includes: Motor Control Board Layout / Fabrication</w:t>
      </w:r>
    </w:p>
    <w:p w14:paraId="5E84CB20" w14:textId="1746874B" w:rsidR="00E31ACF" w:rsidRDefault="00E31ACF" w:rsidP="00492F42">
      <w:r>
        <w:t>Team Member:</w:t>
      </w:r>
      <w:r>
        <w:tab/>
        <w:t>Brent Scheneman, Steven Le</w:t>
      </w:r>
    </w:p>
    <w:p w14:paraId="3A9B3EC5" w14:textId="07C110A1" w:rsidR="00E31ACF" w:rsidRDefault="00E31ACF" w:rsidP="00492F42">
      <w:r>
        <w:t>Estimated Time:</w:t>
      </w:r>
      <w:r>
        <w:tab/>
        <w:t>January 2015 to February 2015</w:t>
      </w:r>
    </w:p>
    <w:p w14:paraId="74033DCE" w14:textId="77777777" w:rsidR="00926776" w:rsidRDefault="00926776" w:rsidP="00926776"/>
    <w:p w14:paraId="3B6700EC"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0E033C5F" w14:textId="02CE729C" w:rsidR="00CB5145" w:rsidRDefault="00C4369E" w:rsidP="00CB5145">
      <w:r>
        <w:t>This task will include a custom designed circuit board with motor drivers to determine proper thruster operation and functionality.</w:t>
      </w:r>
    </w:p>
    <w:p w14:paraId="095DF16B" w14:textId="77777777" w:rsidR="00926776" w:rsidRDefault="00926776" w:rsidP="00492F42"/>
    <w:p w14:paraId="0D0C48AC" w14:textId="14A7B5CD" w:rsidR="00C51C22" w:rsidRDefault="00C51C22" w:rsidP="00492F42">
      <w:pPr>
        <w:pStyle w:val="Heading4"/>
      </w:pPr>
      <w:r>
        <w:t xml:space="preserve">Includes: </w:t>
      </w:r>
      <w:r w:rsidR="008F13B5">
        <w:t>Motor Electrical Implementation</w:t>
      </w:r>
    </w:p>
    <w:p w14:paraId="2B4C98E5" w14:textId="7F13F7AE" w:rsidR="00C51C22" w:rsidRDefault="00C51C22" w:rsidP="00492F42">
      <w:r>
        <w:t>Team Member:</w:t>
      </w:r>
      <w:r>
        <w:tab/>
        <w:t>Brent Scheneman, Steven Le</w:t>
      </w:r>
    </w:p>
    <w:p w14:paraId="34925BB0" w14:textId="2C66F329" w:rsidR="00C51C22" w:rsidRDefault="00C51C22" w:rsidP="00492F42">
      <w:r>
        <w:t>Estimated Time:</w:t>
      </w:r>
      <w:r>
        <w:tab/>
        <w:t>January 2015 to February 2015</w:t>
      </w:r>
    </w:p>
    <w:p w14:paraId="050BBDF0" w14:textId="77777777" w:rsidR="00926776" w:rsidRDefault="00926776" w:rsidP="00926776"/>
    <w:p w14:paraId="2E8242F5"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051F0A8E" w14:textId="79997977" w:rsidR="00C4369E" w:rsidRDefault="00C4369E" w:rsidP="00C4369E">
      <w:r>
        <w:t>This task will include 6 motors interconnected with the motor control board, interconnecting wires and proper insulated connections to waterproofing.</w:t>
      </w:r>
    </w:p>
    <w:p w14:paraId="4C7D3913" w14:textId="77777777" w:rsidR="00A91822" w:rsidRDefault="00A91822" w:rsidP="00C4369E"/>
    <w:p w14:paraId="154B07BF" w14:textId="31F092D4" w:rsidR="00A91822" w:rsidRPr="003F61C9" w:rsidRDefault="00A91822" w:rsidP="00E338FB">
      <w:pPr>
        <w:pStyle w:val="Heading2"/>
        <w:numPr>
          <w:ilvl w:val="0"/>
          <w:numId w:val="17"/>
        </w:numPr>
      </w:pPr>
      <w:bookmarkStart w:id="27" w:name="_Toc402795519"/>
      <w:r>
        <w:t>Sensor Suite</w:t>
      </w:r>
      <w:bookmarkEnd w:id="27"/>
    </w:p>
    <w:p w14:paraId="7A74E0B5" w14:textId="164B1AC0" w:rsidR="00A91822" w:rsidRDefault="00A91822" w:rsidP="00A91822">
      <w:pPr>
        <w:pStyle w:val="Heading4"/>
      </w:pPr>
      <w:r>
        <w:t>Includes: IMU, Leak Detector, Pressure Sensor, Microphone, Sonar</w:t>
      </w:r>
    </w:p>
    <w:p w14:paraId="70DD740A" w14:textId="77777777" w:rsidR="00A91822" w:rsidRDefault="00A91822" w:rsidP="00A91822">
      <w:r>
        <w:t>Team Member:</w:t>
      </w:r>
      <w:r>
        <w:tab/>
        <w:t>Brent Scheneman, Steven Le</w:t>
      </w:r>
    </w:p>
    <w:p w14:paraId="7AB9A03C" w14:textId="77777777" w:rsidR="00A91822" w:rsidRDefault="00A91822" w:rsidP="00A91822">
      <w:r>
        <w:t>Estimated Time:</w:t>
      </w:r>
      <w:r>
        <w:tab/>
        <w:t>January 2015 to February 2015</w:t>
      </w:r>
    </w:p>
    <w:p w14:paraId="3E4520B2" w14:textId="77777777" w:rsidR="00A91822" w:rsidRDefault="00A91822" w:rsidP="00A91822"/>
    <w:p w14:paraId="7D043316" w14:textId="77777777" w:rsidR="00A91822" w:rsidRPr="00926776" w:rsidRDefault="00A91822" w:rsidP="00A91822">
      <w:pPr>
        <w:pStyle w:val="Heading7"/>
      </w:pPr>
      <w:r w:rsidRPr="00926776">
        <w:t>Descript</w:t>
      </w:r>
      <w:r w:rsidRPr="00926776">
        <w:rPr>
          <w:rStyle w:val="Heading5Char"/>
          <w:color w:val="000000" w:themeColor="accent1" w:themeShade="7F"/>
        </w:rPr>
        <w:t>i</w:t>
      </w:r>
      <w:r w:rsidRPr="00926776">
        <w:t>on:</w:t>
      </w:r>
    </w:p>
    <w:p w14:paraId="71357B8E" w14:textId="77777777" w:rsidR="00A91822" w:rsidRDefault="00A91822" w:rsidP="00C4369E">
      <w:r>
        <w:t>This task will include the following:</w:t>
      </w:r>
    </w:p>
    <w:p w14:paraId="5CEFD3B0" w14:textId="5CB1F44C" w:rsidR="00A91822" w:rsidRDefault="00A91822" w:rsidP="00E338FB">
      <w:pPr>
        <w:pStyle w:val="ListParagraph"/>
        <w:numPr>
          <w:ilvl w:val="0"/>
          <w:numId w:val="16"/>
        </w:numPr>
      </w:pPr>
      <w:r>
        <w:t>Data-logging with the IMU</w:t>
      </w:r>
    </w:p>
    <w:p w14:paraId="5EC2203B" w14:textId="77777777" w:rsidR="00A91822" w:rsidRDefault="00A91822" w:rsidP="00A91822">
      <w:pPr>
        <w:pStyle w:val="ListParagraph"/>
        <w:numPr>
          <w:ilvl w:val="0"/>
          <w:numId w:val="16"/>
        </w:numPr>
      </w:pPr>
      <w:r>
        <w:t>Leak/pressure detection in the main housing</w:t>
      </w:r>
    </w:p>
    <w:p w14:paraId="7B037470" w14:textId="1A41A260" w:rsidR="00A91822" w:rsidRDefault="00A91822" w:rsidP="00A91822">
      <w:pPr>
        <w:pStyle w:val="ListParagraph"/>
        <w:numPr>
          <w:ilvl w:val="0"/>
          <w:numId w:val="16"/>
        </w:numPr>
      </w:pPr>
      <w:r>
        <w:t>Microphones utilized as arrays to determine location of sound in water.</w:t>
      </w:r>
    </w:p>
    <w:p w14:paraId="6C14DECF" w14:textId="123E7012" w:rsidR="00A91822" w:rsidRDefault="00A91822" w:rsidP="00A91822">
      <w:pPr>
        <w:pStyle w:val="ListParagraph"/>
        <w:numPr>
          <w:ilvl w:val="0"/>
          <w:numId w:val="16"/>
        </w:numPr>
      </w:pPr>
      <w:r>
        <w:lastRenderedPageBreak/>
        <w:t>Develop a sonar system to determine a position in the water to surface above it as a mission task.</w:t>
      </w:r>
    </w:p>
    <w:p w14:paraId="1A7EC9B1" w14:textId="77777777" w:rsidR="00C51C22" w:rsidRPr="00E31ACF" w:rsidRDefault="00C51C22" w:rsidP="003F61C9"/>
    <w:p w14:paraId="7120F329" w14:textId="4C922EBE" w:rsidR="0009569D" w:rsidRDefault="0009569D" w:rsidP="00E338FB">
      <w:pPr>
        <w:pStyle w:val="Heading2"/>
        <w:numPr>
          <w:ilvl w:val="0"/>
          <w:numId w:val="17"/>
        </w:numPr>
      </w:pPr>
      <w:bookmarkStart w:id="28" w:name="_Toc402795520"/>
      <w:r w:rsidRPr="0009569D">
        <w:t>Power Distribution</w:t>
      </w:r>
      <w:r w:rsidR="004B73ED">
        <w:t xml:space="preserve"> System</w:t>
      </w:r>
      <w:bookmarkEnd w:id="28"/>
    </w:p>
    <w:p w14:paraId="3E8EEE16" w14:textId="61D9E5C8" w:rsidR="002D78EB" w:rsidRDefault="002D78EB" w:rsidP="003F61C9">
      <w:r w:rsidRPr="00C45E67">
        <w:t xml:space="preserve">Team Member: </w:t>
      </w:r>
      <w:r>
        <w:tab/>
        <w:t xml:space="preserve">Brent </w:t>
      </w:r>
      <w:r w:rsidR="00E15E53">
        <w:t>Scheneman</w:t>
      </w:r>
    </w:p>
    <w:p w14:paraId="6ED7FA4C" w14:textId="4C5C8257" w:rsidR="00022353" w:rsidRDefault="00431DEB" w:rsidP="003F61C9">
      <w:r>
        <w:t>Estimated Time:</w:t>
      </w:r>
      <w:r>
        <w:tab/>
        <w:t>December 2014 to February 2015</w:t>
      </w:r>
    </w:p>
    <w:p w14:paraId="564F6F45" w14:textId="77777777" w:rsidR="00926776" w:rsidRDefault="00926776" w:rsidP="00926776"/>
    <w:p w14:paraId="406C81BC"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534746EC" w14:textId="0FD5D35A" w:rsidR="00805CA9" w:rsidRDefault="00A62231" w:rsidP="003F61C9">
      <w:r w:rsidRPr="00A62231">
        <w:t>Create power management boards that monitor and distribute power throughout the system</w:t>
      </w:r>
      <w:r w:rsidR="00C4369E">
        <w:t>.</w:t>
      </w:r>
    </w:p>
    <w:p w14:paraId="6E6B5625" w14:textId="77777777" w:rsidR="00ED0236" w:rsidRPr="002D78EB" w:rsidRDefault="00ED0236" w:rsidP="003F61C9"/>
    <w:p w14:paraId="181D5F36" w14:textId="39B98DA6" w:rsidR="0009569D" w:rsidRDefault="00E1052C" w:rsidP="00E338FB">
      <w:pPr>
        <w:pStyle w:val="Heading2"/>
        <w:numPr>
          <w:ilvl w:val="0"/>
          <w:numId w:val="17"/>
        </w:numPr>
      </w:pPr>
      <w:bookmarkStart w:id="29" w:name="_Toc402795521"/>
      <w:r>
        <w:t>Pneumatic Actuators</w:t>
      </w:r>
      <w:r w:rsidR="000A013F">
        <w:t xml:space="preserve"> Implementation</w:t>
      </w:r>
      <w:bookmarkEnd w:id="29"/>
    </w:p>
    <w:p w14:paraId="4A60E30E" w14:textId="0A95CDCF" w:rsidR="002D78EB" w:rsidRDefault="002D78EB" w:rsidP="003F61C9">
      <w:r w:rsidRPr="00C45E67">
        <w:t xml:space="preserve">Team Member: </w:t>
      </w:r>
      <w:r>
        <w:tab/>
        <w:t>Samuel Jacobs</w:t>
      </w:r>
      <w:r w:rsidR="00C120D0">
        <w:t>, Brent Scheneman</w:t>
      </w:r>
    </w:p>
    <w:p w14:paraId="29C4BBB7" w14:textId="77777777" w:rsidR="00A338DE" w:rsidRDefault="00AC6EC3" w:rsidP="003F61C9">
      <w:r>
        <w:t>Estimated Time:</w:t>
      </w:r>
      <w:r>
        <w:tab/>
      </w:r>
      <w:r w:rsidR="00F067F1">
        <w:t>January</w:t>
      </w:r>
      <w:r>
        <w:t xml:space="preserve"> </w:t>
      </w:r>
      <w:r w:rsidR="005334C0">
        <w:t>2015</w:t>
      </w:r>
      <w:r>
        <w:t xml:space="preserve"> to February 2015</w:t>
      </w:r>
    </w:p>
    <w:p w14:paraId="1DB9D0B5" w14:textId="77777777" w:rsidR="00926776" w:rsidRDefault="00926776" w:rsidP="003F61C9"/>
    <w:p w14:paraId="6CA210F5" w14:textId="4CD646EB" w:rsidR="00A34E92" w:rsidRDefault="00A55821" w:rsidP="00A55821">
      <w:pPr>
        <w:pStyle w:val="Heading4"/>
      </w:pPr>
      <w:r>
        <w:t xml:space="preserve">Includes: </w:t>
      </w:r>
      <w:r w:rsidR="00A34E92">
        <w:t>Manipulator Arm Power</w:t>
      </w:r>
      <w:r w:rsidR="00E1052C">
        <w:t xml:space="preserve"> &amp; Control</w:t>
      </w:r>
      <w:r w:rsidR="00A34E92">
        <w:t xml:space="preserve"> System</w:t>
      </w:r>
    </w:p>
    <w:p w14:paraId="20717C45" w14:textId="56AD2E4E" w:rsidR="00A34E92" w:rsidRDefault="00A34E92" w:rsidP="003F61C9">
      <w:r>
        <w:t>Team Member:</w:t>
      </w:r>
      <w:r>
        <w:tab/>
        <w:t>Brent Scheneman</w:t>
      </w:r>
      <w:r w:rsidR="00E1052C">
        <w:t>, Sam Jacobs</w:t>
      </w:r>
    </w:p>
    <w:p w14:paraId="252F5253" w14:textId="5D15BC19" w:rsidR="00A34E92" w:rsidRDefault="00A34E92" w:rsidP="003F61C9">
      <w:r>
        <w:t>Estimated Time:</w:t>
      </w:r>
      <w:r>
        <w:tab/>
        <w:t>January 2015 to March 2015</w:t>
      </w:r>
    </w:p>
    <w:p w14:paraId="0ECDBE60" w14:textId="77777777" w:rsidR="00926776" w:rsidRDefault="00926776" w:rsidP="00926776"/>
    <w:p w14:paraId="060D0F51"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10486A01" w14:textId="3EA8214D" w:rsidR="00CB5145" w:rsidRDefault="00C4369E" w:rsidP="00CB5145">
      <w:r>
        <w:t>This task w</w:t>
      </w:r>
      <w:r w:rsidR="00E1052C">
        <w:t>ill include a pneumatic</w:t>
      </w:r>
      <w:r>
        <w:t xml:space="preserve"> manipulator arm operating at full efficiency when the mission task is present. </w:t>
      </w:r>
      <w:r w:rsidR="00E1052C">
        <w:t xml:space="preserve">  This is utilized in the mission tasks to drop markers underwater.</w:t>
      </w:r>
    </w:p>
    <w:p w14:paraId="31300368" w14:textId="77777777" w:rsidR="00E1052C" w:rsidRDefault="00E1052C" w:rsidP="00C4369E"/>
    <w:p w14:paraId="077A36E5" w14:textId="024DBDA9" w:rsidR="00E1052C" w:rsidRDefault="00E1052C" w:rsidP="00E1052C">
      <w:pPr>
        <w:pStyle w:val="Heading4"/>
      </w:pPr>
      <w:r>
        <w:t>Includes:  Torpedoes Power &amp; Control System</w:t>
      </w:r>
    </w:p>
    <w:p w14:paraId="7698A969" w14:textId="646903E0" w:rsidR="00E1052C" w:rsidRDefault="00E1052C" w:rsidP="00E1052C">
      <w:r>
        <w:t>Team Member:</w:t>
      </w:r>
      <w:r>
        <w:tab/>
      </w:r>
      <w:r w:rsidR="00682334">
        <w:t>Brent Scheneman, Steven L</w:t>
      </w:r>
      <w:r>
        <w:t>e</w:t>
      </w:r>
    </w:p>
    <w:p w14:paraId="03059037" w14:textId="208CDAA8" w:rsidR="00E1052C" w:rsidRDefault="00E1052C" w:rsidP="00C4369E">
      <w:r>
        <w:t>Estimated Time:</w:t>
      </w:r>
      <w:r>
        <w:tab/>
        <w:t>January 2015 to March 2015</w:t>
      </w:r>
    </w:p>
    <w:p w14:paraId="712C3280" w14:textId="77777777" w:rsidR="00E1052C" w:rsidRDefault="00E1052C" w:rsidP="00C4369E"/>
    <w:p w14:paraId="04C8BFE8" w14:textId="77777777" w:rsidR="00E1052C" w:rsidRPr="00926776" w:rsidRDefault="00E1052C" w:rsidP="00E1052C">
      <w:pPr>
        <w:pStyle w:val="Heading7"/>
      </w:pPr>
      <w:r w:rsidRPr="00926776">
        <w:t>Descript</w:t>
      </w:r>
      <w:r w:rsidRPr="00926776">
        <w:rPr>
          <w:rStyle w:val="Heading5Char"/>
          <w:color w:val="000000" w:themeColor="accent1" w:themeShade="7F"/>
        </w:rPr>
        <w:t>i</w:t>
      </w:r>
      <w:r w:rsidRPr="00926776">
        <w:t>on:</w:t>
      </w:r>
    </w:p>
    <w:p w14:paraId="479A47FE" w14:textId="1F5343B3" w:rsidR="00E1052C" w:rsidRDefault="00E1052C" w:rsidP="00C4369E">
      <w:r>
        <w:t>This task will involve designing and implementing a pneumatic operated launcher system to shoot a projective (marker) through a cutout underwater.</w:t>
      </w:r>
    </w:p>
    <w:p w14:paraId="3E1150DF" w14:textId="77777777" w:rsidR="00926776" w:rsidRDefault="00926776" w:rsidP="00A34E92"/>
    <w:p w14:paraId="604D8D16" w14:textId="67B6416D" w:rsidR="00A34E92" w:rsidRDefault="000A013F" w:rsidP="00E338FB">
      <w:pPr>
        <w:pStyle w:val="Heading2"/>
        <w:numPr>
          <w:ilvl w:val="0"/>
          <w:numId w:val="17"/>
        </w:numPr>
      </w:pPr>
      <w:bookmarkStart w:id="30" w:name="_Toc402795522"/>
      <w:r>
        <w:t>Electrical System Implementation</w:t>
      </w:r>
      <w:bookmarkEnd w:id="30"/>
      <w:r>
        <w:t xml:space="preserve"> </w:t>
      </w:r>
    </w:p>
    <w:p w14:paraId="094A0580" w14:textId="5DF0477F" w:rsidR="00286F76" w:rsidRPr="00286F76" w:rsidRDefault="00286F76" w:rsidP="00286F76">
      <w:r>
        <w:t>Team Member:</w:t>
      </w:r>
      <w:r>
        <w:tab/>
        <w:t>Brent Scheneman</w:t>
      </w:r>
    </w:p>
    <w:p w14:paraId="52B711D0" w14:textId="0C24DABB" w:rsidR="00286F76" w:rsidRDefault="00286F76" w:rsidP="00286F76">
      <w:r>
        <w:t>Estimated Time:</w:t>
      </w:r>
      <w:r>
        <w:tab/>
        <w:t>January 2015 to March 2015</w:t>
      </w:r>
    </w:p>
    <w:p w14:paraId="01FBD29C" w14:textId="77777777" w:rsidR="00926776" w:rsidRDefault="00926776" w:rsidP="00926776"/>
    <w:p w14:paraId="34CB5229" w14:textId="77777777" w:rsidR="00926776" w:rsidRPr="00926776" w:rsidRDefault="00926776" w:rsidP="00926776">
      <w:pPr>
        <w:pStyle w:val="Heading7"/>
      </w:pPr>
      <w:r w:rsidRPr="00926776">
        <w:lastRenderedPageBreak/>
        <w:t>Descript</w:t>
      </w:r>
      <w:r w:rsidRPr="00926776">
        <w:rPr>
          <w:rStyle w:val="Heading5Char"/>
          <w:color w:val="000000" w:themeColor="accent1" w:themeShade="7F"/>
        </w:rPr>
        <w:t>i</w:t>
      </w:r>
      <w:r w:rsidRPr="00926776">
        <w:t>on:</w:t>
      </w:r>
    </w:p>
    <w:p w14:paraId="6579092B" w14:textId="2C969E53" w:rsidR="00CB5145" w:rsidRDefault="00C4369E" w:rsidP="00CB5145">
      <w:r>
        <w:t>This task is to verify and ensure that the entire electrical system is protected from power surges, failures, water leakage.</w:t>
      </w:r>
    </w:p>
    <w:p w14:paraId="0EE7D732" w14:textId="77777777" w:rsidR="00926776" w:rsidRPr="005B5656" w:rsidRDefault="00926776" w:rsidP="003F61C9"/>
    <w:p w14:paraId="46CF671A" w14:textId="37003C23" w:rsidR="0009569D" w:rsidRDefault="0009569D" w:rsidP="00E338FB">
      <w:pPr>
        <w:pStyle w:val="Heading2"/>
        <w:numPr>
          <w:ilvl w:val="0"/>
          <w:numId w:val="17"/>
        </w:numPr>
      </w:pPr>
      <w:bookmarkStart w:id="31" w:name="_Toc402795523"/>
      <w:r w:rsidRPr="0009569D">
        <w:t>Ping Sniffer</w:t>
      </w:r>
      <w:bookmarkEnd w:id="31"/>
    </w:p>
    <w:p w14:paraId="2487D89F" w14:textId="623F2DF6" w:rsidR="00A37004" w:rsidRDefault="00A37004" w:rsidP="003F61C9">
      <w:r w:rsidRPr="00C45E67">
        <w:t xml:space="preserve">Team Member: </w:t>
      </w:r>
      <w:r>
        <w:tab/>
        <w:t xml:space="preserve">Brent </w:t>
      </w:r>
      <w:r w:rsidR="00E15E53">
        <w:t>Scheneman</w:t>
      </w:r>
    </w:p>
    <w:p w14:paraId="332FB238" w14:textId="5C803342" w:rsidR="00A37004" w:rsidRDefault="00E1694A" w:rsidP="003F61C9">
      <w:r>
        <w:t>Estimated Time:</w:t>
      </w:r>
      <w:r>
        <w:tab/>
        <w:t>January 2015 to March 2015</w:t>
      </w:r>
    </w:p>
    <w:p w14:paraId="750D9153" w14:textId="77777777" w:rsidR="00926776" w:rsidRDefault="00926776" w:rsidP="00926776"/>
    <w:p w14:paraId="248D1D5B"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28FA0EEC" w14:textId="4C032C07" w:rsidR="00CB5145" w:rsidRDefault="00C4369E" w:rsidP="00CB5145">
      <w:r>
        <w:t>This task will allow acoustic pingers to be sensed to navigate towards in order to complete the mission task of object recovery.</w:t>
      </w:r>
    </w:p>
    <w:p w14:paraId="05CF1963" w14:textId="77777777" w:rsidR="00926776" w:rsidRPr="00A37004" w:rsidRDefault="00926776" w:rsidP="003F61C9"/>
    <w:p w14:paraId="526823B5" w14:textId="67E7A591" w:rsidR="00F90154" w:rsidRDefault="00F90154" w:rsidP="00E338FB">
      <w:pPr>
        <w:pStyle w:val="Heading2"/>
        <w:numPr>
          <w:ilvl w:val="0"/>
          <w:numId w:val="17"/>
        </w:numPr>
      </w:pPr>
      <w:bookmarkStart w:id="32" w:name="_Toc402795524"/>
      <w:r w:rsidRPr="00F90154">
        <w:rPr>
          <w:lang w:eastAsia="en-US"/>
        </w:rPr>
        <w:t>Navigation, Positioning, and Heading System</w:t>
      </w:r>
      <w:bookmarkEnd w:id="32"/>
      <w:r w:rsidRPr="00C45E67">
        <w:t xml:space="preserve"> </w:t>
      </w:r>
    </w:p>
    <w:p w14:paraId="115C2A92" w14:textId="37491D6D" w:rsidR="005836B3" w:rsidRDefault="00A37004" w:rsidP="003F61C9">
      <w:r w:rsidRPr="00C45E67">
        <w:t xml:space="preserve">Team Member: </w:t>
      </w:r>
      <w:r>
        <w:tab/>
        <w:t>Brent Scheneman, Samuel Jacobs</w:t>
      </w:r>
    </w:p>
    <w:p w14:paraId="2D7B6D3C" w14:textId="77777777" w:rsidR="009C2890" w:rsidRDefault="009C2890" w:rsidP="009C2890">
      <w:r>
        <w:t>Estimated Time:</w:t>
      </w:r>
      <w:r>
        <w:tab/>
        <w:t>January 2015 to March 2015</w:t>
      </w:r>
    </w:p>
    <w:p w14:paraId="6534A831" w14:textId="77777777" w:rsidR="00926776" w:rsidRDefault="00926776" w:rsidP="00926776"/>
    <w:p w14:paraId="30255045" w14:textId="77777777" w:rsidR="00926776" w:rsidRPr="00926776" w:rsidRDefault="00926776" w:rsidP="00926776">
      <w:pPr>
        <w:pStyle w:val="Heading7"/>
      </w:pPr>
      <w:r w:rsidRPr="00926776">
        <w:t>Descript</w:t>
      </w:r>
      <w:r w:rsidRPr="00926776">
        <w:rPr>
          <w:rStyle w:val="Heading5Char"/>
          <w:color w:val="000000" w:themeColor="accent1" w:themeShade="7F"/>
        </w:rPr>
        <w:t>i</w:t>
      </w:r>
      <w:r w:rsidRPr="00926776">
        <w:t>on:</w:t>
      </w:r>
    </w:p>
    <w:p w14:paraId="7DCF6340" w14:textId="759D093F" w:rsidR="0009569D" w:rsidRPr="0009569D" w:rsidRDefault="002767E3" w:rsidP="003F61C9">
      <w:r>
        <w:t>This task will ensure correct movement of Zeebo underwater.</w:t>
      </w:r>
    </w:p>
    <w:sectPr w:rsidR="0009569D" w:rsidRPr="0009569D">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C328C" w14:textId="77777777" w:rsidR="002535B2" w:rsidRDefault="002535B2" w:rsidP="003F61C9">
      <w:r>
        <w:separator/>
      </w:r>
    </w:p>
  </w:endnote>
  <w:endnote w:type="continuationSeparator" w:id="0">
    <w:p w14:paraId="7982F71C" w14:textId="77777777" w:rsidR="002535B2" w:rsidRDefault="002535B2" w:rsidP="003F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25926" w14:textId="77777777" w:rsidR="002535B2" w:rsidRDefault="002535B2" w:rsidP="003F61C9">
      <w:r>
        <w:separator/>
      </w:r>
    </w:p>
  </w:footnote>
  <w:footnote w:type="continuationSeparator" w:id="0">
    <w:p w14:paraId="66A1788B" w14:textId="77777777" w:rsidR="002535B2" w:rsidRDefault="002535B2" w:rsidP="003F6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E95"/>
    <w:multiLevelType w:val="hybridMultilevel"/>
    <w:tmpl w:val="63EA89CC"/>
    <w:lvl w:ilvl="0" w:tplc="F5648F9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A271A"/>
    <w:multiLevelType w:val="hybridMultilevel"/>
    <w:tmpl w:val="B200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14D57"/>
    <w:multiLevelType w:val="hybridMultilevel"/>
    <w:tmpl w:val="78584C9C"/>
    <w:lvl w:ilvl="0" w:tplc="4E7A2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05CDC"/>
    <w:multiLevelType w:val="hybridMultilevel"/>
    <w:tmpl w:val="FA1A6444"/>
    <w:lvl w:ilvl="0" w:tplc="D95E7CCC">
      <w:start w:val="1250"/>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46A17"/>
    <w:multiLevelType w:val="hybridMultilevel"/>
    <w:tmpl w:val="9BA0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27FE4"/>
    <w:multiLevelType w:val="multilevel"/>
    <w:tmpl w:val="B472E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31BB4"/>
    <w:multiLevelType w:val="hybridMultilevel"/>
    <w:tmpl w:val="0018EF8A"/>
    <w:lvl w:ilvl="0" w:tplc="69CAE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676CA"/>
    <w:multiLevelType w:val="hybridMultilevel"/>
    <w:tmpl w:val="DE3E8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83F59"/>
    <w:multiLevelType w:val="multilevel"/>
    <w:tmpl w:val="B472E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F3DA8"/>
    <w:multiLevelType w:val="hybridMultilevel"/>
    <w:tmpl w:val="88F21C9A"/>
    <w:lvl w:ilvl="0" w:tplc="4E7A2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A06139"/>
    <w:multiLevelType w:val="hybridMultilevel"/>
    <w:tmpl w:val="049E7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B3795F"/>
    <w:multiLevelType w:val="hybridMultilevel"/>
    <w:tmpl w:val="391C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2A2D58"/>
    <w:multiLevelType w:val="hybridMultilevel"/>
    <w:tmpl w:val="A38E0624"/>
    <w:lvl w:ilvl="0" w:tplc="69CAE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A03863"/>
    <w:multiLevelType w:val="multilevel"/>
    <w:tmpl w:val="B472E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7"/>
  </w:num>
  <w:num w:numId="4">
    <w:abstractNumId w:val="3"/>
  </w:num>
  <w:num w:numId="5">
    <w:abstractNumId w:val="4"/>
  </w:num>
  <w:num w:numId="6">
    <w:abstractNumId w:val="12"/>
  </w:num>
  <w:num w:numId="7">
    <w:abstractNumId w:val="1"/>
  </w:num>
  <w:num w:numId="8">
    <w:abstractNumId w:val="2"/>
  </w:num>
  <w:num w:numId="9">
    <w:abstractNumId w:val="8"/>
  </w:num>
  <w:num w:numId="10">
    <w:abstractNumId w:val="15"/>
  </w:num>
  <w:num w:numId="11">
    <w:abstractNumId w:val="14"/>
  </w:num>
  <w:num w:numId="12">
    <w:abstractNumId w:val="16"/>
  </w:num>
  <w:num w:numId="13">
    <w:abstractNumId w:val="6"/>
  </w:num>
  <w:num w:numId="14">
    <w:abstractNumId w:val="10"/>
  </w:num>
  <w:num w:numId="15">
    <w:abstractNumId w:val="9"/>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DCF"/>
    <w:rsid w:val="00012E13"/>
    <w:rsid w:val="00022353"/>
    <w:rsid w:val="0003097A"/>
    <w:rsid w:val="00043D17"/>
    <w:rsid w:val="00055FCE"/>
    <w:rsid w:val="00057B48"/>
    <w:rsid w:val="000900A0"/>
    <w:rsid w:val="0009569D"/>
    <w:rsid w:val="00095D18"/>
    <w:rsid w:val="000A013F"/>
    <w:rsid w:val="000B41DC"/>
    <w:rsid w:val="000D410E"/>
    <w:rsid w:val="000F39AC"/>
    <w:rsid w:val="001277F7"/>
    <w:rsid w:val="001320A1"/>
    <w:rsid w:val="00152C54"/>
    <w:rsid w:val="001908EC"/>
    <w:rsid w:val="001B363D"/>
    <w:rsid w:val="001C277B"/>
    <w:rsid w:val="001C7612"/>
    <w:rsid w:val="001E1D21"/>
    <w:rsid w:val="001F63E2"/>
    <w:rsid w:val="001F6651"/>
    <w:rsid w:val="00215DDC"/>
    <w:rsid w:val="0021709B"/>
    <w:rsid w:val="00241307"/>
    <w:rsid w:val="00245AED"/>
    <w:rsid w:val="002535B2"/>
    <w:rsid w:val="002754DB"/>
    <w:rsid w:val="00276689"/>
    <w:rsid w:val="002767E3"/>
    <w:rsid w:val="00282A9C"/>
    <w:rsid w:val="00286F76"/>
    <w:rsid w:val="00287FA6"/>
    <w:rsid w:val="002B171A"/>
    <w:rsid w:val="002D78EB"/>
    <w:rsid w:val="0030405E"/>
    <w:rsid w:val="003079B5"/>
    <w:rsid w:val="00323235"/>
    <w:rsid w:val="003338C8"/>
    <w:rsid w:val="0036354E"/>
    <w:rsid w:val="00364C26"/>
    <w:rsid w:val="003766E8"/>
    <w:rsid w:val="00381862"/>
    <w:rsid w:val="003D2278"/>
    <w:rsid w:val="003F1ACF"/>
    <w:rsid w:val="003F51E9"/>
    <w:rsid w:val="003F61C9"/>
    <w:rsid w:val="0040055C"/>
    <w:rsid w:val="00431DEB"/>
    <w:rsid w:val="0046428E"/>
    <w:rsid w:val="00492F42"/>
    <w:rsid w:val="004B11DE"/>
    <w:rsid w:val="004B73ED"/>
    <w:rsid w:val="004E65CF"/>
    <w:rsid w:val="004F302A"/>
    <w:rsid w:val="004F663A"/>
    <w:rsid w:val="005328C6"/>
    <w:rsid w:val="005334C0"/>
    <w:rsid w:val="005412C9"/>
    <w:rsid w:val="005836B3"/>
    <w:rsid w:val="00596050"/>
    <w:rsid w:val="005B5656"/>
    <w:rsid w:val="005E76AA"/>
    <w:rsid w:val="006145A2"/>
    <w:rsid w:val="00614DA4"/>
    <w:rsid w:val="006376C8"/>
    <w:rsid w:val="00641CFD"/>
    <w:rsid w:val="00667D61"/>
    <w:rsid w:val="00682334"/>
    <w:rsid w:val="006846D2"/>
    <w:rsid w:val="006D5868"/>
    <w:rsid w:val="006E0334"/>
    <w:rsid w:val="007070A3"/>
    <w:rsid w:val="0072649F"/>
    <w:rsid w:val="007423EA"/>
    <w:rsid w:val="00753F9B"/>
    <w:rsid w:val="0076059B"/>
    <w:rsid w:val="0076623E"/>
    <w:rsid w:val="007932D0"/>
    <w:rsid w:val="007A39CC"/>
    <w:rsid w:val="007B2B32"/>
    <w:rsid w:val="007C2FE7"/>
    <w:rsid w:val="007D492C"/>
    <w:rsid w:val="007F23F2"/>
    <w:rsid w:val="007F53DA"/>
    <w:rsid w:val="0080321C"/>
    <w:rsid w:val="00805CA9"/>
    <w:rsid w:val="00826708"/>
    <w:rsid w:val="00845765"/>
    <w:rsid w:val="008766B5"/>
    <w:rsid w:val="00883D2B"/>
    <w:rsid w:val="008926FA"/>
    <w:rsid w:val="008C0C26"/>
    <w:rsid w:val="008D234C"/>
    <w:rsid w:val="008D2BDE"/>
    <w:rsid w:val="008E296F"/>
    <w:rsid w:val="008E7C97"/>
    <w:rsid w:val="008F13B5"/>
    <w:rsid w:val="009250EB"/>
    <w:rsid w:val="00926776"/>
    <w:rsid w:val="00947274"/>
    <w:rsid w:val="009601D1"/>
    <w:rsid w:val="00980624"/>
    <w:rsid w:val="009822FB"/>
    <w:rsid w:val="00986DCF"/>
    <w:rsid w:val="009908A2"/>
    <w:rsid w:val="00991A6D"/>
    <w:rsid w:val="009A0BB5"/>
    <w:rsid w:val="009A64C8"/>
    <w:rsid w:val="009C1D92"/>
    <w:rsid w:val="009C2890"/>
    <w:rsid w:val="009C4A7E"/>
    <w:rsid w:val="009F3859"/>
    <w:rsid w:val="00A051F0"/>
    <w:rsid w:val="00A338DE"/>
    <w:rsid w:val="00A34E92"/>
    <w:rsid w:val="00A37004"/>
    <w:rsid w:val="00A55821"/>
    <w:rsid w:val="00A62231"/>
    <w:rsid w:val="00A62E6E"/>
    <w:rsid w:val="00A702B1"/>
    <w:rsid w:val="00A77731"/>
    <w:rsid w:val="00A91822"/>
    <w:rsid w:val="00A91E4F"/>
    <w:rsid w:val="00A96BD3"/>
    <w:rsid w:val="00AB31E4"/>
    <w:rsid w:val="00AC6EC3"/>
    <w:rsid w:val="00AC7EE3"/>
    <w:rsid w:val="00AF4E6F"/>
    <w:rsid w:val="00B00B45"/>
    <w:rsid w:val="00B04528"/>
    <w:rsid w:val="00B275F3"/>
    <w:rsid w:val="00B379EA"/>
    <w:rsid w:val="00B63E70"/>
    <w:rsid w:val="00B8256D"/>
    <w:rsid w:val="00B82599"/>
    <w:rsid w:val="00B87D35"/>
    <w:rsid w:val="00BB611B"/>
    <w:rsid w:val="00BC1BD4"/>
    <w:rsid w:val="00BC3CA8"/>
    <w:rsid w:val="00BE2EC1"/>
    <w:rsid w:val="00C120D0"/>
    <w:rsid w:val="00C2128A"/>
    <w:rsid w:val="00C36994"/>
    <w:rsid w:val="00C4369E"/>
    <w:rsid w:val="00C45E67"/>
    <w:rsid w:val="00C506B4"/>
    <w:rsid w:val="00C50FFB"/>
    <w:rsid w:val="00C51C22"/>
    <w:rsid w:val="00C76311"/>
    <w:rsid w:val="00C82C35"/>
    <w:rsid w:val="00CA1DFA"/>
    <w:rsid w:val="00CB5145"/>
    <w:rsid w:val="00CD161D"/>
    <w:rsid w:val="00D240D2"/>
    <w:rsid w:val="00D24D66"/>
    <w:rsid w:val="00D3373F"/>
    <w:rsid w:val="00D533C9"/>
    <w:rsid w:val="00D63562"/>
    <w:rsid w:val="00D7362B"/>
    <w:rsid w:val="00DF7D9C"/>
    <w:rsid w:val="00E1052C"/>
    <w:rsid w:val="00E137E7"/>
    <w:rsid w:val="00E15E53"/>
    <w:rsid w:val="00E1694A"/>
    <w:rsid w:val="00E31ACF"/>
    <w:rsid w:val="00E32486"/>
    <w:rsid w:val="00E338FB"/>
    <w:rsid w:val="00E366DD"/>
    <w:rsid w:val="00E5324A"/>
    <w:rsid w:val="00E600E9"/>
    <w:rsid w:val="00E63A55"/>
    <w:rsid w:val="00E81E6E"/>
    <w:rsid w:val="00EB30A3"/>
    <w:rsid w:val="00EC627C"/>
    <w:rsid w:val="00EC6875"/>
    <w:rsid w:val="00EC777D"/>
    <w:rsid w:val="00ED0236"/>
    <w:rsid w:val="00EE1E03"/>
    <w:rsid w:val="00EE5B66"/>
    <w:rsid w:val="00EF6FFD"/>
    <w:rsid w:val="00F067F1"/>
    <w:rsid w:val="00F11598"/>
    <w:rsid w:val="00F201B3"/>
    <w:rsid w:val="00F27C1E"/>
    <w:rsid w:val="00F549B2"/>
    <w:rsid w:val="00F5750A"/>
    <w:rsid w:val="00F61303"/>
    <w:rsid w:val="00F65A5D"/>
    <w:rsid w:val="00F90154"/>
    <w:rsid w:val="00F92739"/>
    <w:rsid w:val="00FA67CC"/>
    <w:rsid w:val="00FE7C5B"/>
    <w:rsid w:val="00FF2DD6"/>
    <w:rsid w:val="00FF3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237E37"/>
  <w15:docId w15:val="{AB3981E0-1B13-44C8-9CA6-C45D6BFF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C9"/>
    <w:pPr>
      <w:spacing w:after="0"/>
    </w:pPr>
    <w:rPr>
      <w:sz w:val="22"/>
    </w:rPr>
  </w:style>
  <w:style w:type="paragraph" w:styleId="Heading1">
    <w:name w:val="heading 1"/>
    <w:basedOn w:val="Normal"/>
    <w:next w:val="Normal"/>
    <w:link w:val="Heading1Char"/>
    <w:uiPriority w:val="9"/>
    <w:qFormat/>
    <w:pPr>
      <w:keepNext/>
      <w:keepLines/>
      <w:pBdr>
        <w:bottom w:val="single" w:sz="8" w:space="0" w:color="CCCCCC" w:themeColor="accent1" w:themeTint="33"/>
      </w:pBdr>
      <w:spacing w:after="200"/>
      <w:outlineLvl w:val="0"/>
    </w:pPr>
    <w:rPr>
      <w:rFonts w:asciiTheme="majorHAnsi" w:eastAsiaTheme="majorEastAsia" w:hAnsiTheme="majorHAnsi" w:cstheme="majorBidi"/>
      <w:color w:val="000000"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outlineLvl w:val="2"/>
    </w:pPr>
    <w:rPr>
      <w:b/>
      <w:bCs/>
      <w:i/>
      <w:iCs/>
      <w:sz w:val="24"/>
      <w:szCs w:val="24"/>
    </w:rPr>
  </w:style>
  <w:style w:type="paragraph" w:styleId="Heading4">
    <w:name w:val="heading 4"/>
    <w:basedOn w:val="Normal"/>
    <w:next w:val="Normal"/>
    <w:link w:val="Heading4Char"/>
    <w:uiPriority w:val="9"/>
    <w:unhideWhenUsed/>
    <w:qFormat/>
    <w:rsid w:val="00A051F0"/>
    <w:pPr>
      <w:keepNext/>
      <w:keepLines/>
      <w:spacing w:before="40"/>
      <w:outlineLvl w:val="3"/>
    </w:pPr>
    <w:rPr>
      <w:rFonts w:asciiTheme="majorHAnsi" w:eastAsiaTheme="majorEastAsia" w:hAnsiTheme="majorHAnsi" w:cstheme="majorBidi"/>
      <w:i/>
      <w:iCs/>
      <w:color w:val="000000" w:themeColor="accent1" w:themeShade="BF"/>
      <w:sz w:val="24"/>
      <w:szCs w:val="24"/>
    </w:rPr>
  </w:style>
  <w:style w:type="paragraph" w:styleId="Heading5">
    <w:name w:val="heading 5"/>
    <w:basedOn w:val="Normal"/>
    <w:next w:val="Normal"/>
    <w:link w:val="Heading5Char"/>
    <w:uiPriority w:val="9"/>
    <w:unhideWhenUsed/>
    <w:qFormat/>
    <w:rsid w:val="001320A1"/>
    <w:pPr>
      <w:keepNext/>
      <w:keepLines/>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unhideWhenUsed/>
    <w:qFormat/>
    <w:rsid w:val="00012E13"/>
    <w:pPr>
      <w:keepNext/>
      <w:keepLines/>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unhideWhenUsed/>
    <w:qFormat/>
    <w:rsid w:val="00012E13"/>
    <w:pPr>
      <w:keepNext/>
      <w:keepLines/>
      <w:spacing w:before="40"/>
      <w:outlineLvl w:val="6"/>
    </w:pPr>
    <w:rPr>
      <w:rFonts w:asciiTheme="majorHAnsi" w:eastAsiaTheme="majorEastAsia" w:hAnsiTheme="majorHAnsi" w:cstheme="majorBidi"/>
      <w:i/>
      <w:iCs/>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000000"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accent1"/>
      <w:kern w:val="28"/>
      <w:sz w:val="96"/>
      <w:szCs w:val="96"/>
    </w:rPr>
  </w:style>
  <w:style w:type="paragraph" w:styleId="Subtitle">
    <w:name w:val="Subtitle"/>
    <w:basedOn w:val="Normal"/>
    <w:next w:val="Normal"/>
    <w:link w:val="SubtitleChar"/>
    <w:uiPriority w:val="11"/>
    <w:qFormat/>
    <w:pPr>
      <w:numPr>
        <w:ilvl w:val="1"/>
      </w:numPr>
      <w:spacing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line="240" w:lineRule="auto"/>
    </w:pPr>
    <w:rPr>
      <w:rFonts w:asciiTheme="majorHAnsi" w:eastAsiaTheme="majorEastAsia" w:hAnsiTheme="majorHAnsi" w:cstheme="majorBidi"/>
      <w:caps/>
      <w:color w:val="000000"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00000"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0000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Cs w:val="22"/>
    </w:rPr>
  </w:style>
  <w:style w:type="character" w:styleId="Hyperlink">
    <w:name w:val="Hyperlink"/>
    <w:basedOn w:val="DefaultParagraphFont"/>
    <w:uiPriority w:val="99"/>
    <w:unhideWhenUsed/>
    <w:rPr>
      <w:color w:val="0000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CCCCC"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sid w:val="00A051F0"/>
    <w:rPr>
      <w:rFonts w:asciiTheme="majorHAnsi" w:eastAsiaTheme="majorEastAsia" w:hAnsiTheme="majorHAnsi" w:cstheme="majorBidi"/>
      <w:i/>
      <w:iCs/>
      <w:color w:val="000000" w:themeColor="accent1" w:themeShade="BF"/>
      <w:sz w:val="24"/>
      <w:szCs w:val="24"/>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99999" w:themeColor="text2" w:themeTint="66"/>
        <w:left w:val="single" w:sz="4" w:space="0" w:color="999999" w:themeColor="text2" w:themeTint="66"/>
        <w:bottom w:val="single" w:sz="4" w:space="0" w:color="999999" w:themeColor="text2" w:themeTint="66"/>
        <w:right w:val="single" w:sz="4" w:space="0" w:color="999999" w:themeColor="text2" w:themeTint="66"/>
        <w:insideV w:val="single" w:sz="4" w:space="0" w:color="999999" w:themeColor="text2" w:themeTint="66"/>
      </w:tblBorders>
    </w:tblPr>
    <w:tblStylePr w:type="firstRow">
      <w:rPr>
        <w:rFonts w:asciiTheme="majorHAnsi" w:hAnsiTheme="majorHAnsi"/>
        <w:color w:val="FFFFFF" w:themeColor="background1"/>
        <w:sz w:val="16"/>
      </w:rPr>
      <w:tblPr/>
      <w:tcPr>
        <w:shd w:val="clear" w:color="auto" w:fill="000000" w:themeFill="accent1"/>
      </w:tcPr>
    </w:tblStylePr>
    <w:tblStylePr w:type="lastRow">
      <w:rPr>
        <w:rFonts w:asciiTheme="majorHAnsi" w:hAnsiTheme="majorHAnsi"/>
        <w:b/>
        <w:caps/>
        <w:smallCaps w:val="0"/>
        <w:color w:val="000000"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CCCCC"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F11598"/>
    <w:pPr>
      <w:ind w:left="720"/>
      <w:contextualSpacing/>
    </w:pPr>
  </w:style>
  <w:style w:type="character" w:styleId="Strong">
    <w:name w:val="Strong"/>
    <w:basedOn w:val="DefaultParagraphFont"/>
    <w:uiPriority w:val="22"/>
    <w:qFormat/>
    <w:rsid w:val="00F11598"/>
    <w:rPr>
      <w:b/>
      <w:bCs/>
    </w:rPr>
  </w:style>
  <w:style w:type="paragraph" w:styleId="BalloonText">
    <w:name w:val="Balloon Text"/>
    <w:basedOn w:val="Normal"/>
    <w:link w:val="BalloonTextChar"/>
    <w:uiPriority w:val="99"/>
    <w:semiHidden/>
    <w:unhideWhenUsed/>
    <w:rsid w:val="0040055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55C"/>
    <w:rPr>
      <w:rFonts w:ascii="Lucida Grande" w:hAnsi="Lucida Grande"/>
      <w:sz w:val="18"/>
      <w:szCs w:val="18"/>
    </w:rPr>
  </w:style>
  <w:style w:type="character" w:customStyle="1" w:styleId="5yl5">
    <w:name w:val="_5yl5"/>
    <w:basedOn w:val="DefaultParagraphFont"/>
    <w:rsid w:val="00F90154"/>
  </w:style>
  <w:style w:type="character" w:customStyle="1" w:styleId="Heading5Char">
    <w:name w:val="Heading 5 Char"/>
    <w:basedOn w:val="DefaultParagraphFont"/>
    <w:link w:val="Heading5"/>
    <w:uiPriority w:val="9"/>
    <w:rsid w:val="001320A1"/>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rsid w:val="00012E13"/>
    <w:rPr>
      <w:rFonts w:asciiTheme="majorHAnsi" w:eastAsiaTheme="majorEastAsia" w:hAnsiTheme="majorHAnsi" w:cstheme="majorBidi"/>
      <w:color w:val="000000" w:themeColor="accent1" w:themeShade="7F"/>
      <w:sz w:val="22"/>
    </w:rPr>
  </w:style>
  <w:style w:type="character" w:customStyle="1" w:styleId="Heading7Char">
    <w:name w:val="Heading 7 Char"/>
    <w:basedOn w:val="DefaultParagraphFont"/>
    <w:link w:val="Heading7"/>
    <w:uiPriority w:val="9"/>
    <w:rsid w:val="00012E13"/>
    <w:rPr>
      <w:rFonts w:asciiTheme="majorHAnsi" w:eastAsiaTheme="majorEastAsia" w:hAnsiTheme="majorHAnsi" w:cstheme="majorBidi"/>
      <w:i/>
      <w:iCs/>
      <w:color w:val="00000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671336">
      <w:bodyDiv w:val="1"/>
      <w:marLeft w:val="0"/>
      <w:marRight w:val="0"/>
      <w:marTop w:val="0"/>
      <w:marBottom w:val="0"/>
      <w:divBdr>
        <w:top w:val="none" w:sz="0" w:space="0" w:color="auto"/>
        <w:left w:val="none" w:sz="0" w:space="0" w:color="auto"/>
        <w:bottom w:val="none" w:sz="0" w:space="0" w:color="auto"/>
        <w:right w:val="none" w:sz="0" w:space="0" w:color="auto"/>
      </w:divBdr>
    </w:div>
    <w:div w:id="130816828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6900516">
      <w:bodyDiv w:val="1"/>
      <w:marLeft w:val="0"/>
      <w:marRight w:val="0"/>
      <w:marTop w:val="0"/>
      <w:marBottom w:val="0"/>
      <w:divBdr>
        <w:top w:val="none" w:sz="0" w:space="0" w:color="auto"/>
        <w:left w:val="none" w:sz="0" w:space="0" w:color="auto"/>
        <w:bottom w:val="none" w:sz="0" w:space="0" w:color="auto"/>
        <w:right w:val="none" w:sz="0" w:space="0" w:color="auto"/>
      </w:divBdr>
      <w:divsChild>
        <w:div w:id="626741550">
          <w:marLeft w:val="60"/>
          <w:marRight w:val="60"/>
          <w:marTop w:val="0"/>
          <w:marBottom w:val="0"/>
          <w:divBdr>
            <w:top w:val="none" w:sz="0" w:space="0" w:color="auto"/>
            <w:left w:val="none" w:sz="0" w:space="0" w:color="auto"/>
            <w:bottom w:val="none" w:sz="0" w:space="0" w:color="auto"/>
            <w:right w:val="none" w:sz="0" w:space="0" w:color="auto"/>
          </w:divBdr>
          <w:divsChild>
            <w:div w:id="734595007">
              <w:marLeft w:val="0"/>
              <w:marRight w:val="0"/>
              <w:marTop w:val="0"/>
              <w:marBottom w:val="0"/>
              <w:divBdr>
                <w:top w:val="none" w:sz="0" w:space="0" w:color="auto"/>
                <w:left w:val="none" w:sz="0" w:space="0" w:color="auto"/>
                <w:bottom w:val="none" w:sz="0" w:space="0" w:color="auto"/>
                <w:right w:val="none" w:sz="0" w:space="0" w:color="auto"/>
              </w:divBdr>
              <w:divsChild>
                <w:div w:id="704790370">
                  <w:marLeft w:val="0"/>
                  <w:marRight w:val="0"/>
                  <w:marTop w:val="0"/>
                  <w:marBottom w:val="0"/>
                  <w:divBdr>
                    <w:top w:val="none" w:sz="0" w:space="0" w:color="auto"/>
                    <w:left w:val="none" w:sz="0" w:space="0" w:color="auto"/>
                    <w:bottom w:val="none" w:sz="0" w:space="0" w:color="auto"/>
                    <w:right w:val="none" w:sz="0" w:space="0" w:color="auto"/>
                  </w:divBdr>
                  <w:divsChild>
                    <w:div w:id="620653800">
                      <w:marLeft w:val="0"/>
                      <w:marRight w:val="90"/>
                      <w:marTop w:val="0"/>
                      <w:marBottom w:val="0"/>
                      <w:divBdr>
                        <w:top w:val="single" w:sz="6" w:space="3" w:color="auto"/>
                        <w:left w:val="single" w:sz="6" w:space="5" w:color="auto"/>
                        <w:bottom w:val="single" w:sz="6" w:space="2" w:color="auto"/>
                        <w:right w:val="single" w:sz="6" w:space="4" w:color="auto"/>
                      </w:divBdr>
                      <w:divsChild>
                        <w:div w:id="279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85837">
          <w:marLeft w:val="60"/>
          <w:marRight w:val="60"/>
          <w:marTop w:val="0"/>
          <w:marBottom w:val="0"/>
          <w:divBdr>
            <w:top w:val="none" w:sz="0" w:space="0" w:color="auto"/>
            <w:left w:val="none" w:sz="0" w:space="0" w:color="auto"/>
            <w:bottom w:val="none" w:sz="0" w:space="0" w:color="auto"/>
            <w:right w:val="none" w:sz="0" w:space="0" w:color="auto"/>
          </w:divBdr>
          <w:divsChild>
            <w:div w:id="166219104">
              <w:marLeft w:val="0"/>
              <w:marRight w:val="0"/>
              <w:marTop w:val="0"/>
              <w:marBottom w:val="0"/>
              <w:divBdr>
                <w:top w:val="none" w:sz="0" w:space="0" w:color="auto"/>
                <w:left w:val="none" w:sz="0" w:space="0" w:color="auto"/>
                <w:bottom w:val="none" w:sz="0" w:space="0" w:color="auto"/>
                <w:right w:val="none" w:sz="0" w:space="0" w:color="auto"/>
              </w:divBdr>
              <w:divsChild>
                <w:div w:id="1235239290">
                  <w:marLeft w:val="0"/>
                  <w:marRight w:val="0"/>
                  <w:marTop w:val="0"/>
                  <w:marBottom w:val="0"/>
                  <w:divBdr>
                    <w:top w:val="none" w:sz="0" w:space="0" w:color="auto"/>
                    <w:left w:val="none" w:sz="0" w:space="0" w:color="auto"/>
                    <w:bottom w:val="none" w:sz="0" w:space="0" w:color="auto"/>
                    <w:right w:val="none" w:sz="0" w:space="0" w:color="auto"/>
                  </w:divBdr>
                  <w:divsChild>
                    <w:div w:id="485320289">
                      <w:marLeft w:val="0"/>
                      <w:marRight w:val="90"/>
                      <w:marTop w:val="0"/>
                      <w:marBottom w:val="0"/>
                      <w:divBdr>
                        <w:top w:val="single" w:sz="6" w:space="3" w:color="auto"/>
                        <w:left w:val="single" w:sz="6" w:space="5" w:color="auto"/>
                        <w:bottom w:val="single" w:sz="6" w:space="2" w:color="auto"/>
                        <w:right w:val="single" w:sz="6" w:space="4" w:color="auto"/>
                      </w:divBdr>
                      <w:divsChild>
                        <w:div w:id="18598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4874281">
      <w:bodyDiv w:val="1"/>
      <w:marLeft w:val="0"/>
      <w:marRight w:val="0"/>
      <w:marTop w:val="0"/>
      <w:marBottom w:val="0"/>
      <w:divBdr>
        <w:top w:val="none" w:sz="0" w:space="0" w:color="auto"/>
        <w:left w:val="none" w:sz="0" w:space="0" w:color="auto"/>
        <w:bottom w:val="none" w:sz="0" w:space="0" w:color="auto"/>
        <w:right w:val="none" w:sz="0" w:space="0" w:color="auto"/>
      </w:divBdr>
    </w:div>
    <w:div w:id="1824933835">
      <w:bodyDiv w:val="1"/>
      <w:marLeft w:val="0"/>
      <w:marRight w:val="0"/>
      <w:marTop w:val="0"/>
      <w:marBottom w:val="0"/>
      <w:divBdr>
        <w:top w:val="none" w:sz="0" w:space="0" w:color="auto"/>
        <w:left w:val="none" w:sz="0" w:space="0" w:color="auto"/>
        <w:bottom w:val="none" w:sz="0" w:space="0" w:color="auto"/>
        <w:right w:val="none" w:sz="0" w:space="0" w:color="auto"/>
      </w:divBdr>
    </w:div>
    <w:div w:id="1905217406">
      <w:bodyDiv w:val="1"/>
      <w:marLeft w:val="0"/>
      <w:marRight w:val="0"/>
      <w:marTop w:val="0"/>
      <w:marBottom w:val="0"/>
      <w:divBdr>
        <w:top w:val="none" w:sz="0" w:space="0" w:color="auto"/>
        <w:left w:val="none" w:sz="0" w:space="0" w:color="auto"/>
        <w:bottom w:val="none" w:sz="0" w:space="0" w:color="auto"/>
        <w:right w:val="none" w:sz="0" w:space="0" w:color="auto"/>
      </w:divBdr>
    </w:div>
    <w:div w:id="19275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eabotix.com/products/vlbv950.ht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www.videoray.com/homepage/professional-rovs/videoray-pro-4/pro-4-rugged-base.html"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oermarine.com/?page_id=574"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_000\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22F661CDF64EBC91FD8705EA0B2955"/>
        <w:category>
          <w:name w:val="General"/>
          <w:gallery w:val="placeholder"/>
        </w:category>
        <w:types>
          <w:type w:val="bbPlcHdr"/>
        </w:types>
        <w:behaviors>
          <w:behavior w:val="content"/>
        </w:behaviors>
        <w:guid w:val="{B15227AA-445F-42D1-82DD-84F5D54A3F77}"/>
      </w:docPartPr>
      <w:docPartBody>
        <w:p w:rsidR="00EE7FAB" w:rsidRDefault="00BE47E6">
          <w:pPr>
            <w:pStyle w:val="0C22F661CDF64EBC91FD8705EA0B2955"/>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E6"/>
    <w:rsid w:val="00787A98"/>
    <w:rsid w:val="00B43697"/>
    <w:rsid w:val="00B77D93"/>
    <w:rsid w:val="00BE47E6"/>
    <w:rsid w:val="00C5566A"/>
    <w:rsid w:val="00EE7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FDC662D2C549C0BAD00BFA28C05889">
    <w:name w:val="3AFDC662D2C549C0BAD00BFA28C05889"/>
  </w:style>
  <w:style w:type="paragraph" w:customStyle="1" w:styleId="84D3F7B98B9746AFADEB2E6EBDD5142D">
    <w:name w:val="84D3F7B98B9746AFADEB2E6EBDD5142D"/>
  </w:style>
  <w:style w:type="paragraph" w:customStyle="1" w:styleId="7DA9BB2D7B344D0191453733ECB08652">
    <w:name w:val="7DA9BB2D7B344D0191453733ECB08652"/>
  </w:style>
  <w:style w:type="paragraph" w:customStyle="1" w:styleId="0C22F661CDF64EBC91FD8705EA0B2955">
    <w:name w:val="0C22F661CDF64EBC91FD8705EA0B2955"/>
  </w:style>
  <w:style w:type="paragraph" w:customStyle="1" w:styleId="5BB5F59C20F24236AD31108E7330CAAE">
    <w:name w:val="5BB5F59C20F24236AD31108E7330CAAE"/>
  </w:style>
  <w:style w:type="paragraph" w:customStyle="1" w:styleId="B6D3789047174A339376A309C3087971">
    <w:name w:val="B6D3789047174A339376A309C3087971"/>
  </w:style>
  <w:style w:type="paragraph" w:customStyle="1" w:styleId="006E22D0DCD74A7491567B6AAF9296FE">
    <w:name w:val="006E22D0DCD74A7491567B6AAF9296FE"/>
  </w:style>
  <w:style w:type="paragraph" w:customStyle="1" w:styleId="8F4D29B88BA64A198847BE7ADF2FE89F">
    <w:name w:val="8F4D29B88BA64A198847BE7ADF2FE89F"/>
  </w:style>
  <w:style w:type="paragraph" w:customStyle="1" w:styleId="7E835858AFD044B7B228A757686BA3FA">
    <w:name w:val="7E835858AFD044B7B228A757686BA3FA"/>
  </w:style>
  <w:style w:type="paragraph" w:customStyle="1" w:styleId="D22C106A47C741588D40F72D1CFEEC19">
    <w:name w:val="D22C106A47C741588D40F72D1CFEEC19"/>
  </w:style>
  <w:style w:type="paragraph" w:customStyle="1" w:styleId="84398E7751D24BF8A7CABE6BC4DD1034">
    <w:name w:val="84398E7751D24BF8A7CABE6BC4DD1034"/>
    <w:rsid w:val="00BE47E6"/>
  </w:style>
  <w:style w:type="paragraph" w:customStyle="1" w:styleId="5B082A7452F647EEB2CB530F1E92ACA7">
    <w:name w:val="5B082A7452F647EEB2CB530F1E92ACA7"/>
    <w:rsid w:val="00BE47E6"/>
  </w:style>
  <w:style w:type="paragraph" w:customStyle="1" w:styleId="93376E70BC094259AC39CB6BCA2306E3">
    <w:name w:val="93376E70BC094259AC39CB6BCA2306E3"/>
    <w:rsid w:val="00BE4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Perception">
  <a:themeElements>
    <a:clrScheme name="Custom 2">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919191"/>
      </a:folHlink>
    </a:clrScheme>
    <a:fontScheme name="Perception">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Perception">
      <a:fillStyleLst>
        <a:solidFill>
          <a:schemeClr val="phClr"/>
        </a:solidFill>
        <a:solidFill>
          <a:schemeClr val="phClr">
            <a:shade val="90000"/>
          </a:schemeClr>
        </a:solidFill>
        <a:solidFill>
          <a:schemeClr val="phClr">
            <a:shade val="80000"/>
          </a:schemeClr>
        </a:solidFill>
      </a:fillStyleLst>
      <a:lnStyleLst>
        <a:ln w="12700" cap="flat" cmpd="sng" algn="ctr">
          <a:solidFill>
            <a:schemeClr val="phClr">
              <a:satMod val="105000"/>
            </a:schemeClr>
          </a:solidFill>
          <a:prstDash val="solid"/>
        </a:ln>
        <a:ln w="25400" cap="flat" cmpd="sng" algn="ctr">
          <a:solidFill>
            <a:schemeClr val="phClr"/>
          </a:solidFill>
          <a:prstDash val="solid"/>
        </a:ln>
        <a:ln w="25400" cap="flat" cmpd="sng" algn="ctr">
          <a:solidFill>
            <a:schemeClr val="phClr">
              <a:alpha val="80000"/>
            </a:schemeClr>
          </a:solidFill>
          <a:prstDash val="solid"/>
        </a:ln>
      </a:lnStyleLst>
      <a:effectStyleLst>
        <a:effectStyle>
          <a:effectLst/>
        </a:effectStyle>
        <a:effectStyle>
          <a:effectLst/>
          <a:scene3d>
            <a:camera prst="obliqueTopRight"/>
            <a:lightRig rig="threePt" dir="tl"/>
          </a:scene3d>
          <a:sp3d>
            <a:bevelT w="25400" h="25400"/>
          </a:sp3d>
        </a:effectStyle>
        <a:effectStyle>
          <a:effectLst/>
          <a:scene3d>
            <a:camera prst="perspectiveFront" fov="4200000"/>
            <a:lightRig rig="balanced" dir="tl">
              <a:rot lat="0" lon="0" rev="18600000"/>
            </a:lightRig>
          </a:scene3d>
          <a:sp3d prstMaterial="metal">
            <a:bevelT w="63500" h="50800" prst="angle"/>
          </a:sp3d>
        </a:effectStyle>
      </a:effectStyleLst>
      <a:bgFillStyleLst>
        <a:solidFill>
          <a:schemeClr val="phClr">
            <a:tint val="90000"/>
          </a:schemeClr>
        </a:solidFill>
        <a:solidFill>
          <a:schemeClr val="phClr">
            <a:tint val="50000"/>
          </a:schemeClr>
        </a:solidFill>
        <a:solidFill>
          <a:schemeClr val="phClr">
            <a:shade val="60000"/>
          </a:schemeClr>
        </a:soli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November 3 2014
Version 3.0</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805BC3C-C566-41A7-82ED-B84A09DB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TotalTime>
  <Pages>1</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Zeebo Report</vt:lpstr>
    </vt:vector>
  </TitlesOfParts>
  <Company/>
  <LinksUpToDate>false</LinksUpToDate>
  <CharactersWithSpaces>21127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Zeebo Report</dc:title>
  <dc:subject>October 6, 2014</dc:subject>
  <dc:creator>Samue_000;Steven Le</dc:creator>
  <cp:keywords>CECS 490A</cp:keywords>
  <dc:description/>
  <cp:lastModifiedBy>Samuel Jacobs</cp:lastModifiedBy>
  <cp:revision>4</cp:revision>
  <cp:lastPrinted>2014-11-04T00:47:00Z</cp:lastPrinted>
  <dcterms:created xsi:type="dcterms:W3CDTF">2014-11-04T00:45:00Z</dcterms:created>
  <dcterms:modified xsi:type="dcterms:W3CDTF">2014-11-04T00:50:00Z</dcterms:modified>
  <cp:contentStatus>team@zeebo.org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