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75B1905A" w14:textId="31DBA324" w:rsidR="00E63A55" w:rsidRDefault="00986DCF" w:rsidP="00F61303">
          <w:pPr>
            <w:pStyle w:val="Logo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7BC924" wp14:editId="7FE03275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3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w:rsidR="00986DCF" w14:paraId="44115A26" w14:textId="77777777">
                                  <w:sdt>
                                    <w:sdtPr>
                                      <w:alias w:val="Address"/>
                                      <w:tag w:val=""/>
                                      <w:id w:val="-640814801"/>
                                      <w:placeholder>
                                        <w:docPart w:val="0C22F661CDF64EBC91FD8705EA0B2955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74EF6966" w14:textId="4DB403A4" w:rsidR="00986DCF" w:rsidRDefault="00BC1BD4" w:rsidP="00BC1BD4">
                                          <w:pPr>
                                            <w:pStyle w:val="ContactInfo"/>
                                          </w:pPr>
                                          <w:r>
                                            <w:t>October 6 2014</w:t>
                                          </w:r>
                                          <w:r>
                                            <w:br/>
                                            <w:t>Version 1.0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1FAB723B" w14:textId="77777777" w:rsidR="00986DCF" w:rsidRDefault="00986DCF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F4A04CC" w14:textId="77777777" w:rsidR="00986DCF" w:rsidRDefault="00986DCF">
                                      <w:pPr>
                                        <w:pStyle w:val="ContactInf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5A6C4E7" w14:textId="77777777" w:rsidR="00986DCF" w:rsidRDefault="00986DCF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1029019786"/>
                                        <w:placeholder>
                                          <w:docPart w:val="006E22D0DCD74A7491567B6AAF9296FE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09DC8DA4" w14:textId="10786260" w:rsidR="00986DCF" w:rsidRDefault="00BC1BD4">
                                          <w:pPr>
                                            <w:pStyle w:val="ContactInfo"/>
                                            <w:jc w:val="right"/>
                                          </w:pPr>
                                          <w:r>
                                            <w:t>[Email]</w:t>
                                          </w:r>
                                        </w:p>
                                      </w:sdtContent>
                                    </w:sdt>
                                    <w:p w14:paraId="6D327723" w14:textId="77777777" w:rsidR="00986DCF" w:rsidRDefault="00F201B3" w:rsidP="006D5868">
                                      <w:pPr>
                                        <w:pStyle w:val="ContactInfo"/>
                                        <w:jc w:val="right"/>
                                      </w:pPr>
                                      <w:sdt>
                                        <w:sdtPr>
                                          <w:alias w:val="Web address"/>
                                          <w:tag w:val=""/>
                                          <w:id w:val="2128656978"/>
                                          <w:placeholder>
                                            <w:docPart w:val="8F4D29B88BA64A198847BE7ADF2FE89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6D5868">
                                            <w:t>xeebolacom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8BC34F3" w14:textId="77777777" w:rsidR="00986DCF" w:rsidRDefault="00986DCF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7BC9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3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986DCF" w14:paraId="44115A26" w14:textId="77777777">
                            <w:sdt>
                              <w:sdtPr>
                                <w:alias w:val="Address"/>
                                <w:tag w:val=""/>
                                <w:id w:val="-640814801"/>
                                <w:placeholder>
                                  <w:docPart w:val="0C22F661CDF64EBC91FD8705EA0B295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74EF6966" w14:textId="4DB403A4" w:rsidR="00986DCF" w:rsidRDefault="00BC1BD4" w:rsidP="00BC1BD4">
                                    <w:pPr>
                                      <w:pStyle w:val="ContactInfo"/>
                                    </w:pPr>
                                    <w:r>
                                      <w:t>October 6 2014</w:t>
                                    </w:r>
                                    <w:r>
                                      <w:br/>
                                      <w:t>Version 1.0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1FAB723B" w14:textId="77777777" w:rsidR="00986DCF" w:rsidRDefault="00986DCF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F4A04CC" w14:textId="77777777" w:rsidR="00986DCF" w:rsidRDefault="00986DCF">
                                <w:pPr>
                                  <w:pStyle w:val="ContactInf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5A6C4E7" w14:textId="77777777" w:rsidR="00986DCF" w:rsidRDefault="00986DCF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1029019786"/>
                                  <w:placeholder>
                                    <w:docPart w:val="006E22D0DCD74A7491567B6AAF9296FE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9DC8DA4" w14:textId="10786260" w:rsidR="00986DCF" w:rsidRDefault="00BC1BD4">
                                    <w:pPr>
                                      <w:pStyle w:val="ContactInfo"/>
                                      <w:jc w:val="right"/>
                                    </w:pPr>
                                    <w:r>
                                      <w:t>[Email]</w:t>
                                    </w:r>
                                  </w:p>
                                </w:sdtContent>
                              </w:sdt>
                              <w:p w14:paraId="6D327723" w14:textId="77777777" w:rsidR="00986DCF" w:rsidRDefault="00F201B3" w:rsidP="006D5868">
                                <w:pPr>
                                  <w:pStyle w:val="ContactInfo"/>
                                  <w:jc w:val="right"/>
                                </w:pPr>
                                <w:sdt>
                                  <w:sdtPr>
                                    <w:alias w:val="Web address"/>
                                    <w:tag w:val=""/>
                                    <w:id w:val="2128656978"/>
                                    <w:placeholder>
                                      <w:docPart w:val="8F4D29B88BA64A198847BE7ADF2FE89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6D5868">
                                      <w:t>xeebolacom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8BC34F3" w14:textId="77777777" w:rsidR="00986DCF" w:rsidRDefault="00986DCF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6FC9E2D" wp14:editId="344CFEF0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56C91B" w14:textId="77777777" w:rsidR="00986DCF" w:rsidRDefault="00F201B3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6D5868">
                                      <w:t>Xeebo Product Description</w:t>
                                    </w:r>
                                  </w:sdtContent>
                                </w:sdt>
                              </w:p>
                              <w:p w14:paraId="369EABE7" w14:textId="57DF1FA1" w:rsidR="00F61303" w:rsidRPr="00F61303" w:rsidRDefault="00F61303" w:rsidP="00F61303">
                                <w:pPr>
                                  <w:pStyle w:val="Subtitle"/>
                                </w:pPr>
                                <w:r>
                                  <w:t>Matthew Connelly</w:t>
                                </w:r>
                                <w:r>
                                  <w:br/>
                                  <w:t>Samuel Jacobs</w:t>
                                </w:r>
                                <w:r>
                                  <w:br/>
                                  <w:t>Brent Scheneman</w:t>
                                </w:r>
                                <w:r>
                                  <w:br/>
                                  <w:t>Michael Vartan</w:t>
                                </w:r>
                                <w:r>
                                  <w:br/>
                                  <w:t>Steven 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FC9E2D" id="Text Box 2" o:spid="_x0000_s1027" type="#_x0000_t202" alt="Text box displaying document title and subtitle" style="position:absolute;margin-left:0;margin-top:0;width:6in;height:115.2pt;z-index:251657216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/LmAIAAJI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" filled="f" stroked="f" strokeweight=".5pt">
                    <v:textbox style="mso-fit-shape-to-text:t" inset="0,0,0,0">
                      <w:txbxContent>
                        <w:p w14:paraId="4A56C91B" w14:textId="77777777" w:rsidR="00986DCF" w:rsidRDefault="00F201B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6D5868">
                                <w:t>Xeebo Product Description</w:t>
                              </w:r>
                            </w:sdtContent>
                          </w:sdt>
                        </w:p>
                        <w:p w14:paraId="369EABE7" w14:textId="57DF1FA1" w:rsidR="00F61303" w:rsidRPr="00F61303" w:rsidRDefault="00F61303" w:rsidP="00F61303">
                          <w:pPr>
                            <w:pStyle w:val="Subtitle"/>
                          </w:pPr>
                          <w:r>
                            <w:t>Matthew Connelly</w:t>
                          </w:r>
                          <w:r>
                            <w:br/>
                            <w:t>Samuel Jacobs</w:t>
                          </w:r>
                          <w:r>
                            <w:br/>
                            <w:t>Brent Scheneman</w:t>
                          </w:r>
                          <w:r>
                            <w:br/>
                            <w:t>Michael Vartan</w:t>
                          </w:r>
                          <w:r>
                            <w:br/>
                            <w:t>Steven Le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37FBBD9D" w14:textId="77777777" w:rsidR="00E63A55" w:rsidRDefault="00986DC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A5FFAF" w14:textId="77777777" w:rsidR="00E63A55" w:rsidRDefault="00986DCF">
          <w:pPr>
            <w:pStyle w:val="TOCHeading"/>
          </w:pPr>
          <w:r>
            <w:t>Table of Contents</w:t>
          </w:r>
        </w:p>
        <w:p w14:paraId="62D4DC45" w14:textId="77777777" w:rsidR="00F61303" w:rsidRDefault="00986DC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0311941" w:history="1">
            <w:r w:rsidR="00F61303" w:rsidRPr="00A36311">
              <w:rPr>
                <w:rStyle w:val="Hyperlink"/>
                <w:noProof/>
              </w:rPr>
              <w:t>Similar and Prior Technologies</w:t>
            </w:r>
            <w:r w:rsidR="00F61303">
              <w:rPr>
                <w:noProof/>
                <w:webHidden/>
              </w:rPr>
              <w:tab/>
            </w:r>
            <w:r w:rsidR="00F61303">
              <w:rPr>
                <w:noProof/>
                <w:webHidden/>
              </w:rPr>
              <w:fldChar w:fldCharType="begin"/>
            </w:r>
            <w:r w:rsidR="00F61303">
              <w:rPr>
                <w:noProof/>
                <w:webHidden/>
              </w:rPr>
              <w:instrText xml:space="preserve"> PAGEREF _Toc400311941 \h </w:instrText>
            </w:r>
            <w:r w:rsidR="00F61303">
              <w:rPr>
                <w:noProof/>
                <w:webHidden/>
              </w:rPr>
            </w:r>
            <w:r w:rsidR="00F61303">
              <w:rPr>
                <w:noProof/>
                <w:webHidden/>
              </w:rPr>
              <w:fldChar w:fldCharType="separate"/>
            </w:r>
            <w:r w:rsidR="00F61303">
              <w:rPr>
                <w:noProof/>
                <w:webHidden/>
              </w:rPr>
              <w:t>2</w:t>
            </w:r>
            <w:r w:rsidR="00F61303">
              <w:rPr>
                <w:noProof/>
                <w:webHidden/>
              </w:rPr>
              <w:fldChar w:fldCharType="end"/>
            </w:r>
          </w:hyperlink>
        </w:p>
        <w:p w14:paraId="1B1325C0" w14:textId="77777777" w:rsidR="00F61303" w:rsidRDefault="00F61303">
          <w:pPr>
            <w:pStyle w:val="TOC2"/>
            <w:rPr>
              <w:noProof/>
              <w:color w:val="auto"/>
              <w:lang w:eastAsia="en-US"/>
            </w:rPr>
          </w:pPr>
          <w:hyperlink w:anchor="_Toc400311942" w:history="1">
            <w:r w:rsidRPr="00A36311">
              <w:rPr>
                <w:rStyle w:val="Hyperlink"/>
                <w:noProof/>
              </w:rPr>
              <w:t>VideoRay® Pro 4 Rugged BASE ROV System</w:t>
            </w:r>
          </w:hyperlink>
        </w:p>
        <w:p w14:paraId="489BF2B1" w14:textId="77777777" w:rsidR="00F61303" w:rsidRDefault="00F61303">
          <w:pPr>
            <w:pStyle w:val="TOC2"/>
            <w:rPr>
              <w:noProof/>
              <w:color w:val="auto"/>
              <w:lang w:eastAsia="en-US"/>
            </w:rPr>
          </w:pPr>
          <w:hyperlink w:anchor="_Toc400311943" w:history="1">
            <w:r w:rsidRPr="00A36311">
              <w:rPr>
                <w:rStyle w:val="Hyperlink"/>
                <w:noProof/>
              </w:rPr>
              <w:t>Seabotix® vLBV950</w:t>
            </w:r>
          </w:hyperlink>
        </w:p>
        <w:p w14:paraId="21BA5621" w14:textId="77777777" w:rsidR="00F61303" w:rsidRDefault="00F61303">
          <w:pPr>
            <w:pStyle w:val="TOC2"/>
            <w:rPr>
              <w:noProof/>
              <w:color w:val="auto"/>
              <w:lang w:eastAsia="en-US"/>
            </w:rPr>
          </w:pPr>
          <w:hyperlink w:anchor="_Toc400311944" w:history="1">
            <w:r w:rsidRPr="00A36311">
              <w:rPr>
                <w:rStyle w:val="Hyperlink"/>
                <w:noProof/>
              </w:rPr>
              <w:t>DOER® H2000</w:t>
            </w:r>
          </w:hyperlink>
        </w:p>
        <w:p w14:paraId="04870410" w14:textId="77777777" w:rsidR="00F61303" w:rsidRDefault="00F61303">
          <w:pPr>
            <w:pStyle w:val="TOC2"/>
            <w:rPr>
              <w:noProof/>
              <w:color w:val="auto"/>
              <w:lang w:eastAsia="en-US"/>
            </w:rPr>
          </w:pPr>
          <w:hyperlink w:anchor="_Toc400311945" w:history="1">
            <w:r w:rsidRPr="00A36311">
              <w:rPr>
                <w:rStyle w:val="Hyperlink"/>
                <w:noProof/>
              </w:rPr>
              <w:t>Oceaneering® Magnum PlusROV</w:t>
            </w:r>
          </w:hyperlink>
        </w:p>
        <w:p w14:paraId="4AB385A5" w14:textId="77777777" w:rsidR="00F61303" w:rsidRDefault="00F6130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00311946" w:history="1">
            <w:r w:rsidRPr="00A36311">
              <w:rPr>
                <w:rStyle w:val="Hyperlink"/>
                <w:noProof/>
              </w:rPr>
              <w:t>Xeebo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EEBE" w14:textId="77777777" w:rsidR="00F61303" w:rsidRDefault="00F61303">
          <w:pPr>
            <w:pStyle w:val="TOC2"/>
            <w:rPr>
              <w:noProof/>
              <w:color w:val="auto"/>
              <w:lang w:eastAsia="en-US"/>
            </w:rPr>
          </w:pPr>
          <w:hyperlink w:anchor="_Toc400311947" w:history="1">
            <w:r w:rsidRPr="00A36311">
              <w:rPr>
                <w:rStyle w:val="Hyperlink"/>
                <w:noProof/>
              </w:rPr>
              <w:t>Xeebo</w:t>
            </w:r>
          </w:hyperlink>
        </w:p>
        <w:p w14:paraId="7845ED20" w14:textId="77777777" w:rsidR="00F61303" w:rsidRDefault="00F61303">
          <w:pPr>
            <w:pStyle w:val="TOC2"/>
            <w:rPr>
              <w:noProof/>
              <w:color w:val="auto"/>
              <w:lang w:eastAsia="en-US"/>
            </w:rPr>
          </w:pPr>
          <w:hyperlink w:anchor="_Toc400311948" w:history="1">
            <w:r w:rsidRPr="00A36311">
              <w:rPr>
                <w:rStyle w:val="Hyperlink"/>
                <w:noProof/>
              </w:rPr>
              <w:t>Thrusters</w:t>
            </w:r>
          </w:hyperlink>
        </w:p>
        <w:p w14:paraId="2DA6D95D" w14:textId="77777777" w:rsidR="00F61303" w:rsidRDefault="00F61303">
          <w:pPr>
            <w:pStyle w:val="TOC2"/>
            <w:rPr>
              <w:noProof/>
              <w:color w:val="auto"/>
              <w:lang w:eastAsia="en-US"/>
            </w:rPr>
          </w:pPr>
          <w:hyperlink w:anchor="_Toc400311949" w:history="1">
            <w:r w:rsidRPr="00A36311">
              <w:rPr>
                <w:rStyle w:val="Hyperlink"/>
                <w:noProof/>
              </w:rPr>
              <w:t>Cameras &amp; Lighting</w:t>
            </w:r>
          </w:hyperlink>
        </w:p>
        <w:p w14:paraId="74ED9E9F" w14:textId="77777777" w:rsidR="00F61303" w:rsidRDefault="00F61303">
          <w:pPr>
            <w:pStyle w:val="TOC2"/>
            <w:rPr>
              <w:noProof/>
              <w:color w:val="auto"/>
              <w:lang w:eastAsia="en-US"/>
            </w:rPr>
          </w:pPr>
          <w:hyperlink w:anchor="_Toc400311950" w:history="1">
            <w:r w:rsidRPr="00A36311">
              <w:rPr>
                <w:rStyle w:val="Hyperlink"/>
                <w:noProof/>
              </w:rPr>
              <w:t>Control System</w:t>
            </w:r>
          </w:hyperlink>
        </w:p>
        <w:p w14:paraId="5AEB31CC" w14:textId="77777777" w:rsidR="00F61303" w:rsidRDefault="00F61303">
          <w:pPr>
            <w:pStyle w:val="TOC2"/>
            <w:rPr>
              <w:noProof/>
              <w:color w:val="auto"/>
              <w:lang w:eastAsia="en-US"/>
            </w:rPr>
          </w:pPr>
          <w:hyperlink w:anchor="_Toc400311951" w:history="1">
            <w:r w:rsidRPr="00A36311">
              <w:rPr>
                <w:rStyle w:val="Hyperlink"/>
                <w:noProof/>
              </w:rPr>
              <w:t>Hand Controller</w:t>
            </w:r>
          </w:hyperlink>
        </w:p>
        <w:p w14:paraId="0BE238A7" w14:textId="77777777" w:rsidR="00F61303" w:rsidRDefault="00F61303">
          <w:pPr>
            <w:pStyle w:val="TOC2"/>
            <w:rPr>
              <w:noProof/>
              <w:color w:val="auto"/>
              <w:lang w:eastAsia="en-US"/>
            </w:rPr>
          </w:pPr>
          <w:hyperlink w:anchor="_Toc400311952" w:history="1">
            <w:r w:rsidRPr="00A36311">
              <w:rPr>
                <w:rStyle w:val="Hyperlink"/>
                <w:noProof/>
              </w:rPr>
              <w:t>Surface Power Supply</w:t>
            </w:r>
          </w:hyperlink>
        </w:p>
        <w:p w14:paraId="00A41478" w14:textId="77777777" w:rsidR="00F61303" w:rsidRDefault="00F61303">
          <w:pPr>
            <w:pStyle w:val="TOC2"/>
            <w:rPr>
              <w:noProof/>
              <w:color w:val="auto"/>
              <w:lang w:eastAsia="en-US"/>
            </w:rPr>
          </w:pPr>
          <w:hyperlink w:anchor="_Toc400311953" w:history="1">
            <w:r w:rsidRPr="00A36311">
              <w:rPr>
                <w:rStyle w:val="Hyperlink"/>
                <w:noProof/>
              </w:rPr>
              <w:t>Integrated Control Console</w:t>
            </w:r>
          </w:hyperlink>
        </w:p>
        <w:p w14:paraId="31B2031B" w14:textId="77777777" w:rsidR="00F61303" w:rsidRDefault="00F61303">
          <w:pPr>
            <w:pStyle w:val="TOC2"/>
            <w:rPr>
              <w:noProof/>
              <w:color w:val="auto"/>
              <w:lang w:eastAsia="en-US"/>
            </w:rPr>
          </w:pPr>
          <w:hyperlink w:anchor="_Toc400311954" w:history="1">
            <w:r w:rsidRPr="00A36311">
              <w:rPr>
                <w:rStyle w:val="Hyperlink"/>
                <w:noProof/>
              </w:rPr>
              <w:t>Tether</w:t>
            </w:r>
          </w:hyperlink>
        </w:p>
        <w:p w14:paraId="152DEF8A" w14:textId="77777777" w:rsidR="00F61303" w:rsidRDefault="00F61303">
          <w:pPr>
            <w:pStyle w:val="TOC2"/>
            <w:rPr>
              <w:noProof/>
              <w:color w:val="auto"/>
              <w:lang w:eastAsia="en-US"/>
            </w:rPr>
          </w:pPr>
          <w:hyperlink w:anchor="_Toc400311955" w:history="1">
            <w:r w:rsidRPr="00A36311">
              <w:rPr>
                <w:rStyle w:val="Hyperlink"/>
                <w:noProof/>
              </w:rPr>
              <w:t>On-Screen Information Display</w:t>
            </w:r>
          </w:hyperlink>
        </w:p>
        <w:p w14:paraId="1E4B401D" w14:textId="77777777" w:rsidR="00F61303" w:rsidRDefault="00F6130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00311956" w:history="1">
            <w:r w:rsidRPr="00A36311">
              <w:rPr>
                <w:rStyle w:val="Hyperlink"/>
                <w:noProof/>
              </w:rPr>
              <w:t>Test and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7527E" w14:textId="77777777" w:rsidR="00F61303" w:rsidRDefault="00F61303">
          <w:pPr>
            <w:pStyle w:val="TOC2"/>
            <w:tabs>
              <w:tab w:val="left" w:pos="1320"/>
            </w:tabs>
            <w:rPr>
              <w:noProof/>
              <w:color w:val="auto"/>
              <w:lang w:eastAsia="en-US"/>
            </w:rPr>
          </w:pPr>
          <w:hyperlink w:anchor="_Toc400311957" w:history="1">
            <w:r w:rsidRPr="00A36311">
              <w:rPr>
                <w:rStyle w:val="Hyperlink"/>
                <w:noProof/>
              </w:rPr>
              <w:t>1.</w:t>
            </w:r>
            <w:r>
              <w:rPr>
                <w:noProof/>
                <w:color w:val="auto"/>
                <w:lang w:eastAsia="en-US"/>
              </w:rPr>
              <w:tab/>
            </w:r>
            <w:r w:rsidRPr="00A36311">
              <w:rPr>
                <w:rStyle w:val="Hyperlink"/>
                <w:noProof/>
              </w:rPr>
              <w:t>Agility, Speed, Maneuverability</w:t>
            </w:r>
          </w:hyperlink>
        </w:p>
        <w:p w14:paraId="10548594" w14:textId="77777777" w:rsidR="00F61303" w:rsidRDefault="00F61303">
          <w:pPr>
            <w:pStyle w:val="TOC2"/>
            <w:tabs>
              <w:tab w:val="left" w:pos="1320"/>
            </w:tabs>
            <w:rPr>
              <w:noProof/>
              <w:color w:val="auto"/>
              <w:lang w:eastAsia="en-US"/>
            </w:rPr>
          </w:pPr>
          <w:hyperlink w:anchor="_Toc400311958" w:history="1">
            <w:r w:rsidRPr="00A36311">
              <w:rPr>
                <w:rStyle w:val="Hyperlink"/>
                <w:noProof/>
              </w:rPr>
              <w:t>2.</w:t>
            </w:r>
            <w:r>
              <w:rPr>
                <w:noProof/>
                <w:color w:val="auto"/>
                <w:lang w:eastAsia="en-US"/>
              </w:rPr>
              <w:tab/>
            </w:r>
            <w:r w:rsidRPr="00A36311">
              <w:rPr>
                <w:rStyle w:val="Hyperlink"/>
                <w:noProof/>
              </w:rPr>
              <w:t>Manipulator Arm Dexterity, Strength, Capability</w:t>
            </w:r>
          </w:hyperlink>
        </w:p>
        <w:p w14:paraId="159539D0" w14:textId="77777777" w:rsidR="00F61303" w:rsidRDefault="00F61303">
          <w:pPr>
            <w:pStyle w:val="TOC2"/>
            <w:tabs>
              <w:tab w:val="left" w:pos="1320"/>
            </w:tabs>
            <w:rPr>
              <w:noProof/>
              <w:color w:val="auto"/>
              <w:lang w:eastAsia="en-US"/>
            </w:rPr>
          </w:pPr>
          <w:hyperlink w:anchor="_Toc400311959" w:history="1">
            <w:r w:rsidRPr="00A36311">
              <w:rPr>
                <w:rStyle w:val="Hyperlink"/>
                <w:noProof/>
              </w:rPr>
              <w:t>3.</w:t>
            </w:r>
            <w:r>
              <w:rPr>
                <w:noProof/>
                <w:color w:val="auto"/>
                <w:lang w:eastAsia="en-US"/>
              </w:rPr>
              <w:tab/>
            </w:r>
            <w:r w:rsidRPr="00A36311">
              <w:rPr>
                <w:rStyle w:val="Hyperlink"/>
                <w:noProof/>
              </w:rPr>
              <w:t>Bollard Thrust</w:t>
            </w:r>
          </w:hyperlink>
        </w:p>
        <w:p w14:paraId="18D79923" w14:textId="77777777" w:rsidR="00F61303" w:rsidRDefault="00F61303">
          <w:pPr>
            <w:pStyle w:val="TOC2"/>
            <w:tabs>
              <w:tab w:val="left" w:pos="1320"/>
            </w:tabs>
            <w:rPr>
              <w:noProof/>
              <w:color w:val="auto"/>
              <w:lang w:eastAsia="en-US"/>
            </w:rPr>
          </w:pPr>
          <w:hyperlink w:anchor="_Toc400311960" w:history="1">
            <w:r w:rsidRPr="00A36311">
              <w:rPr>
                <w:rStyle w:val="Hyperlink"/>
                <w:noProof/>
              </w:rPr>
              <w:t>4.</w:t>
            </w:r>
            <w:r>
              <w:rPr>
                <w:noProof/>
                <w:color w:val="auto"/>
                <w:lang w:eastAsia="en-US"/>
              </w:rPr>
              <w:tab/>
            </w:r>
            <w:r w:rsidRPr="00A36311">
              <w:rPr>
                <w:rStyle w:val="Hyperlink"/>
                <w:noProof/>
              </w:rPr>
              <w:t>Payload Carrying Ability</w:t>
            </w:r>
          </w:hyperlink>
        </w:p>
        <w:p w14:paraId="221A8C83" w14:textId="77777777" w:rsidR="00F61303" w:rsidRDefault="00F61303">
          <w:pPr>
            <w:pStyle w:val="TOC2"/>
            <w:tabs>
              <w:tab w:val="left" w:pos="1320"/>
            </w:tabs>
            <w:rPr>
              <w:noProof/>
              <w:color w:val="auto"/>
              <w:lang w:eastAsia="en-US"/>
            </w:rPr>
          </w:pPr>
          <w:hyperlink w:anchor="_Toc400311961" w:history="1">
            <w:r w:rsidRPr="00A36311">
              <w:rPr>
                <w:rStyle w:val="Hyperlink"/>
                <w:noProof/>
              </w:rPr>
              <w:t>5.</w:t>
            </w:r>
            <w:r>
              <w:rPr>
                <w:noProof/>
                <w:color w:val="auto"/>
                <w:lang w:eastAsia="en-US"/>
              </w:rPr>
              <w:tab/>
            </w:r>
            <w:r w:rsidRPr="00A36311">
              <w:rPr>
                <w:rStyle w:val="Hyperlink"/>
                <w:noProof/>
              </w:rPr>
              <w:t>Camera Quality</w:t>
            </w:r>
          </w:hyperlink>
        </w:p>
        <w:p w14:paraId="6F8D4B4A" w14:textId="77777777" w:rsidR="00F61303" w:rsidRDefault="00F61303">
          <w:pPr>
            <w:pStyle w:val="TOC2"/>
            <w:tabs>
              <w:tab w:val="left" w:pos="1320"/>
            </w:tabs>
            <w:rPr>
              <w:noProof/>
              <w:color w:val="auto"/>
              <w:lang w:eastAsia="en-US"/>
            </w:rPr>
          </w:pPr>
          <w:hyperlink w:anchor="_Toc400311962" w:history="1">
            <w:r w:rsidRPr="00A36311">
              <w:rPr>
                <w:rStyle w:val="Hyperlink"/>
                <w:noProof/>
              </w:rPr>
              <w:t>6.</w:t>
            </w:r>
            <w:r>
              <w:rPr>
                <w:noProof/>
                <w:color w:val="auto"/>
                <w:lang w:eastAsia="en-US"/>
              </w:rPr>
              <w:tab/>
            </w:r>
            <w:r w:rsidRPr="00A36311">
              <w:rPr>
                <w:rStyle w:val="Hyperlink"/>
                <w:noProof/>
              </w:rPr>
              <w:t>Communication / Data-link Transfer Rate</w:t>
            </w:r>
          </w:hyperlink>
        </w:p>
        <w:p w14:paraId="1A8E3D96" w14:textId="77777777" w:rsidR="00F61303" w:rsidRDefault="00F61303">
          <w:pPr>
            <w:pStyle w:val="TOC2"/>
            <w:tabs>
              <w:tab w:val="left" w:pos="1320"/>
            </w:tabs>
            <w:rPr>
              <w:noProof/>
              <w:color w:val="auto"/>
              <w:lang w:eastAsia="en-US"/>
            </w:rPr>
          </w:pPr>
          <w:hyperlink w:anchor="_Toc400311963" w:history="1">
            <w:r w:rsidRPr="00A36311">
              <w:rPr>
                <w:rStyle w:val="Hyperlink"/>
                <w:noProof/>
              </w:rPr>
              <w:t>7.</w:t>
            </w:r>
            <w:r>
              <w:rPr>
                <w:noProof/>
                <w:color w:val="auto"/>
                <w:lang w:eastAsia="en-US"/>
              </w:rPr>
              <w:tab/>
            </w:r>
            <w:r w:rsidRPr="00A36311">
              <w:rPr>
                <w:rStyle w:val="Hyperlink"/>
                <w:noProof/>
              </w:rPr>
              <w:t>Max Current Draw</w:t>
            </w:r>
          </w:hyperlink>
        </w:p>
        <w:p w14:paraId="5DDD65F4" w14:textId="77777777" w:rsidR="00F61303" w:rsidRDefault="00F61303">
          <w:pPr>
            <w:pStyle w:val="TOC2"/>
            <w:tabs>
              <w:tab w:val="left" w:pos="1320"/>
            </w:tabs>
            <w:rPr>
              <w:noProof/>
              <w:color w:val="auto"/>
              <w:lang w:eastAsia="en-US"/>
            </w:rPr>
          </w:pPr>
          <w:hyperlink w:anchor="_Toc400311964" w:history="1">
            <w:r w:rsidRPr="00A36311">
              <w:rPr>
                <w:rStyle w:val="Hyperlink"/>
                <w:noProof/>
              </w:rPr>
              <w:t>8.</w:t>
            </w:r>
            <w:r>
              <w:rPr>
                <w:noProof/>
                <w:color w:val="auto"/>
                <w:lang w:eastAsia="en-US"/>
              </w:rPr>
              <w:tab/>
            </w:r>
            <w:r w:rsidRPr="00A36311">
              <w:rPr>
                <w:rStyle w:val="Hyperlink"/>
                <w:noProof/>
              </w:rPr>
              <w:t>Depth/Pressuare Sensor</w:t>
            </w:r>
          </w:hyperlink>
        </w:p>
        <w:p w14:paraId="119D1FE7" w14:textId="77777777" w:rsidR="00F61303" w:rsidRDefault="00F61303">
          <w:pPr>
            <w:pStyle w:val="TOC2"/>
            <w:tabs>
              <w:tab w:val="left" w:pos="1320"/>
            </w:tabs>
            <w:rPr>
              <w:noProof/>
              <w:color w:val="auto"/>
              <w:lang w:eastAsia="en-US"/>
            </w:rPr>
          </w:pPr>
          <w:hyperlink w:anchor="_Toc400311965" w:history="1">
            <w:r w:rsidRPr="00A36311">
              <w:rPr>
                <w:rStyle w:val="Hyperlink"/>
                <w:noProof/>
              </w:rPr>
              <w:t>9.</w:t>
            </w:r>
            <w:r>
              <w:rPr>
                <w:noProof/>
                <w:color w:val="auto"/>
                <w:lang w:eastAsia="en-US"/>
              </w:rPr>
              <w:tab/>
            </w:r>
            <w:r w:rsidRPr="00A36311">
              <w:rPr>
                <w:rStyle w:val="Hyperlink"/>
                <w:noProof/>
              </w:rPr>
              <w:t>48V power supply</w:t>
            </w:r>
          </w:hyperlink>
        </w:p>
        <w:p w14:paraId="53DDA7B9" w14:textId="77777777" w:rsidR="00F61303" w:rsidRDefault="00F61303">
          <w:pPr>
            <w:pStyle w:val="TOC2"/>
            <w:tabs>
              <w:tab w:val="left" w:pos="1320"/>
            </w:tabs>
            <w:rPr>
              <w:noProof/>
              <w:color w:val="auto"/>
              <w:lang w:eastAsia="en-US"/>
            </w:rPr>
          </w:pPr>
          <w:hyperlink w:anchor="_Toc400311966" w:history="1">
            <w:r w:rsidRPr="00A36311">
              <w:rPr>
                <w:rStyle w:val="Hyperlink"/>
                <w:noProof/>
              </w:rPr>
              <w:t>10.</w:t>
            </w:r>
            <w:r>
              <w:rPr>
                <w:noProof/>
                <w:color w:val="auto"/>
                <w:lang w:eastAsia="en-US"/>
              </w:rPr>
              <w:tab/>
            </w:r>
            <w:r w:rsidRPr="00A36311">
              <w:rPr>
                <w:rStyle w:val="Hyperlink"/>
                <w:noProof/>
              </w:rPr>
              <w:t>Maximum/Minimum Allowable Temperature</w:t>
            </w:r>
          </w:hyperlink>
        </w:p>
        <w:p w14:paraId="76315431" w14:textId="77777777" w:rsidR="00E63A55" w:rsidRDefault="00986DCF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14:paraId="5D77DB1A" w14:textId="77777777" w:rsidR="00E63A55" w:rsidRDefault="00E63A55">
      <w:pPr>
        <w:sectPr w:rsidR="00E63A55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14:paraId="48BC09AF" w14:textId="274E5ECC" w:rsidR="00F11598" w:rsidRDefault="00F11598" w:rsidP="00F11598">
      <w:pPr>
        <w:pStyle w:val="Heading1"/>
      </w:pPr>
      <w:bookmarkStart w:id="1" w:name="_Toc400311941"/>
      <w:r>
        <w:lastRenderedPageBreak/>
        <w:t>Similar and Prior Technologies</w:t>
      </w:r>
      <w:bookmarkEnd w:id="1"/>
    </w:p>
    <w:p w14:paraId="2D617386" w14:textId="2E94E5C4" w:rsidR="00CA1DFA" w:rsidRPr="00CA1DFA" w:rsidRDefault="00CA1DFA" w:rsidP="00381862">
      <w:pPr>
        <w:pStyle w:val="Heading2"/>
      </w:pPr>
      <w:bookmarkStart w:id="2" w:name="_Toc400311942"/>
      <w:r w:rsidRPr="00CA1DFA">
        <w:t>VideoRay</w:t>
      </w:r>
      <w:r w:rsidR="008E296F">
        <w:t>®</w:t>
      </w:r>
      <w:r w:rsidRPr="00CA1DFA">
        <w:t xml:space="preserve"> Pro 4 Rugged BASE ROV System</w:t>
      </w:r>
      <w:bookmarkEnd w:id="2"/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1505"/>
        <w:gridCol w:w="7845"/>
      </w:tblGrid>
      <w:tr w:rsidR="00641CFD" w14:paraId="3D2F8748" w14:textId="77777777" w:rsidTr="00641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5E85D5F" w14:textId="1345EE4E" w:rsidR="00641CFD" w:rsidRDefault="00641CFD" w:rsidP="00641CFD">
            <w:r>
              <w:t>Website</w:t>
            </w:r>
          </w:p>
        </w:tc>
        <w:tc>
          <w:tcPr>
            <w:tcW w:w="7969" w:type="dxa"/>
          </w:tcPr>
          <w:p w14:paraId="2E52E532" w14:textId="1CAC264C" w:rsidR="00641CFD" w:rsidRDefault="00F201B3" w:rsidP="00641CFD">
            <w:pPr>
              <w:tabs>
                <w:tab w:val="center" w:pos="222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641CFD" w:rsidRPr="001A5C6A">
                <w:rPr>
                  <w:rStyle w:val="Hyperlink"/>
                </w:rPr>
                <w:t>http://www.videoray.com/homepage/professional-rovs/videoray-pro-4/pro-4-rugged-base.html</w:t>
              </w:r>
            </w:hyperlink>
            <w:r w:rsidR="00641CFD">
              <w:t xml:space="preserve"> </w:t>
            </w:r>
          </w:p>
        </w:tc>
      </w:tr>
      <w:tr w:rsidR="00641CFD" w14:paraId="043D7370" w14:textId="77777777" w:rsidTr="00641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AEE3950" w14:textId="3E6AA797" w:rsidR="00641CFD" w:rsidRDefault="00641CFD" w:rsidP="00641CFD">
            <w:r>
              <w:t>Image</w:t>
            </w:r>
          </w:p>
        </w:tc>
        <w:tc>
          <w:tcPr>
            <w:tcW w:w="7969" w:type="dxa"/>
          </w:tcPr>
          <w:p w14:paraId="5019AE38" w14:textId="7B4FC5F8" w:rsidR="00641CFD" w:rsidRPr="00CA1DFA" w:rsidRDefault="00641CFD" w:rsidP="00AC7EE3">
            <w:pPr>
              <w:tabs>
                <w:tab w:val="center" w:pos="2229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71AB87F3" wp14:editId="598E3B4E">
                  <wp:extent cx="3753166" cy="2743200"/>
                  <wp:effectExtent l="0" t="0" r="0" b="0"/>
                  <wp:docPr id="48" name="Picture 48" descr="http://www.videoray.com/images/igallery/resized/801-900/Pro4_Cerakote_StandardThruster_web-811-800-600-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videoray.com/images/igallery/resized/801-900/Pro4_Cerakote_StandardThruster_web-811-800-600-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3166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CFD" w14:paraId="571B7BF4" w14:textId="77777777" w:rsidTr="00641C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365A002" w14:textId="0FF4E7C0" w:rsidR="00641CFD" w:rsidRDefault="00641CFD" w:rsidP="00641CFD">
            <w:r>
              <w:t>Similarities</w:t>
            </w:r>
          </w:p>
        </w:tc>
        <w:tc>
          <w:tcPr>
            <w:tcW w:w="7969" w:type="dxa"/>
          </w:tcPr>
          <w:p w14:paraId="4CB8582C" w14:textId="17897908" w:rsidR="00641CFD" w:rsidRDefault="00641CFD" w:rsidP="00641CFD">
            <w:pPr>
              <w:pStyle w:val="ListParagraph"/>
              <w:numPr>
                <w:ilvl w:val="0"/>
                <w:numId w:val="7"/>
              </w:num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A1DFA">
              <w:t>"VideoRay operators worldwide have reported locating, identifying, and removing drugs, and other contraband from vessel hulls, port and harbor structures and bottoms."</w:t>
            </w:r>
          </w:p>
        </w:tc>
      </w:tr>
      <w:tr w:rsidR="00641CFD" w14:paraId="2F6FF5CB" w14:textId="77777777" w:rsidTr="00641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46F3607" w14:textId="54C4A8B8" w:rsidR="00641CFD" w:rsidRDefault="00641CFD" w:rsidP="00641CFD">
            <w:r>
              <w:t>Advantages</w:t>
            </w:r>
          </w:p>
        </w:tc>
        <w:tc>
          <w:tcPr>
            <w:tcW w:w="7969" w:type="dxa"/>
          </w:tcPr>
          <w:p w14:paraId="32E11142" w14:textId="77777777" w:rsidR="00641CFD" w:rsidRDefault="00641CFD" w:rsidP="00641CFD">
            <w:pPr>
              <w:pStyle w:val="ListParagraph"/>
              <w:numPr>
                <w:ilvl w:val="0"/>
                <w:numId w:val="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Smaller Form Factor</w:t>
            </w:r>
          </w:p>
          <w:p w14:paraId="49788415" w14:textId="7E74754B" w:rsidR="00641CFD" w:rsidRDefault="00641CFD" w:rsidP="00641CFD">
            <w:pPr>
              <w:pStyle w:val="ListParagraph"/>
              <w:numPr>
                <w:ilvl w:val="0"/>
                <w:numId w:val="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Transportable, Deployable, Operable by single user.</w:t>
            </w:r>
          </w:p>
        </w:tc>
      </w:tr>
      <w:tr w:rsidR="00641CFD" w14:paraId="6BB8733A" w14:textId="77777777" w:rsidTr="00641C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5353041" w14:textId="47896F02" w:rsidR="00641CFD" w:rsidRDefault="00641CFD" w:rsidP="00641CFD">
            <w:r>
              <w:t>Disadvantages</w:t>
            </w:r>
          </w:p>
        </w:tc>
        <w:tc>
          <w:tcPr>
            <w:tcW w:w="7969" w:type="dxa"/>
          </w:tcPr>
          <w:p w14:paraId="378CCF14" w14:textId="4BD7CB96" w:rsidR="00641CFD" w:rsidRDefault="00641CFD" w:rsidP="00641CFD">
            <w:pPr>
              <w:pStyle w:val="ListParagraph"/>
              <w:numPr>
                <w:ilvl w:val="0"/>
                <w:numId w:val="9"/>
              </w:num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delivered with a teather, user must purchase separately</w:t>
            </w:r>
          </w:p>
          <w:p w14:paraId="148920B5" w14:textId="5050D1B2" w:rsidR="00641CFD" w:rsidRDefault="00641CFD" w:rsidP="00641CFD">
            <w:pPr>
              <w:pStyle w:val="ListParagraph"/>
              <w:numPr>
                <w:ilvl w:val="0"/>
                <w:numId w:val="9"/>
              </w:num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Control System is not ergonomic</w:t>
            </w:r>
          </w:p>
        </w:tc>
      </w:tr>
      <w:tr w:rsidR="00641CFD" w14:paraId="4874537E" w14:textId="77777777" w:rsidTr="00641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E29701C" w14:textId="74327F76" w:rsidR="00641CFD" w:rsidRDefault="00641CFD" w:rsidP="00641CFD">
            <w:r>
              <w:t>Cost</w:t>
            </w:r>
          </w:p>
        </w:tc>
        <w:tc>
          <w:tcPr>
            <w:tcW w:w="7969" w:type="dxa"/>
          </w:tcPr>
          <w:p w14:paraId="36BE9559" w14:textId="103E4F6D" w:rsidR="00641CFD" w:rsidRDefault="00EE5B66" w:rsidP="00641C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Approx. $25,000</w:t>
            </w:r>
          </w:p>
        </w:tc>
      </w:tr>
    </w:tbl>
    <w:p w14:paraId="58841AB2" w14:textId="77777777" w:rsidR="00381862" w:rsidRDefault="00381862" w:rsidP="00381862"/>
    <w:p w14:paraId="45C581F4" w14:textId="77777777" w:rsidR="00381862" w:rsidRDefault="00381862" w:rsidP="00381862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br w:type="page"/>
      </w:r>
    </w:p>
    <w:p w14:paraId="5AB7F49B" w14:textId="5F010910" w:rsidR="000B41DC" w:rsidRPr="00CA1DFA" w:rsidRDefault="008E296F" w:rsidP="00381862">
      <w:pPr>
        <w:pStyle w:val="Heading2"/>
      </w:pPr>
      <w:bookmarkStart w:id="3" w:name="_Toc400311943"/>
      <w:r w:rsidRPr="008E296F">
        <w:lastRenderedPageBreak/>
        <w:t>Seabotix</w:t>
      </w:r>
      <w:r>
        <w:t xml:space="preserve">® </w:t>
      </w:r>
      <w:r w:rsidRPr="008E296F">
        <w:t>vLBV950</w:t>
      </w:r>
      <w:bookmarkEnd w:id="3"/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1505"/>
        <w:gridCol w:w="7845"/>
      </w:tblGrid>
      <w:tr w:rsidR="00641CFD" w14:paraId="51E7B77F" w14:textId="77777777" w:rsidTr="00641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DB9E412" w14:textId="0CAF2DB6" w:rsidR="00641CFD" w:rsidRDefault="00641CFD" w:rsidP="00641CFD">
            <w:r>
              <w:t>Website</w:t>
            </w:r>
          </w:p>
        </w:tc>
        <w:tc>
          <w:tcPr>
            <w:tcW w:w="7969" w:type="dxa"/>
          </w:tcPr>
          <w:p w14:paraId="5F6F74FB" w14:textId="07046677" w:rsidR="00641CFD" w:rsidRDefault="00F201B3" w:rsidP="00641CFD">
            <w:pPr>
              <w:tabs>
                <w:tab w:val="center" w:pos="222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US"/>
              </w:rPr>
            </w:pPr>
            <w:hyperlink r:id="rId12" w:history="1">
              <w:r w:rsidR="007932D0" w:rsidRPr="001A5C6A">
                <w:rPr>
                  <w:rStyle w:val="Hyperlink"/>
                </w:rPr>
                <w:t>http://www.seabotix.com/products/vlbv950.htm</w:t>
              </w:r>
            </w:hyperlink>
            <w:r w:rsidR="007932D0">
              <w:t xml:space="preserve"> </w:t>
            </w:r>
          </w:p>
        </w:tc>
      </w:tr>
      <w:tr w:rsidR="00641CFD" w14:paraId="1EA14923" w14:textId="77777777" w:rsidTr="00AC7EE3">
        <w:trPr>
          <w:trHeight w:val="2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E2FBBF8" w14:textId="77777777" w:rsidR="00641CFD" w:rsidRDefault="00641CFD" w:rsidP="00641CFD">
            <w:r>
              <w:t>Image</w:t>
            </w:r>
          </w:p>
        </w:tc>
        <w:tc>
          <w:tcPr>
            <w:tcW w:w="7969" w:type="dxa"/>
          </w:tcPr>
          <w:p w14:paraId="684AF4E1" w14:textId="11FF7CFC" w:rsidR="00641CFD" w:rsidRDefault="00641CFD" w:rsidP="00641CFD">
            <w:pPr>
              <w:tabs>
                <w:tab w:val="center" w:pos="222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1F987B22" wp14:editId="6270E9B1">
                  <wp:extent cx="2417446" cy="2743200"/>
                  <wp:effectExtent l="0" t="0" r="1905" b="0"/>
                  <wp:docPr id="66" name="Picture 66" descr="http://www.seabotix.com/products/images/vlbv/vlbv300_front_lr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eabotix.com/products/images/vlbv/vlbv300_front_lr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7446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CFD" w14:paraId="67256C03" w14:textId="77777777" w:rsidTr="00641C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CFB2BD6" w14:textId="77777777" w:rsidR="00641CFD" w:rsidRDefault="00641CFD" w:rsidP="00641CFD">
            <w:r>
              <w:t>Similarities</w:t>
            </w:r>
          </w:p>
        </w:tc>
        <w:tc>
          <w:tcPr>
            <w:tcW w:w="7969" w:type="dxa"/>
          </w:tcPr>
          <w:p w14:paraId="1FF74E72" w14:textId="77777777" w:rsidR="00641CFD" w:rsidRDefault="00641CFD" w:rsidP="00641CFD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Vectored Thrusters</w:t>
            </w:r>
          </w:p>
          <w:p w14:paraId="6D892E2D" w14:textId="77777777" w:rsidR="00641CFD" w:rsidRDefault="00641CFD" w:rsidP="00641CFD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Manipulator Arm</w:t>
            </w:r>
          </w:p>
          <w:p w14:paraId="6ACD7599" w14:textId="75F6FBF4" w:rsidR="00641CFD" w:rsidRDefault="00641CFD" w:rsidP="00641CFD">
            <w:pPr>
              <w:pStyle w:val="ListParagraph"/>
              <w:numPr>
                <w:ilvl w:val="0"/>
                <w:numId w:val="5"/>
              </w:num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Intuitive Control System</w:t>
            </w:r>
          </w:p>
        </w:tc>
      </w:tr>
      <w:tr w:rsidR="00641CFD" w14:paraId="0C701F8D" w14:textId="77777777" w:rsidTr="00641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1AD8BA1" w14:textId="42BD5F1F" w:rsidR="00641CFD" w:rsidRDefault="00641CFD" w:rsidP="00641CFD">
            <w:r>
              <w:t>Advantages</w:t>
            </w:r>
          </w:p>
        </w:tc>
        <w:tc>
          <w:tcPr>
            <w:tcW w:w="7969" w:type="dxa"/>
          </w:tcPr>
          <w:p w14:paraId="1437216B" w14:textId="77777777" w:rsidR="00641CFD" w:rsidRDefault="00641CFD" w:rsidP="00641CF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41DC">
              <w:t xml:space="preserve">SeaBotix MiniROV controls have been regarded as the most intuitive of all small ROVs. The vLBV950 is no different with the user friendly operator control unit </w:t>
            </w:r>
            <w:r>
              <w:t>and integrated control console.</w:t>
            </w:r>
          </w:p>
          <w:p w14:paraId="620BA099" w14:textId="28A890A0" w:rsidR="00641CFD" w:rsidRDefault="00641CFD" w:rsidP="00641CF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4x Data RS232/845 Data Channels</w:t>
            </w:r>
          </w:p>
          <w:p w14:paraId="36A5A9CE" w14:textId="58BF2C2C" w:rsidR="00641CFD" w:rsidRDefault="00641CFD" w:rsidP="00641CFD">
            <w:pPr>
              <w:pStyle w:val="ListParagraph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Safety: </w:t>
            </w:r>
            <w:r w:rsidRPr="00EF6FFD">
              <w:t>Isolated input power, circuit breaker, line insulation monitor, leak detector. Meets and exceeds "Code of Practice for the Safe Use of Electricity in Water"</w:t>
            </w:r>
          </w:p>
        </w:tc>
      </w:tr>
      <w:tr w:rsidR="00641CFD" w14:paraId="4DA22C29" w14:textId="77777777" w:rsidTr="00641C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4772449" w14:textId="1EC83A6C" w:rsidR="00641CFD" w:rsidRDefault="00641CFD" w:rsidP="00641CFD">
            <w:r>
              <w:t>Disadvantages</w:t>
            </w:r>
          </w:p>
        </w:tc>
        <w:tc>
          <w:tcPr>
            <w:tcW w:w="7969" w:type="dxa"/>
          </w:tcPr>
          <w:p w14:paraId="0F97CD0D" w14:textId="5F29C246" w:rsidR="00641CFD" w:rsidRDefault="00641CFD" w:rsidP="00641CFD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Cost</w:t>
            </w:r>
          </w:p>
        </w:tc>
      </w:tr>
      <w:tr w:rsidR="00641CFD" w14:paraId="5852E2AC" w14:textId="77777777" w:rsidTr="00641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18502D3" w14:textId="77777777" w:rsidR="00641CFD" w:rsidRDefault="00641CFD" w:rsidP="00641CFD">
            <w:r>
              <w:t>Cost</w:t>
            </w:r>
          </w:p>
        </w:tc>
        <w:tc>
          <w:tcPr>
            <w:tcW w:w="7969" w:type="dxa"/>
          </w:tcPr>
          <w:p w14:paraId="46CA4200" w14:textId="77777777" w:rsidR="00641CFD" w:rsidRDefault="00641CFD" w:rsidP="00641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Quote Required</w:t>
            </w:r>
          </w:p>
        </w:tc>
      </w:tr>
    </w:tbl>
    <w:p w14:paraId="11673566" w14:textId="77777777" w:rsidR="00381862" w:rsidRDefault="00381862" w:rsidP="00381862">
      <w:pPr>
        <w:pStyle w:val="Heading2"/>
      </w:pPr>
    </w:p>
    <w:p w14:paraId="05054340" w14:textId="77777777" w:rsidR="00381862" w:rsidRDefault="00381862" w:rsidP="00381862">
      <w:pPr>
        <w:rPr>
          <w:sz w:val="26"/>
          <w:szCs w:val="26"/>
        </w:rPr>
      </w:pPr>
      <w:r>
        <w:br w:type="page"/>
      </w:r>
    </w:p>
    <w:p w14:paraId="53A020BD" w14:textId="3F784BEB" w:rsidR="004B11DE" w:rsidRPr="004B11DE" w:rsidRDefault="004B11DE" w:rsidP="00381862">
      <w:pPr>
        <w:pStyle w:val="Heading2"/>
      </w:pPr>
      <w:bookmarkStart w:id="4" w:name="_Toc400311944"/>
      <w:r w:rsidRPr="004B11DE">
        <w:lastRenderedPageBreak/>
        <w:t>DOER</w:t>
      </w:r>
      <w:r w:rsidR="0030405E" w:rsidRPr="004B11DE">
        <w:t xml:space="preserve">® </w:t>
      </w:r>
      <w:r w:rsidRPr="004B11DE">
        <w:t>H2000</w:t>
      </w:r>
      <w:bookmarkEnd w:id="4"/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1505"/>
        <w:gridCol w:w="7845"/>
      </w:tblGrid>
      <w:tr w:rsidR="00641CFD" w14:paraId="255BF46A" w14:textId="77777777" w:rsidTr="004B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00B12CB9" w14:textId="71561A80" w:rsidR="00641CFD" w:rsidRDefault="00641CFD" w:rsidP="001C796E">
            <w:r>
              <w:t>Website</w:t>
            </w:r>
          </w:p>
        </w:tc>
        <w:tc>
          <w:tcPr>
            <w:tcW w:w="7845" w:type="dxa"/>
          </w:tcPr>
          <w:p w14:paraId="280D6803" w14:textId="0566669B" w:rsidR="00641CFD" w:rsidRDefault="00F201B3" w:rsidP="001C796E">
            <w:pPr>
              <w:tabs>
                <w:tab w:val="center" w:pos="222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US"/>
              </w:rPr>
            </w:pPr>
            <w:hyperlink r:id="rId14" w:history="1">
              <w:r w:rsidR="00641CFD" w:rsidRPr="001A5C6A">
                <w:rPr>
                  <w:rStyle w:val="Hyperlink"/>
                  <w:noProof/>
                  <w:lang w:eastAsia="en-US"/>
                </w:rPr>
                <w:t>http://www.doermarine.com/?page_id=574</w:t>
              </w:r>
            </w:hyperlink>
            <w:r w:rsidR="00641CFD">
              <w:rPr>
                <w:noProof/>
                <w:lang w:eastAsia="en-US"/>
              </w:rPr>
              <w:t xml:space="preserve"> </w:t>
            </w:r>
          </w:p>
        </w:tc>
      </w:tr>
      <w:tr w:rsidR="0030405E" w14:paraId="5EB012A4" w14:textId="77777777" w:rsidTr="00AC7EE3">
        <w:trPr>
          <w:trHeight w:val="2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334174DB" w14:textId="77777777" w:rsidR="0030405E" w:rsidRDefault="0030405E" w:rsidP="001C796E">
            <w:r>
              <w:t>Image</w:t>
            </w:r>
          </w:p>
        </w:tc>
        <w:tc>
          <w:tcPr>
            <w:tcW w:w="7845" w:type="dxa"/>
          </w:tcPr>
          <w:p w14:paraId="712CCC8C" w14:textId="4188CAEF" w:rsidR="0030405E" w:rsidRDefault="00FE7C5B" w:rsidP="001C796E">
            <w:pPr>
              <w:tabs>
                <w:tab w:val="center" w:pos="222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4E72F9CB" wp14:editId="5C85B9A6">
                  <wp:extent cx="3482200" cy="2743200"/>
                  <wp:effectExtent l="0" t="0" r="4445" b="0"/>
                  <wp:docPr id="75" name="Picture 75" descr="http://www.doermarine.com/wp-content/uploads/2011/03/h2000_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oermarine.com/wp-content/uploads/2011/03/h2000_N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05E" w14:paraId="6565CF6A" w14:textId="77777777" w:rsidTr="004B1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2A4CEFFE" w14:textId="77777777" w:rsidR="0030405E" w:rsidRDefault="0030405E" w:rsidP="001C796E">
            <w:r>
              <w:t>Similarities</w:t>
            </w:r>
          </w:p>
        </w:tc>
        <w:tc>
          <w:tcPr>
            <w:tcW w:w="7845" w:type="dxa"/>
          </w:tcPr>
          <w:p w14:paraId="10705598" w14:textId="77777777" w:rsidR="004F302A" w:rsidRPr="004F302A" w:rsidRDefault="004F302A" w:rsidP="001C796E">
            <w:pPr>
              <w:pStyle w:val="ListParagraph"/>
              <w:numPr>
                <w:ilvl w:val="0"/>
                <w:numId w:val="5"/>
              </w:num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hAnsi="Tahoma" w:cs="Tahoma"/>
                <w:color w:val="6E6E6E"/>
                <w:sz w:val="18"/>
                <w:szCs w:val="18"/>
              </w:rPr>
              <w:t xml:space="preserve">DOER’s H2000 is a ultra compact work class ROV. </w:t>
            </w:r>
          </w:p>
          <w:p w14:paraId="0078E68B" w14:textId="77777777" w:rsidR="004F302A" w:rsidRPr="004F302A" w:rsidRDefault="004F302A" w:rsidP="001C796E">
            <w:pPr>
              <w:pStyle w:val="ListParagraph"/>
              <w:numPr>
                <w:ilvl w:val="0"/>
                <w:numId w:val="5"/>
              </w:num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hAnsi="Tahoma" w:cs="Tahoma"/>
                <w:color w:val="6E6E6E"/>
                <w:sz w:val="18"/>
                <w:szCs w:val="18"/>
              </w:rPr>
              <w:t>Designed for multi-mission use from a variety of platforms, the H2000 can be used for underwater tasks including survey, sampling, search/recovery, NDT and inspection.</w:t>
            </w:r>
          </w:p>
          <w:p w14:paraId="40E32741" w14:textId="53F3A9FB" w:rsidR="0030405E" w:rsidRDefault="004F302A" w:rsidP="004F302A">
            <w:pPr>
              <w:pStyle w:val="ListParagraph"/>
              <w:numPr>
                <w:ilvl w:val="0"/>
                <w:numId w:val="5"/>
              </w:num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hAnsi="Tahoma" w:cs="Tahoma"/>
                <w:color w:val="6E6E6E"/>
                <w:sz w:val="18"/>
                <w:szCs w:val="18"/>
              </w:rPr>
              <w:t>Manipulator Arm</w:t>
            </w:r>
          </w:p>
        </w:tc>
      </w:tr>
      <w:tr w:rsidR="0030405E" w14:paraId="52518A2F" w14:textId="77777777" w:rsidTr="004B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0DD2F771" w14:textId="2ED0372F" w:rsidR="0030405E" w:rsidRDefault="0030405E" w:rsidP="001C796E">
            <w:r>
              <w:t>Advantages</w:t>
            </w:r>
          </w:p>
        </w:tc>
        <w:tc>
          <w:tcPr>
            <w:tcW w:w="7845" w:type="dxa"/>
          </w:tcPr>
          <w:p w14:paraId="1ABEB105" w14:textId="77777777" w:rsidR="004F302A" w:rsidRPr="004F302A" w:rsidRDefault="004F302A" w:rsidP="004F302A">
            <w:pPr>
              <w:pStyle w:val="ListParagraph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 w:cs="Tahoma"/>
                <w:color w:val="6E6E6E"/>
                <w:sz w:val="18"/>
                <w:szCs w:val="18"/>
              </w:rPr>
              <w:t>Auto Heading</w:t>
            </w:r>
          </w:p>
          <w:p w14:paraId="4A2178FD" w14:textId="77777777" w:rsidR="004F302A" w:rsidRPr="004F302A" w:rsidRDefault="004F302A" w:rsidP="004F302A">
            <w:pPr>
              <w:pStyle w:val="ListParagraph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 w:cs="Tahoma"/>
                <w:color w:val="6E6E6E"/>
                <w:sz w:val="18"/>
                <w:szCs w:val="18"/>
              </w:rPr>
              <w:t>Go to heading, Depth</w:t>
            </w:r>
          </w:p>
          <w:p w14:paraId="5DF5652B" w14:textId="77777777" w:rsidR="0030405E" w:rsidRPr="00F5750A" w:rsidRDefault="004F302A" w:rsidP="004F302A">
            <w:pPr>
              <w:pStyle w:val="ListParagraph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 w:cs="Tahoma"/>
                <w:color w:val="6E6E6E"/>
                <w:sz w:val="18"/>
                <w:szCs w:val="18"/>
              </w:rPr>
              <w:t>On-sceen Overlay</w:t>
            </w:r>
          </w:p>
          <w:p w14:paraId="48376465" w14:textId="77777777" w:rsidR="00F5750A" w:rsidRPr="00F5750A" w:rsidRDefault="00F5750A" w:rsidP="004F302A">
            <w:pPr>
              <w:pStyle w:val="ListParagraph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 w:cs="Tahoma"/>
                <w:color w:val="6E6E6E"/>
                <w:sz w:val="18"/>
                <w:szCs w:val="18"/>
              </w:rPr>
              <w:t>Rated to 2000m</w:t>
            </w:r>
          </w:p>
          <w:p w14:paraId="03544116" w14:textId="527AC6C1" w:rsidR="00F5750A" w:rsidRDefault="00F5750A" w:rsidP="004F302A">
            <w:pPr>
              <w:pStyle w:val="ListParagraph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 w:cs="Tahoma"/>
                <w:color w:val="6E6E6E"/>
                <w:sz w:val="18"/>
                <w:szCs w:val="18"/>
              </w:rPr>
              <w:t>Upgradability to adapt to changing technology</w:t>
            </w:r>
          </w:p>
        </w:tc>
      </w:tr>
      <w:tr w:rsidR="0030405E" w14:paraId="29A110C4" w14:textId="77777777" w:rsidTr="004B1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D2F18D3" w14:textId="012B632C" w:rsidR="0030405E" w:rsidRDefault="0030405E" w:rsidP="001C796E">
            <w:r>
              <w:t>Disadvantages</w:t>
            </w:r>
          </w:p>
        </w:tc>
        <w:tc>
          <w:tcPr>
            <w:tcW w:w="7845" w:type="dxa"/>
          </w:tcPr>
          <w:p w14:paraId="32D828C6" w14:textId="4D7AC651" w:rsidR="0030405E" w:rsidRDefault="004F302A" w:rsidP="001C796E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Cost</w:t>
            </w:r>
          </w:p>
        </w:tc>
      </w:tr>
      <w:tr w:rsidR="0030405E" w14:paraId="125FF090" w14:textId="77777777" w:rsidTr="004B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230D0B11" w14:textId="77777777" w:rsidR="0030405E" w:rsidRDefault="0030405E" w:rsidP="001C796E">
            <w:r>
              <w:t>Cost</w:t>
            </w:r>
          </w:p>
        </w:tc>
        <w:tc>
          <w:tcPr>
            <w:tcW w:w="7845" w:type="dxa"/>
          </w:tcPr>
          <w:p w14:paraId="466E592D" w14:textId="77777777" w:rsidR="0030405E" w:rsidRDefault="0030405E" w:rsidP="001C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Quote Required</w:t>
            </w:r>
          </w:p>
        </w:tc>
      </w:tr>
    </w:tbl>
    <w:p w14:paraId="5B6DD2D1" w14:textId="77777777" w:rsidR="0046428E" w:rsidRDefault="0046428E" w:rsidP="00596050">
      <w:pPr>
        <w:pStyle w:val="Heading2"/>
      </w:pPr>
    </w:p>
    <w:p w14:paraId="17680903" w14:textId="77777777" w:rsidR="0046428E" w:rsidRDefault="0046428E" w:rsidP="0046428E">
      <w:pPr>
        <w:rPr>
          <w:sz w:val="26"/>
          <w:szCs w:val="26"/>
        </w:rPr>
      </w:pPr>
      <w:r>
        <w:br w:type="page"/>
      </w:r>
    </w:p>
    <w:p w14:paraId="69DE9D3F" w14:textId="1F3D8D72" w:rsidR="00596050" w:rsidRPr="004B11DE" w:rsidRDefault="00F5750A" w:rsidP="00381862">
      <w:pPr>
        <w:pStyle w:val="Heading2"/>
      </w:pPr>
      <w:bookmarkStart w:id="5" w:name="_Toc400311945"/>
      <w:r>
        <w:lastRenderedPageBreak/>
        <w:t>Oceaneering</w:t>
      </w:r>
      <w:r w:rsidR="00596050" w:rsidRPr="004B11DE">
        <w:t xml:space="preserve">® </w:t>
      </w:r>
      <w:r>
        <w:t xml:space="preserve">Magnum </w:t>
      </w:r>
      <w:r w:rsidRPr="00381862">
        <w:t>PlusROV</w:t>
      </w:r>
      <w:bookmarkEnd w:id="5"/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1505"/>
        <w:gridCol w:w="7845"/>
      </w:tblGrid>
      <w:tr w:rsidR="00596050" w14:paraId="44D95855" w14:textId="77777777" w:rsidTr="001C7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C436EDA" w14:textId="77777777" w:rsidR="00596050" w:rsidRDefault="00596050" w:rsidP="001C796E">
            <w:r>
              <w:t>Website</w:t>
            </w:r>
          </w:p>
        </w:tc>
        <w:tc>
          <w:tcPr>
            <w:tcW w:w="7845" w:type="dxa"/>
          </w:tcPr>
          <w:p w14:paraId="6200696D" w14:textId="63AA1EBA" w:rsidR="00596050" w:rsidRDefault="00F5750A" w:rsidP="001C796E">
            <w:pPr>
              <w:tabs>
                <w:tab w:val="center" w:pos="222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US"/>
              </w:rPr>
            </w:pPr>
            <w:r w:rsidRPr="00F5750A">
              <w:rPr>
                <w:noProof/>
                <w:lang w:eastAsia="en-US"/>
              </w:rPr>
              <w:t>http://www.oceaneering.com/rovs/rov-systems/magnum-plus-rov/</w:t>
            </w:r>
          </w:p>
        </w:tc>
      </w:tr>
      <w:tr w:rsidR="00596050" w14:paraId="7C33AC54" w14:textId="77777777" w:rsidTr="00AC7EE3">
        <w:trPr>
          <w:trHeight w:val="2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611E97A2" w14:textId="77777777" w:rsidR="00596050" w:rsidRDefault="00596050" w:rsidP="001C796E">
            <w:r>
              <w:t>Image</w:t>
            </w:r>
          </w:p>
        </w:tc>
        <w:tc>
          <w:tcPr>
            <w:tcW w:w="7845" w:type="dxa"/>
          </w:tcPr>
          <w:p w14:paraId="6DAC0B20" w14:textId="00412D96" w:rsidR="00596050" w:rsidRDefault="00F5750A" w:rsidP="001C796E">
            <w:pPr>
              <w:tabs>
                <w:tab w:val="center" w:pos="222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w:drawing>
                <wp:inline distT="0" distB="0" distL="0" distR="0" wp14:anchorId="0552086A" wp14:editId="4764331C">
                  <wp:extent cx="3631223" cy="2743200"/>
                  <wp:effectExtent l="0" t="0" r="7620" b="0"/>
                  <wp:docPr id="96" name="Picture 96" descr="rov-magnum-s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ov-magnum-s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1223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50" w14:paraId="7B125C8C" w14:textId="77777777" w:rsidTr="001C79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65670D52" w14:textId="77777777" w:rsidR="00596050" w:rsidRDefault="00596050" w:rsidP="001C796E">
            <w:r>
              <w:t>Similarities</w:t>
            </w:r>
          </w:p>
        </w:tc>
        <w:tc>
          <w:tcPr>
            <w:tcW w:w="7845" w:type="dxa"/>
          </w:tcPr>
          <w:p w14:paraId="2552111A" w14:textId="115F86B3" w:rsidR="00F5750A" w:rsidRPr="00F5750A" w:rsidRDefault="00F5750A" w:rsidP="001C796E">
            <w:pPr>
              <w:pStyle w:val="ListParagraph"/>
              <w:numPr>
                <w:ilvl w:val="0"/>
                <w:numId w:val="5"/>
              </w:num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hAnsi="Tahoma" w:cs="Tahoma"/>
                <w:color w:val="6E6E6E"/>
                <w:sz w:val="18"/>
                <w:szCs w:val="18"/>
              </w:rPr>
              <w:t>Manipulator Arm</w:t>
            </w:r>
          </w:p>
          <w:p w14:paraId="7DF3F02A" w14:textId="21BD64C0" w:rsidR="00F5750A" w:rsidRPr="00F5750A" w:rsidRDefault="00F5750A" w:rsidP="001C796E">
            <w:pPr>
              <w:pStyle w:val="ListParagraph"/>
              <w:numPr>
                <w:ilvl w:val="0"/>
                <w:numId w:val="5"/>
              </w:num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hAnsi="Tahoma" w:cs="Tahoma"/>
                <w:color w:val="6E6E6E"/>
                <w:sz w:val="18"/>
                <w:szCs w:val="18"/>
              </w:rPr>
              <w:t>Form Factor</w:t>
            </w:r>
          </w:p>
          <w:p w14:paraId="6648347C" w14:textId="79CED05F" w:rsidR="00596050" w:rsidRDefault="00F5750A" w:rsidP="001C796E">
            <w:pPr>
              <w:pStyle w:val="ListParagraph"/>
              <w:numPr>
                <w:ilvl w:val="0"/>
                <w:numId w:val="5"/>
              </w:num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hAnsi="Tahoma" w:cs="Tahoma"/>
                <w:color w:val="6E6E6E"/>
                <w:sz w:val="18"/>
                <w:szCs w:val="18"/>
              </w:rPr>
              <w:t>Mission</w:t>
            </w:r>
          </w:p>
        </w:tc>
      </w:tr>
      <w:tr w:rsidR="00596050" w14:paraId="3A4F6C4B" w14:textId="77777777" w:rsidTr="001C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0A756F75" w14:textId="12517864" w:rsidR="00596050" w:rsidRDefault="00596050" w:rsidP="001C796E">
            <w:r>
              <w:t>Advantages</w:t>
            </w:r>
          </w:p>
        </w:tc>
        <w:tc>
          <w:tcPr>
            <w:tcW w:w="7845" w:type="dxa"/>
          </w:tcPr>
          <w:p w14:paraId="7BD13494" w14:textId="77777777" w:rsidR="00F5750A" w:rsidRPr="00F5750A" w:rsidRDefault="00F5750A" w:rsidP="00F5750A">
            <w:pPr>
              <w:pStyle w:val="ListParagraph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50A">
              <w:rPr>
                <w:rFonts w:ascii="Tahoma" w:hAnsi="Tahoma" w:cs="Tahoma"/>
                <w:color w:val="6E6E6E"/>
                <w:sz w:val="18"/>
                <w:szCs w:val="18"/>
              </w:rPr>
              <w:t xml:space="preserve">Fiber optics are used as the primary transmission link for all video and data signals between the vehicle and the surface control console. </w:t>
            </w:r>
          </w:p>
          <w:p w14:paraId="24F71828" w14:textId="77649DBB" w:rsidR="00F5750A" w:rsidRPr="00F5750A" w:rsidRDefault="00F5750A" w:rsidP="00F5750A">
            <w:pPr>
              <w:pStyle w:val="ListParagraph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50A">
              <w:rPr>
                <w:rFonts w:ascii="Tahoma" w:hAnsi="Tahoma" w:cs="Tahoma"/>
                <w:color w:val="6E6E6E"/>
                <w:sz w:val="18"/>
                <w:szCs w:val="18"/>
              </w:rPr>
              <w:t xml:space="preserve">This allows extremely </w:t>
            </w:r>
            <w:r>
              <w:rPr>
                <w:rFonts w:ascii="Tahoma" w:hAnsi="Tahoma" w:cs="Tahoma"/>
                <w:color w:val="6E6E6E"/>
                <w:sz w:val="18"/>
                <w:szCs w:val="18"/>
              </w:rPr>
              <w:t>high quality video transmission</w:t>
            </w:r>
          </w:p>
          <w:p w14:paraId="070E487A" w14:textId="77777777" w:rsidR="00F5750A" w:rsidRPr="00F5750A" w:rsidRDefault="00F5750A" w:rsidP="00F5750A">
            <w:pPr>
              <w:pStyle w:val="ListParagraph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 w:cs="Tahoma"/>
                <w:color w:val="6E6E6E"/>
                <w:sz w:val="18"/>
                <w:szCs w:val="18"/>
              </w:rPr>
              <w:t>P</w:t>
            </w:r>
            <w:r w:rsidRPr="00F5750A">
              <w:rPr>
                <w:rFonts w:ascii="Tahoma" w:hAnsi="Tahoma" w:cs="Tahoma"/>
                <w:color w:val="6E6E6E"/>
                <w:sz w:val="18"/>
                <w:szCs w:val="18"/>
              </w:rPr>
              <w:t>lug and play installation of sensors and equipment</w:t>
            </w:r>
          </w:p>
          <w:p w14:paraId="54D63F83" w14:textId="349EB03A" w:rsidR="00596050" w:rsidRDefault="00F5750A" w:rsidP="00F5750A">
            <w:pPr>
              <w:pStyle w:val="ListParagraph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 w:cs="Tahoma"/>
                <w:color w:val="6E6E6E"/>
                <w:sz w:val="18"/>
                <w:szCs w:val="18"/>
              </w:rPr>
              <w:t>Rated to depth of 10,000 fsw</w:t>
            </w:r>
          </w:p>
        </w:tc>
      </w:tr>
      <w:tr w:rsidR="00596050" w14:paraId="5A4FF942" w14:textId="77777777" w:rsidTr="001C79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3FA3BB6" w14:textId="77777777" w:rsidR="00596050" w:rsidRDefault="00596050" w:rsidP="001C796E">
            <w:r>
              <w:t>Disadvantages</w:t>
            </w:r>
          </w:p>
        </w:tc>
        <w:tc>
          <w:tcPr>
            <w:tcW w:w="7845" w:type="dxa"/>
          </w:tcPr>
          <w:p w14:paraId="71EC2825" w14:textId="77777777" w:rsidR="00596050" w:rsidRDefault="00596050" w:rsidP="001C796E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Cost</w:t>
            </w:r>
          </w:p>
          <w:p w14:paraId="01D16D05" w14:textId="38D2B8F4" w:rsidR="00F5750A" w:rsidRDefault="00F5750A" w:rsidP="001C796E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</w:tr>
      <w:tr w:rsidR="00596050" w14:paraId="06E3F5DD" w14:textId="77777777" w:rsidTr="001C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491A4BC5" w14:textId="77777777" w:rsidR="00596050" w:rsidRDefault="00596050" w:rsidP="001C796E">
            <w:r>
              <w:t>Cost</w:t>
            </w:r>
          </w:p>
        </w:tc>
        <w:tc>
          <w:tcPr>
            <w:tcW w:w="7845" w:type="dxa"/>
          </w:tcPr>
          <w:p w14:paraId="10D9998A" w14:textId="77777777" w:rsidR="00596050" w:rsidRDefault="00596050" w:rsidP="001C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Quote Required</w:t>
            </w:r>
          </w:p>
        </w:tc>
      </w:tr>
    </w:tbl>
    <w:p w14:paraId="725BD1A2" w14:textId="77777777" w:rsidR="00596050" w:rsidRDefault="00596050" w:rsidP="00596050">
      <w:pPr>
        <w:pStyle w:val="Heading2"/>
      </w:pPr>
    </w:p>
    <w:p w14:paraId="74438DC0" w14:textId="77777777" w:rsidR="00A91E4F" w:rsidRDefault="00A91E4F"/>
    <w:p w14:paraId="68E34072" w14:textId="77777777" w:rsidR="00A91E4F" w:rsidRDefault="00A91E4F">
      <w:r>
        <w:br w:type="page"/>
      </w:r>
    </w:p>
    <w:p w14:paraId="3D692B30" w14:textId="466D3892" w:rsidR="008D2BDE" w:rsidRDefault="00A91E4F" w:rsidP="00A91E4F">
      <w:pPr>
        <w:pStyle w:val="Heading1"/>
        <w:rPr>
          <w:b/>
          <w:bCs/>
          <w:sz w:val="26"/>
          <w:szCs w:val="26"/>
        </w:rPr>
      </w:pPr>
      <w:bookmarkStart w:id="6" w:name="_Toc400311946"/>
      <w:r>
        <w:lastRenderedPageBreak/>
        <w:t>Xeebo Specifications</w:t>
      </w:r>
      <w:bookmarkEnd w:id="6"/>
    </w:p>
    <w:tbl>
      <w:tblPr>
        <w:tblStyle w:val="FinancialTable"/>
        <w:tblW w:w="10098" w:type="dxa"/>
        <w:tblLook w:val="04A0" w:firstRow="1" w:lastRow="0" w:firstColumn="1" w:lastColumn="0" w:noHBand="0" w:noVBand="1"/>
      </w:tblPr>
      <w:tblGrid>
        <w:gridCol w:w="3168"/>
        <w:gridCol w:w="6930"/>
      </w:tblGrid>
      <w:tr w:rsidR="00A91E4F" w14:paraId="5521DD7B" w14:textId="77777777" w:rsidTr="00614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B3446BE" w14:textId="710ACD27" w:rsidR="00A91E4F" w:rsidRPr="00156DC6" w:rsidRDefault="00A91E4F" w:rsidP="00C50FFB">
            <w:pPr>
              <w:pStyle w:val="Heading2"/>
            </w:pPr>
            <w:bookmarkStart w:id="7" w:name="_Toc400311947"/>
            <w:r>
              <w:t>Xe</w:t>
            </w:r>
            <w:r w:rsidRPr="00156DC6">
              <w:t>ebo</w:t>
            </w:r>
            <w:bookmarkEnd w:id="7"/>
          </w:p>
        </w:tc>
        <w:tc>
          <w:tcPr>
            <w:tcW w:w="6930" w:type="dxa"/>
          </w:tcPr>
          <w:p w14:paraId="0F8AA67E" w14:textId="77777777" w:rsidR="00A91E4F" w:rsidRPr="00156DC6" w:rsidRDefault="00A91E4F" w:rsidP="00B961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  <w:tr w:rsidR="00A91E4F" w14:paraId="492C8C3D" w14:textId="77777777" w:rsidTr="00614DA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F3A89E2" w14:textId="77777777" w:rsidR="00A91E4F" w:rsidRPr="00156DC6" w:rsidRDefault="00A91E4F" w:rsidP="00B961D4">
            <w:r w:rsidRPr="00156DC6">
              <w:t>Depth Rating</w:t>
            </w:r>
            <w:r>
              <w:tab/>
            </w:r>
          </w:p>
        </w:tc>
        <w:tc>
          <w:tcPr>
            <w:tcW w:w="6930" w:type="dxa"/>
          </w:tcPr>
          <w:p w14:paraId="53C8608B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30</w:t>
            </w:r>
            <w:r>
              <w:rPr>
                <w:szCs w:val="22"/>
              </w:rPr>
              <w:t>.5</w:t>
            </w:r>
            <w:r w:rsidRPr="00156DC6">
              <w:rPr>
                <w:szCs w:val="22"/>
              </w:rPr>
              <w:t xml:space="preserve"> Meters Seawater (MSW) - 100 Feet Seawater (FSW)</w:t>
            </w:r>
          </w:p>
        </w:tc>
      </w:tr>
      <w:tr w:rsidR="00A91E4F" w14:paraId="0FC86D9B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4D0CCE89" w14:textId="77777777" w:rsidR="00A91E4F" w:rsidRPr="00156DC6" w:rsidRDefault="00A91E4F" w:rsidP="00B961D4">
            <w:r w:rsidRPr="00156DC6">
              <w:t>Max Length</w:t>
            </w:r>
          </w:p>
        </w:tc>
        <w:tc>
          <w:tcPr>
            <w:tcW w:w="6930" w:type="dxa"/>
          </w:tcPr>
          <w:p w14:paraId="7F5C3775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750 mm – 29.5 in</w:t>
            </w:r>
          </w:p>
        </w:tc>
      </w:tr>
      <w:tr w:rsidR="00A91E4F" w14:paraId="093BCA53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7218E94" w14:textId="77777777" w:rsidR="00A91E4F" w:rsidRPr="00156DC6" w:rsidRDefault="00A91E4F" w:rsidP="00B961D4">
            <w:r w:rsidRPr="00156DC6">
              <w:t>Max Width</w:t>
            </w:r>
          </w:p>
        </w:tc>
        <w:tc>
          <w:tcPr>
            <w:tcW w:w="6930" w:type="dxa"/>
          </w:tcPr>
          <w:p w14:paraId="7D67913D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750 mm – 29.5 in</w:t>
            </w:r>
          </w:p>
        </w:tc>
      </w:tr>
      <w:tr w:rsidR="00A91E4F" w14:paraId="63D0F13F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5CD7AB0" w14:textId="77777777" w:rsidR="00A91E4F" w:rsidRPr="00156DC6" w:rsidRDefault="00A91E4F" w:rsidP="00B961D4">
            <w:r w:rsidRPr="00156DC6">
              <w:t>Height</w:t>
            </w:r>
          </w:p>
        </w:tc>
        <w:tc>
          <w:tcPr>
            <w:tcW w:w="6930" w:type="dxa"/>
          </w:tcPr>
          <w:p w14:paraId="46E8960B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660 mm - 26 in</w:t>
            </w:r>
          </w:p>
        </w:tc>
      </w:tr>
      <w:tr w:rsidR="00A91E4F" w14:paraId="24DEBEB8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1C3E224" w14:textId="77777777" w:rsidR="00A91E4F" w:rsidRPr="00156DC6" w:rsidRDefault="00A91E4F" w:rsidP="00B961D4">
            <w:r w:rsidRPr="00156DC6">
              <w:t>Diagonal</w:t>
            </w:r>
          </w:p>
        </w:tc>
        <w:tc>
          <w:tcPr>
            <w:tcW w:w="6930" w:type="dxa"/>
          </w:tcPr>
          <w:p w14:paraId="32C75A44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1143 mm - 45</w:t>
            </w:r>
            <w:r w:rsidRPr="00156DC6">
              <w:rPr>
                <w:szCs w:val="22"/>
              </w:rPr>
              <w:t xml:space="preserve"> in</w:t>
            </w:r>
          </w:p>
        </w:tc>
      </w:tr>
      <w:tr w:rsidR="00A91E4F" w14:paraId="5C099832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0474E6C" w14:textId="77777777" w:rsidR="00A91E4F" w:rsidRPr="00156DC6" w:rsidRDefault="00A91E4F" w:rsidP="00B961D4">
            <w:r w:rsidRPr="00156DC6">
              <w:t>Weight in Air</w:t>
            </w:r>
          </w:p>
        </w:tc>
        <w:tc>
          <w:tcPr>
            <w:tcW w:w="6930" w:type="dxa"/>
          </w:tcPr>
          <w:p w14:paraId="1A9833D8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9.1 kg - 20 lbs</w:t>
            </w:r>
          </w:p>
        </w:tc>
      </w:tr>
      <w:tr w:rsidR="00A91E4F" w14:paraId="6855265F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208EE0" w14:textId="77777777" w:rsidR="00A91E4F" w:rsidRPr="00156DC6" w:rsidRDefault="00A91E4F" w:rsidP="00B961D4">
            <w:r w:rsidRPr="00156DC6">
              <w:t>Protection</w:t>
            </w:r>
          </w:p>
        </w:tc>
        <w:tc>
          <w:tcPr>
            <w:tcW w:w="6930" w:type="dxa"/>
          </w:tcPr>
          <w:p w14:paraId="371629FA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Polyvinyl Chloride (PVC) frame</w:t>
            </w:r>
          </w:p>
        </w:tc>
      </w:tr>
      <w:tr w:rsidR="00A91E4F" w14:paraId="773E6689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5AE0073" w14:textId="77777777" w:rsidR="00A91E4F" w:rsidRPr="00156DC6" w:rsidRDefault="00A91E4F" w:rsidP="00B961D4"/>
        </w:tc>
        <w:tc>
          <w:tcPr>
            <w:tcW w:w="6930" w:type="dxa"/>
          </w:tcPr>
          <w:p w14:paraId="1F5411DF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</w:p>
        </w:tc>
      </w:tr>
      <w:tr w:rsidR="00A91E4F" w14:paraId="1005561D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FF07D66" w14:textId="77777777" w:rsidR="00A91E4F" w:rsidRPr="00156DC6" w:rsidRDefault="00A91E4F" w:rsidP="00B961D4"/>
        </w:tc>
        <w:tc>
          <w:tcPr>
            <w:tcW w:w="6930" w:type="dxa"/>
          </w:tcPr>
          <w:p w14:paraId="38076DA0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A91E4F" w14:paraId="5912C694" w14:textId="77777777" w:rsidTr="00C50F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F24F4F" w:themeFill="accent1"/>
          </w:tcPr>
          <w:p w14:paraId="37C558D9" w14:textId="77777777" w:rsidR="00A91E4F" w:rsidRPr="00C50FFB" w:rsidRDefault="00A91E4F" w:rsidP="00C50FFB">
            <w:pPr>
              <w:pStyle w:val="Heading2"/>
              <w:rPr>
                <w:color w:val="FFFFFF" w:themeColor="background1"/>
              </w:rPr>
            </w:pPr>
            <w:bookmarkStart w:id="8" w:name="_Toc400311948"/>
            <w:r w:rsidRPr="00C50FFB">
              <w:rPr>
                <w:color w:val="FFFFFF" w:themeColor="background1"/>
              </w:rPr>
              <w:t>Thrusters</w:t>
            </w:r>
            <w:bookmarkEnd w:id="8"/>
          </w:p>
        </w:tc>
        <w:tc>
          <w:tcPr>
            <w:tcW w:w="6930" w:type="dxa"/>
            <w:shd w:val="clear" w:color="auto" w:fill="F24F4F" w:themeFill="accent1"/>
          </w:tcPr>
          <w:p w14:paraId="28EE4D28" w14:textId="77777777" w:rsidR="00A91E4F" w:rsidRPr="00C50FFB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  <w:szCs w:val="22"/>
              </w:rPr>
            </w:pPr>
          </w:p>
        </w:tc>
      </w:tr>
      <w:tr w:rsidR="00A91E4F" w14:paraId="717D6D41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40590DCF" w14:textId="77777777" w:rsidR="00A91E4F" w:rsidRPr="00156DC6" w:rsidRDefault="00A91E4F" w:rsidP="00B961D4">
            <w:r w:rsidRPr="00156DC6">
              <w:t>Thruster Configuration</w:t>
            </w:r>
          </w:p>
        </w:tc>
        <w:tc>
          <w:tcPr>
            <w:tcW w:w="6930" w:type="dxa"/>
          </w:tcPr>
          <w:p w14:paraId="33738336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Six (6) Brushed</w:t>
            </w:r>
            <w:r>
              <w:rPr>
                <w:szCs w:val="22"/>
              </w:rPr>
              <w:t xml:space="preserve"> </w:t>
            </w:r>
            <w:r w:rsidRPr="00156DC6">
              <w:rPr>
                <w:szCs w:val="22"/>
              </w:rPr>
              <w:t>DC thrusters - Four (4) vectored, two (2) vertical. Each thruster is identical and isolated</w:t>
            </w:r>
          </w:p>
        </w:tc>
      </w:tr>
      <w:tr w:rsidR="00A91E4F" w14:paraId="67787439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3D5511E" w14:textId="77777777" w:rsidR="00A91E4F" w:rsidRPr="00156DC6" w:rsidRDefault="00A91E4F" w:rsidP="00B961D4">
            <w:r w:rsidRPr="00156DC6">
              <w:t>Bollard Thrust (forward)</w:t>
            </w:r>
          </w:p>
        </w:tc>
        <w:tc>
          <w:tcPr>
            <w:tcW w:w="6930" w:type="dxa"/>
          </w:tcPr>
          <w:p w14:paraId="5995EB80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7.3-15.2 kg f - 16.2-33.5 pd f (variable)</w:t>
            </w:r>
          </w:p>
        </w:tc>
      </w:tr>
      <w:tr w:rsidR="00A91E4F" w14:paraId="643E1B2C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30FB009" w14:textId="77777777" w:rsidR="00A91E4F" w:rsidRPr="00156DC6" w:rsidRDefault="00A91E4F" w:rsidP="00B961D4">
            <w:r w:rsidRPr="00156DC6">
              <w:t>Bollard Thrust (vertical)</w:t>
            </w:r>
          </w:p>
        </w:tc>
        <w:tc>
          <w:tcPr>
            <w:tcW w:w="6930" w:type="dxa"/>
          </w:tcPr>
          <w:p w14:paraId="5BE11060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4 -7kg f - 9</w:t>
            </w:r>
            <w:r w:rsidRPr="00156DC6">
              <w:rPr>
                <w:szCs w:val="22"/>
              </w:rPr>
              <w:t>.8</w:t>
            </w:r>
            <w:r>
              <w:rPr>
                <w:szCs w:val="22"/>
              </w:rPr>
              <w:t>-15</w:t>
            </w:r>
            <w:r w:rsidRPr="00156DC6">
              <w:rPr>
                <w:szCs w:val="22"/>
              </w:rPr>
              <w:t xml:space="preserve"> pd f</w:t>
            </w:r>
          </w:p>
        </w:tc>
      </w:tr>
      <w:tr w:rsidR="00A91E4F" w14:paraId="50AFEA4F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A56131" w14:textId="77777777" w:rsidR="00A91E4F" w:rsidRPr="00156DC6" w:rsidRDefault="00A91E4F" w:rsidP="00B961D4">
            <w:r w:rsidRPr="00156DC6">
              <w:t>Bollard Thrust (lateral)</w:t>
            </w:r>
          </w:p>
        </w:tc>
        <w:tc>
          <w:tcPr>
            <w:tcW w:w="6930" w:type="dxa"/>
          </w:tcPr>
          <w:p w14:paraId="0C8E7875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7.3-15.2 kg f - 16.2-33.5 pd f (variable)</w:t>
            </w:r>
          </w:p>
        </w:tc>
      </w:tr>
      <w:tr w:rsidR="00A91E4F" w14:paraId="19EED3EE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7BCAF52" w14:textId="77777777" w:rsidR="00A91E4F" w:rsidRPr="00156DC6" w:rsidRDefault="00A91E4F" w:rsidP="00B961D4"/>
        </w:tc>
        <w:tc>
          <w:tcPr>
            <w:tcW w:w="6930" w:type="dxa"/>
          </w:tcPr>
          <w:p w14:paraId="6C9E8F5D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A91E4F" w14:paraId="31562DB8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A450FB9" w14:textId="77777777" w:rsidR="00A91E4F" w:rsidRPr="00156DC6" w:rsidRDefault="00A91E4F" w:rsidP="00B961D4"/>
        </w:tc>
        <w:tc>
          <w:tcPr>
            <w:tcW w:w="6930" w:type="dxa"/>
          </w:tcPr>
          <w:p w14:paraId="46792A3D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</w:p>
        </w:tc>
      </w:tr>
      <w:tr w:rsidR="00A91E4F" w14:paraId="4A200A20" w14:textId="77777777" w:rsidTr="00C5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F24F4F" w:themeFill="accent1"/>
          </w:tcPr>
          <w:p w14:paraId="5224B13A" w14:textId="77777777" w:rsidR="00A91E4F" w:rsidRPr="00C50FFB" w:rsidRDefault="00A91E4F" w:rsidP="00C50FFB">
            <w:pPr>
              <w:pStyle w:val="Heading2"/>
              <w:rPr>
                <w:color w:val="FFFFFF" w:themeColor="background1"/>
              </w:rPr>
            </w:pPr>
            <w:bookmarkStart w:id="9" w:name="_Toc400311949"/>
            <w:r w:rsidRPr="00C50FFB">
              <w:rPr>
                <w:color w:val="FFFFFF" w:themeColor="background1"/>
              </w:rPr>
              <w:t>Cameras &amp; Lighting</w:t>
            </w:r>
            <w:bookmarkEnd w:id="9"/>
          </w:p>
        </w:tc>
        <w:tc>
          <w:tcPr>
            <w:tcW w:w="6930" w:type="dxa"/>
            <w:shd w:val="clear" w:color="auto" w:fill="F24F4F" w:themeFill="accent1"/>
          </w:tcPr>
          <w:p w14:paraId="64AFDF8D" w14:textId="77777777" w:rsidR="00A91E4F" w:rsidRPr="00C50FFB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2"/>
              </w:rPr>
            </w:pPr>
          </w:p>
        </w:tc>
      </w:tr>
      <w:tr w:rsidR="00A91E4F" w14:paraId="01782290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4A3148AA" w14:textId="77777777" w:rsidR="00A91E4F" w:rsidRPr="00156DC6" w:rsidRDefault="00A91E4F" w:rsidP="00B961D4">
            <w:r w:rsidRPr="00156DC6">
              <w:t>Diagonal Angle of View</w:t>
            </w:r>
          </w:p>
        </w:tc>
        <w:tc>
          <w:tcPr>
            <w:tcW w:w="6930" w:type="dxa"/>
          </w:tcPr>
          <w:p w14:paraId="5FBD6FD5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65 degrees in water</w:t>
            </w:r>
          </w:p>
        </w:tc>
      </w:tr>
      <w:tr w:rsidR="00A91E4F" w14:paraId="0DBCBC4B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8D29C2A" w14:textId="77777777" w:rsidR="00A91E4F" w:rsidRPr="00156DC6" w:rsidRDefault="00A91E4F" w:rsidP="00B961D4">
            <w:r>
              <w:t>Camera – 2x</w:t>
            </w:r>
          </w:p>
        </w:tc>
        <w:tc>
          <w:tcPr>
            <w:tcW w:w="6930" w:type="dxa"/>
          </w:tcPr>
          <w:p w14:paraId="42BDFDC1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Resolution: 728(H)x488(V) - Light sensitivity: 0.2</w:t>
            </w:r>
            <w:r w:rsidRPr="00156DC6">
              <w:rPr>
                <w:szCs w:val="22"/>
              </w:rPr>
              <w:t xml:space="preserve"> Lux @ f2.0</w:t>
            </w:r>
          </w:p>
        </w:tc>
      </w:tr>
      <w:tr w:rsidR="00A91E4F" w14:paraId="71B70A75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C90414C" w14:textId="77777777" w:rsidR="00A91E4F" w:rsidRPr="00156DC6" w:rsidRDefault="00A91E4F" w:rsidP="00B961D4">
            <w:r w:rsidRPr="00156DC6">
              <w:t>Focus</w:t>
            </w:r>
          </w:p>
        </w:tc>
        <w:tc>
          <w:tcPr>
            <w:tcW w:w="6930" w:type="dxa"/>
          </w:tcPr>
          <w:p w14:paraId="6525AEFD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 xml:space="preserve">Manual focus control via </w:t>
            </w:r>
            <w:r>
              <w:rPr>
                <w:szCs w:val="22"/>
              </w:rPr>
              <w:t>screw lens on camera</w:t>
            </w:r>
            <w:r w:rsidRPr="00156DC6">
              <w:rPr>
                <w:szCs w:val="22"/>
              </w:rPr>
              <w:t>.</w:t>
            </w:r>
          </w:p>
        </w:tc>
      </w:tr>
      <w:tr w:rsidR="00A91E4F" w14:paraId="3A9AD970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6190F96" w14:textId="77777777" w:rsidR="00A91E4F" w:rsidRPr="00156DC6" w:rsidRDefault="00A91E4F" w:rsidP="00B961D4">
            <w:r w:rsidRPr="00156DC6">
              <w:t>Video Format</w:t>
            </w:r>
            <w:r w:rsidRPr="00156DC6">
              <w:tab/>
            </w:r>
          </w:p>
        </w:tc>
        <w:tc>
          <w:tcPr>
            <w:tcW w:w="6930" w:type="dxa"/>
          </w:tcPr>
          <w:p w14:paraId="5A77A251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NTSC or PAL</w:t>
            </w:r>
          </w:p>
        </w:tc>
      </w:tr>
      <w:tr w:rsidR="00A91E4F" w14:paraId="7011A5CE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194799F" w14:textId="77777777" w:rsidR="00A91E4F" w:rsidRPr="00156DC6" w:rsidRDefault="00A91E4F" w:rsidP="00B961D4">
            <w:r w:rsidRPr="00156DC6">
              <w:t>Lighting</w:t>
            </w:r>
          </w:p>
        </w:tc>
        <w:tc>
          <w:tcPr>
            <w:tcW w:w="6930" w:type="dxa"/>
          </w:tcPr>
          <w:p w14:paraId="180AC419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2 x 2,800</w:t>
            </w:r>
            <w:r w:rsidRPr="00156DC6">
              <w:rPr>
                <w:szCs w:val="22"/>
              </w:rPr>
              <w:t xml:space="preserve"> Lumen LED arrays.</w:t>
            </w:r>
          </w:p>
        </w:tc>
      </w:tr>
      <w:tr w:rsidR="00A91E4F" w14:paraId="2B871271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012CEE9" w14:textId="77777777" w:rsidR="00A91E4F" w:rsidRPr="00156DC6" w:rsidRDefault="00A91E4F" w:rsidP="00B961D4"/>
        </w:tc>
        <w:tc>
          <w:tcPr>
            <w:tcW w:w="6930" w:type="dxa"/>
          </w:tcPr>
          <w:p w14:paraId="1C98C33F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A91E4F" w14:paraId="25A84AF2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DB489F" w14:textId="77777777" w:rsidR="00A91E4F" w:rsidRPr="00156DC6" w:rsidRDefault="00A91E4F" w:rsidP="00B961D4"/>
        </w:tc>
        <w:tc>
          <w:tcPr>
            <w:tcW w:w="6930" w:type="dxa"/>
          </w:tcPr>
          <w:p w14:paraId="327DF838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</w:p>
        </w:tc>
      </w:tr>
      <w:tr w:rsidR="00A91E4F" w14:paraId="63D1A41A" w14:textId="77777777" w:rsidTr="00C5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F24F4F" w:themeFill="accent1"/>
          </w:tcPr>
          <w:p w14:paraId="444FEE25" w14:textId="77777777" w:rsidR="00A91E4F" w:rsidRPr="00C50FFB" w:rsidRDefault="00A91E4F" w:rsidP="00C50FFB">
            <w:pPr>
              <w:pStyle w:val="Heading2"/>
              <w:rPr>
                <w:color w:val="FFFFFF" w:themeColor="background1"/>
              </w:rPr>
            </w:pPr>
            <w:bookmarkStart w:id="10" w:name="_Toc400311950"/>
            <w:r w:rsidRPr="00C50FFB">
              <w:rPr>
                <w:color w:val="FFFFFF" w:themeColor="background1"/>
              </w:rPr>
              <w:t>Control System</w:t>
            </w:r>
            <w:bookmarkEnd w:id="10"/>
          </w:p>
        </w:tc>
        <w:tc>
          <w:tcPr>
            <w:tcW w:w="6930" w:type="dxa"/>
            <w:shd w:val="clear" w:color="auto" w:fill="F24F4F" w:themeFill="accent1"/>
          </w:tcPr>
          <w:p w14:paraId="496FDF2D" w14:textId="77777777" w:rsidR="00A91E4F" w:rsidRPr="00C50FFB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2"/>
              </w:rPr>
            </w:pPr>
          </w:p>
        </w:tc>
      </w:tr>
      <w:tr w:rsidR="00A91E4F" w14:paraId="3B8C0BAB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C9162B7" w14:textId="77777777" w:rsidR="00A91E4F" w:rsidRPr="00156DC6" w:rsidRDefault="00A91E4F" w:rsidP="00B961D4">
            <w:r w:rsidRPr="00156DC6">
              <w:t>Configuration</w:t>
            </w:r>
            <w:r w:rsidRPr="00156DC6">
              <w:tab/>
            </w:r>
          </w:p>
        </w:tc>
        <w:tc>
          <w:tcPr>
            <w:tcW w:w="6930" w:type="dxa"/>
          </w:tcPr>
          <w:p w14:paraId="70850E8C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 xml:space="preserve">Hand controller, </w:t>
            </w:r>
            <w:r>
              <w:rPr>
                <w:szCs w:val="22"/>
              </w:rPr>
              <w:t xml:space="preserve">topside controller, and </w:t>
            </w:r>
            <w:r w:rsidRPr="00156DC6">
              <w:rPr>
                <w:szCs w:val="22"/>
              </w:rPr>
              <w:t>monitor</w:t>
            </w:r>
          </w:p>
        </w:tc>
      </w:tr>
      <w:tr w:rsidR="00A91E4F" w14:paraId="3E3DEC34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6A86DE0" w14:textId="77777777" w:rsidR="00A91E4F" w:rsidRPr="00156DC6" w:rsidRDefault="00A91E4F" w:rsidP="00B961D4">
            <w:r w:rsidRPr="00156DC6">
              <w:t>Data Channels</w:t>
            </w:r>
          </w:p>
        </w:tc>
        <w:tc>
          <w:tcPr>
            <w:tcW w:w="6930" w:type="dxa"/>
          </w:tcPr>
          <w:p w14:paraId="068BDA2F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RS-485</w:t>
            </w:r>
            <w:r w:rsidRPr="00156DC6">
              <w:rPr>
                <w:szCs w:val="22"/>
              </w:rPr>
              <w:t xml:space="preserve"> (115kb)</w:t>
            </w:r>
          </w:p>
        </w:tc>
      </w:tr>
      <w:tr w:rsidR="00A91E4F" w14:paraId="123DEA99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89B6A65" w14:textId="77777777" w:rsidR="00A91E4F" w:rsidRPr="00156DC6" w:rsidRDefault="00A91E4F" w:rsidP="00B961D4">
            <w:r w:rsidRPr="00156DC6">
              <w:t>Monitor</w:t>
            </w:r>
          </w:p>
        </w:tc>
        <w:tc>
          <w:tcPr>
            <w:tcW w:w="6930" w:type="dxa"/>
          </w:tcPr>
          <w:p w14:paraId="2D4D86ED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38 cm - 15 in color LCD</w:t>
            </w:r>
          </w:p>
        </w:tc>
      </w:tr>
      <w:tr w:rsidR="00A91E4F" w14:paraId="05DF8D0F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C5DA168" w14:textId="77777777" w:rsidR="00A91E4F" w:rsidRPr="00156DC6" w:rsidRDefault="00A91E4F" w:rsidP="00B961D4">
            <w:r w:rsidRPr="00156DC6">
              <w:t>Sensors</w:t>
            </w:r>
          </w:p>
        </w:tc>
        <w:tc>
          <w:tcPr>
            <w:tcW w:w="6930" w:type="dxa"/>
          </w:tcPr>
          <w:p w14:paraId="5F060AF7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Heading, onboard electrical enclosure </w:t>
            </w:r>
            <w:r w:rsidRPr="00156DC6">
              <w:rPr>
                <w:szCs w:val="22"/>
              </w:rPr>
              <w:t>temperature, pitch, roll</w:t>
            </w:r>
            <w:r>
              <w:rPr>
                <w:szCs w:val="22"/>
              </w:rPr>
              <w:t>, yaw</w:t>
            </w:r>
          </w:p>
        </w:tc>
      </w:tr>
      <w:tr w:rsidR="00A91E4F" w14:paraId="5E332E06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C333E6E" w14:textId="77777777" w:rsidR="00A91E4F" w:rsidRPr="00156DC6" w:rsidRDefault="00A91E4F" w:rsidP="00B961D4">
            <w:r w:rsidRPr="00156DC6">
              <w:t>Auto Functions</w:t>
            </w:r>
          </w:p>
        </w:tc>
        <w:tc>
          <w:tcPr>
            <w:tcW w:w="6930" w:type="dxa"/>
          </w:tcPr>
          <w:p w14:paraId="04EEF4D4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H</w:t>
            </w:r>
            <w:r w:rsidRPr="00156DC6">
              <w:rPr>
                <w:szCs w:val="22"/>
              </w:rPr>
              <w:t>eading, trim, roll</w:t>
            </w:r>
            <w:r>
              <w:rPr>
                <w:szCs w:val="22"/>
              </w:rPr>
              <w:t>/pitch</w:t>
            </w:r>
            <w:r w:rsidRPr="00156DC6">
              <w:rPr>
                <w:szCs w:val="22"/>
              </w:rPr>
              <w:t xml:space="preserve"> compensation</w:t>
            </w:r>
          </w:p>
        </w:tc>
      </w:tr>
      <w:tr w:rsidR="00A91E4F" w14:paraId="030A8996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C79812E" w14:textId="77777777" w:rsidR="00A91E4F" w:rsidRPr="00156DC6" w:rsidRDefault="00A91E4F" w:rsidP="00B961D4"/>
        </w:tc>
        <w:tc>
          <w:tcPr>
            <w:tcW w:w="6930" w:type="dxa"/>
          </w:tcPr>
          <w:p w14:paraId="0C5DBC39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A91E4F" w14:paraId="1FB13BE7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464CFFC8" w14:textId="77777777" w:rsidR="00A91E4F" w:rsidRPr="00156DC6" w:rsidRDefault="00A91E4F" w:rsidP="00B961D4"/>
        </w:tc>
        <w:tc>
          <w:tcPr>
            <w:tcW w:w="6930" w:type="dxa"/>
          </w:tcPr>
          <w:p w14:paraId="12FD6FA8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</w:p>
        </w:tc>
      </w:tr>
      <w:tr w:rsidR="00A91E4F" w14:paraId="6269E3EC" w14:textId="77777777" w:rsidTr="00C5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F24F4F" w:themeFill="accent1"/>
          </w:tcPr>
          <w:p w14:paraId="6D53C569" w14:textId="77777777" w:rsidR="00A91E4F" w:rsidRPr="00C50FFB" w:rsidRDefault="00A91E4F" w:rsidP="00C50FFB">
            <w:pPr>
              <w:pStyle w:val="Heading2"/>
              <w:rPr>
                <w:color w:val="FFFFFF" w:themeColor="background1"/>
              </w:rPr>
            </w:pPr>
            <w:bookmarkStart w:id="11" w:name="_Toc400311951"/>
            <w:r w:rsidRPr="00C50FFB">
              <w:rPr>
                <w:color w:val="FFFFFF" w:themeColor="background1"/>
              </w:rPr>
              <w:t>Hand Controller</w:t>
            </w:r>
            <w:bookmarkEnd w:id="11"/>
          </w:p>
        </w:tc>
        <w:tc>
          <w:tcPr>
            <w:tcW w:w="6930" w:type="dxa"/>
            <w:shd w:val="clear" w:color="auto" w:fill="F24F4F" w:themeFill="accent1"/>
          </w:tcPr>
          <w:p w14:paraId="41C94BB3" w14:textId="77777777" w:rsidR="00A91E4F" w:rsidRPr="00C50FFB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2"/>
              </w:rPr>
            </w:pPr>
          </w:p>
        </w:tc>
      </w:tr>
      <w:tr w:rsidR="00A91E4F" w14:paraId="74E51171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359C308" w14:textId="77777777" w:rsidR="00A91E4F" w:rsidRPr="00156DC6" w:rsidRDefault="00A91E4F" w:rsidP="00B961D4">
            <w:r w:rsidRPr="00156DC6">
              <w:t>Length</w:t>
            </w:r>
          </w:p>
        </w:tc>
        <w:tc>
          <w:tcPr>
            <w:tcW w:w="6930" w:type="dxa"/>
          </w:tcPr>
          <w:p w14:paraId="759BCBC4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210 mm - 8.3 in</w:t>
            </w:r>
          </w:p>
        </w:tc>
      </w:tr>
      <w:tr w:rsidR="00A91E4F" w14:paraId="301D9435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2DB03FB" w14:textId="77777777" w:rsidR="00A91E4F" w:rsidRPr="00156DC6" w:rsidRDefault="00A91E4F" w:rsidP="00B961D4">
            <w:r w:rsidRPr="00156DC6">
              <w:t>Width</w:t>
            </w:r>
          </w:p>
        </w:tc>
        <w:tc>
          <w:tcPr>
            <w:tcW w:w="6930" w:type="dxa"/>
          </w:tcPr>
          <w:p w14:paraId="77346542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160 mm - 6.3 in</w:t>
            </w:r>
          </w:p>
        </w:tc>
      </w:tr>
      <w:tr w:rsidR="00A91E4F" w14:paraId="31E3D6CC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9CB7936" w14:textId="77777777" w:rsidR="00A91E4F" w:rsidRPr="00156DC6" w:rsidRDefault="00A91E4F" w:rsidP="00B961D4">
            <w:r w:rsidRPr="00156DC6">
              <w:t>Height</w:t>
            </w:r>
          </w:p>
        </w:tc>
        <w:tc>
          <w:tcPr>
            <w:tcW w:w="6930" w:type="dxa"/>
          </w:tcPr>
          <w:p w14:paraId="0DF60328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75 mm - 3 in</w:t>
            </w:r>
          </w:p>
        </w:tc>
      </w:tr>
      <w:tr w:rsidR="00A91E4F" w14:paraId="68295DF2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CB40B9B" w14:textId="77777777" w:rsidR="00A91E4F" w:rsidRPr="00156DC6" w:rsidRDefault="00A91E4F" w:rsidP="00B961D4">
            <w:r w:rsidRPr="00156DC6">
              <w:t>Weight</w:t>
            </w:r>
          </w:p>
        </w:tc>
        <w:tc>
          <w:tcPr>
            <w:tcW w:w="6930" w:type="dxa"/>
          </w:tcPr>
          <w:p w14:paraId="722DF553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650 grams - 1.4 lbs</w:t>
            </w:r>
          </w:p>
        </w:tc>
      </w:tr>
      <w:tr w:rsidR="00A91E4F" w14:paraId="1B5765DD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606033B" w14:textId="77777777" w:rsidR="00A91E4F" w:rsidRPr="00156DC6" w:rsidRDefault="00A91E4F" w:rsidP="00B961D4">
            <w:r w:rsidRPr="00156DC6">
              <w:t>Joystick</w:t>
            </w:r>
          </w:p>
        </w:tc>
        <w:tc>
          <w:tcPr>
            <w:tcW w:w="6930" w:type="dxa"/>
          </w:tcPr>
          <w:p w14:paraId="7FB69AA3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Single - forward, reverse, rotate left, rotate right, roll left, roll right</w:t>
            </w:r>
          </w:p>
        </w:tc>
      </w:tr>
      <w:tr w:rsidR="00A91E4F" w14:paraId="54880C05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2EB9280" w14:textId="77777777" w:rsidR="00A91E4F" w:rsidRPr="00156DC6" w:rsidRDefault="00A91E4F" w:rsidP="00B961D4">
            <w:r w:rsidRPr="00156DC6">
              <w:t>Joystick Steps</w:t>
            </w:r>
          </w:p>
        </w:tc>
        <w:tc>
          <w:tcPr>
            <w:tcW w:w="6930" w:type="dxa"/>
          </w:tcPr>
          <w:p w14:paraId="225FE95B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32</w:t>
            </w:r>
          </w:p>
        </w:tc>
      </w:tr>
      <w:tr w:rsidR="00A91E4F" w14:paraId="0B491653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24202FF" w14:textId="77777777" w:rsidR="00A91E4F" w:rsidRPr="00156DC6" w:rsidRDefault="00A91E4F" w:rsidP="00B961D4">
            <w:r w:rsidRPr="00156DC6">
              <w:t>Vertical Thruster</w:t>
            </w:r>
          </w:p>
        </w:tc>
        <w:tc>
          <w:tcPr>
            <w:tcW w:w="6930" w:type="dxa"/>
          </w:tcPr>
          <w:p w14:paraId="3979A8AF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Proportional control knob</w:t>
            </w:r>
          </w:p>
        </w:tc>
      </w:tr>
      <w:tr w:rsidR="00A91E4F" w14:paraId="1A8F4352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DEA22FB" w14:textId="77777777" w:rsidR="00A91E4F" w:rsidRPr="00156DC6" w:rsidRDefault="00A91E4F" w:rsidP="00B961D4">
            <w:r w:rsidRPr="00156DC6">
              <w:t>Additional Controls</w:t>
            </w:r>
          </w:p>
        </w:tc>
        <w:tc>
          <w:tcPr>
            <w:tcW w:w="6930" w:type="dxa"/>
          </w:tcPr>
          <w:p w14:paraId="6A4CACD4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2x-4 button k</w:t>
            </w:r>
            <w:r w:rsidRPr="00156DC6">
              <w:rPr>
                <w:szCs w:val="22"/>
              </w:rPr>
              <w:t xml:space="preserve">eypad - thruster gain control, trim, auto heading, light On/Off, </w:t>
            </w:r>
            <w:r>
              <w:rPr>
                <w:szCs w:val="22"/>
              </w:rPr>
              <w:t>accessories</w:t>
            </w:r>
          </w:p>
        </w:tc>
      </w:tr>
      <w:tr w:rsidR="00A91E4F" w14:paraId="036E0760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5164F66" w14:textId="77777777" w:rsidR="00A91E4F" w:rsidRPr="00156DC6" w:rsidRDefault="00A91E4F" w:rsidP="00B961D4">
            <w:r w:rsidRPr="00156DC6">
              <w:t>Water Proofing</w:t>
            </w:r>
          </w:p>
        </w:tc>
        <w:tc>
          <w:tcPr>
            <w:tcW w:w="6930" w:type="dxa"/>
          </w:tcPr>
          <w:p w14:paraId="43F0AEC8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I.P. 64 - Splash proof</w:t>
            </w:r>
          </w:p>
        </w:tc>
      </w:tr>
      <w:tr w:rsidR="00A91E4F" w14:paraId="212AEB0B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F1DA3C0" w14:textId="77777777" w:rsidR="00A91E4F" w:rsidRPr="00156DC6" w:rsidRDefault="00A91E4F" w:rsidP="00B961D4"/>
        </w:tc>
        <w:tc>
          <w:tcPr>
            <w:tcW w:w="6930" w:type="dxa"/>
          </w:tcPr>
          <w:p w14:paraId="1F1FC73B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A91E4F" w14:paraId="503CCA55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687B8DA" w14:textId="77777777" w:rsidR="00A91E4F" w:rsidRPr="00156DC6" w:rsidRDefault="00A91E4F" w:rsidP="00B961D4"/>
        </w:tc>
        <w:tc>
          <w:tcPr>
            <w:tcW w:w="6930" w:type="dxa"/>
          </w:tcPr>
          <w:p w14:paraId="1FCB2AFC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</w:p>
        </w:tc>
      </w:tr>
      <w:tr w:rsidR="00A91E4F" w14:paraId="19B7E78F" w14:textId="77777777" w:rsidTr="00C5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F24F4F" w:themeFill="accent1"/>
          </w:tcPr>
          <w:p w14:paraId="472AEEFA" w14:textId="77777777" w:rsidR="00A91E4F" w:rsidRPr="00C50FFB" w:rsidRDefault="00A91E4F" w:rsidP="00C50FFB">
            <w:pPr>
              <w:pStyle w:val="Heading2"/>
              <w:rPr>
                <w:color w:val="FFFFFF" w:themeColor="background1"/>
              </w:rPr>
            </w:pPr>
            <w:bookmarkStart w:id="12" w:name="_Toc400311952"/>
            <w:r w:rsidRPr="00C50FFB">
              <w:rPr>
                <w:color w:val="FFFFFF" w:themeColor="background1"/>
              </w:rPr>
              <w:t>Surface Power Supply</w:t>
            </w:r>
            <w:bookmarkEnd w:id="12"/>
          </w:p>
        </w:tc>
        <w:tc>
          <w:tcPr>
            <w:tcW w:w="6930" w:type="dxa"/>
            <w:shd w:val="clear" w:color="auto" w:fill="F24F4F" w:themeFill="accent1"/>
          </w:tcPr>
          <w:p w14:paraId="551ECD54" w14:textId="77777777" w:rsidR="00A91E4F" w:rsidRPr="00C50FFB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2"/>
              </w:rPr>
            </w:pPr>
          </w:p>
        </w:tc>
      </w:tr>
      <w:tr w:rsidR="00A91E4F" w14:paraId="4FED5D83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F3B1CD6" w14:textId="77777777" w:rsidR="00A91E4F" w:rsidRPr="00156DC6" w:rsidRDefault="00A91E4F" w:rsidP="00B961D4">
            <w:r w:rsidRPr="00156DC6">
              <w:t>Input Voltage</w:t>
            </w:r>
          </w:p>
        </w:tc>
        <w:tc>
          <w:tcPr>
            <w:tcW w:w="6930" w:type="dxa"/>
          </w:tcPr>
          <w:p w14:paraId="59CE06F2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48 VDC</w:t>
            </w:r>
          </w:p>
        </w:tc>
      </w:tr>
      <w:tr w:rsidR="00A91E4F" w14:paraId="52B7BE6D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0293E22" w14:textId="77777777" w:rsidR="00A91E4F" w:rsidRPr="00156DC6" w:rsidRDefault="00A91E4F" w:rsidP="00B961D4">
            <w:r w:rsidRPr="00156DC6">
              <w:t>Power Requirement</w:t>
            </w:r>
          </w:p>
        </w:tc>
        <w:tc>
          <w:tcPr>
            <w:tcW w:w="6930" w:type="dxa"/>
          </w:tcPr>
          <w:p w14:paraId="29418C7F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1,920</w:t>
            </w:r>
            <w:r w:rsidRPr="00156DC6">
              <w:rPr>
                <w:szCs w:val="22"/>
              </w:rPr>
              <w:t xml:space="preserve"> Watts maximum</w:t>
            </w:r>
          </w:p>
        </w:tc>
      </w:tr>
      <w:tr w:rsidR="00A91E4F" w14:paraId="610722C6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E1130B7" w14:textId="77777777" w:rsidR="00A91E4F" w:rsidRPr="00156DC6" w:rsidRDefault="00A91E4F" w:rsidP="00B961D4">
            <w:r w:rsidRPr="00156DC6">
              <w:t>Safety</w:t>
            </w:r>
          </w:p>
        </w:tc>
        <w:tc>
          <w:tcPr>
            <w:tcW w:w="6930" w:type="dxa"/>
          </w:tcPr>
          <w:p w14:paraId="2486C382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156DC6">
              <w:rPr>
                <w:szCs w:val="22"/>
              </w:rPr>
              <w:t>ircuit breaker</w:t>
            </w:r>
            <w:r>
              <w:rPr>
                <w:szCs w:val="22"/>
              </w:rPr>
              <w:t xml:space="preserve"> (40 Amp)</w:t>
            </w:r>
            <w:r w:rsidRPr="00156DC6">
              <w:rPr>
                <w:szCs w:val="22"/>
              </w:rPr>
              <w:t>.</w:t>
            </w:r>
          </w:p>
        </w:tc>
      </w:tr>
      <w:tr w:rsidR="00A91E4F" w14:paraId="5ACA86CA" w14:textId="77777777" w:rsidTr="00614DA4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9CDE9E2" w14:textId="77777777" w:rsidR="00A91E4F" w:rsidRPr="00156DC6" w:rsidRDefault="00A91E4F" w:rsidP="00B961D4"/>
        </w:tc>
        <w:tc>
          <w:tcPr>
            <w:tcW w:w="6930" w:type="dxa"/>
          </w:tcPr>
          <w:p w14:paraId="1B9268C8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A91E4F" w14:paraId="4C1C12C1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6A1CDD3" w14:textId="77777777" w:rsidR="00A91E4F" w:rsidRPr="00156DC6" w:rsidRDefault="00A91E4F" w:rsidP="00B961D4"/>
        </w:tc>
        <w:tc>
          <w:tcPr>
            <w:tcW w:w="6930" w:type="dxa"/>
          </w:tcPr>
          <w:p w14:paraId="2861D459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</w:p>
        </w:tc>
      </w:tr>
      <w:tr w:rsidR="00A91E4F" w14:paraId="2CCCE61A" w14:textId="77777777" w:rsidTr="00C5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F24F4F" w:themeFill="accent1"/>
          </w:tcPr>
          <w:p w14:paraId="6C084755" w14:textId="77777777" w:rsidR="00A91E4F" w:rsidRPr="00C50FFB" w:rsidRDefault="00A91E4F" w:rsidP="00C50FFB">
            <w:pPr>
              <w:pStyle w:val="Heading2"/>
              <w:rPr>
                <w:color w:val="FFFFFF" w:themeColor="background1"/>
              </w:rPr>
            </w:pPr>
            <w:bookmarkStart w:id="13" w:name="_Toc400311953"/>
            <w:r w:rsidRPr="00C50FFB">
              <w:rPr>
                <w:color w:val="FFFFFF" w:themeColor="background1"/>
              </w:rPr>
              <w:t>Integrated Control Console</w:t>
            </w:r>
            <w:bookmarkEnd w:id="13"/>
          </w:p>
        </w:tc>
        <w:tc>
          <w:tcPr>
            <w:tcW w:w="6930" w:type="dxa"/>
            <w:shd w:val="clear" w:color="auto" w:fill="F24F4F" w:themeFill="accent1"/>
          </w:tcPr>
          <w:p w14:paraId="14A58430" w14:textId="77777777" w:rsidR="00A91E4F" w:rsidRPr="00C50FFB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2"/>
              </w:rPr>
            </w:pPr>
          </w:p>
        </w:tc>
      </w:tr>
      <w:tr w:rsidR="00A91E4F" w14:paraId="44F96BDB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4BA443EB" w14:textId="77777777" w:rsidR="00A91E4F" w:rsidRPr="00156DC6" w:rsidRDefault="00A91E4F" w:rsidP="00B961D4">
            <w:r w:rsidRPr="00156DC6">
              <w:t>Length</w:t>
            </w:r>
            <w:r w:rsidRPr="00156DC6">
              <w:tab/>
            </w:r>
          </w:p>
        </w:tc>
        <w:tc>
          <w:tcPr>
            <w:tcW w:w="6930" w:type="dxa"/>
          </w:tcPr>
          <w:p w14:paraId="77CE6B5B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127 mm - 5</w:t>
            </w:r>
            <w:r w:rsidRPr="00156DC6">
              <w:rPr>
                <w:szCs w:val="22"/>
              </w:rPr>
              <w:t xml:space="preserve"> in</w:t>
            </w:r>
          </w:p>
        </w:tc>
      </w:tr>
      <w:tr w:rsidR="00A91E4F" w14:paraId="43E87248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FAB9CAE" w14:textId="77777777" w:rsidR="00A91E4F" w:rsidRPr="00156DC6" w:rsidRDefault="00A91E4F" w:rsidP="00B961D4">
            <w:r w:rsidRPr="00156DC6">
              <w:t>Width</w:t>
            </w:r>
          </w:p>
        </w:tc>
        <w:tc>
          <w:tcPr>
            <w:tcW w:w="6930" w:type="dxa"/>
          </w:tcPr>
          <w:p w14:paraId="65A69D2B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76.2 mm - 3</w:t>
            </w:r>
            <w:r w:rsidRPr="00156DC6">
              <w:rPr>
                <w:szCs w:val="22"/>
              </w:rPr>
              <w:t xml:space="preserve"> in</w:t>
            </w:r>
          </w:p>
        </w:tc>
      </w:tr>
      <w:tr w:rsidR="00A91E4F" w14:paraId="7199C29A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47751111" w14:textId="77777777" w:rsidR="00A91E4F" w:rsidRPr="00156DC6" w:rsidRDefault="00A91E4F" w:rsidP="00B961D4">
            <w:r w:rsidRPr="00156DC6">
              <w:t>Height</w:t>
            </w:r>
          </w:p>
        </w:tc>
        <w:tc>
          <w:tcPr>
            <w:tcW w:w="6930" w:type="dxa"/>
          </w:tcPr>
          <w:p w14:paraId="711C9C01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54 mm – 2.13 </w:t>
            </w:r>
            <w:r w:rsidRPr="00156DC6">
              <w:rPr>
                <w:szCs w:val="22"/>
              </w:rPr>
              <w:t>in</w:t>
            </w:r>
          </w:p>
        </w:tc>
      </w:tr>
      <w:tr w:rsidR="00A91E4F" w14:paraId="324398E5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2CB920C" w14:textId="77777777" w:rsidR="00A91E4F" w:rsidRPr="00156DC6" w:rsidRDefault="00A91E4F" w:rsidP="00B961D4">
            <w:r w:rsidRPr="00156DC6">
              <w:t>Weight</w:t>
            </w:r>
          </w:p>
        </w:tc>
        <w:tc>
          <w:tcPr>
            <w:tcW w:w="6930" w:type="dxa"/>
          </w:tcPr>
          <w:p w14:paraId="46AE92D4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0.3 kg - 0.7</w:t>
            </w:r>
            <w:r w:rsidRPr="00156DC6">
              <w:rPr>
                <w:szCs w:val="22"/>
              </w:rPr>
              <w:t xml:space="preserve"> lbs</w:t>
            </w:r>
          </w:p>
        </w:tc>
      </w:tr>
      <w:tr w:rsidR="00A91E4F" w14:paraId="5F6CE4B0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64D66C6" w14:textId="77777777" w:rsidR="00A91E4F" w:rsidRPr="00156DC6" w:rsidRDefault="00A91E4F" w:rsidP="00B961D4">
            <w:r w:rsidRPr="00156DC6">
              <w:t>Input Voltage</w:t>
            </w:r>
          </w:p>
        </w:tc>
        <w:tc>
          <w:tcPr>
            <w:tcW w:w="6930" w:type="dxa"/>
          </w:tcPr>
          <w:p w14:paraId="426CB51D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48 VDC</w:t>
            </w:r>
          </w:p>
        </w:tc>
      </w:tr>
      <w:tr w:rsidR="00A91E4F" w14:paraId="632394CE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F8E14E4" w14:textId="77777777" w:rsidR="00A91E4F" w:rsidRPr="00156DC6" w:rsidRDefault="00A91E4F" w:rsidP="00B961D4">
            <w:r w:rsidRPr="00156DC6">
              <w:t>Power Requirement</w:t>
            </w:r>
          </w:p>
        </w:tc>
        <w:tc>
          <w:tcPr>
            <w:tcW w:w="6930" w:type="dxa"/>
          </w:tcPr>
          <w:p w14:paraId="38C470AE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1,920</w:t>
            </w:r>
            <w:r w:rsidRPr="00156DC6">
              <w:rPr>
                <w:szCs w:val="22"/>
              </w:rPr>
              <w:t xml:space="preserve"> Watts maximum</w:t>
            </w:r>
          </w:p>
        </w:tc>
      </w:tr>
      <w:tr w:rsidR="00A91E4F" w14:paraId="3B7DFE8D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7109B9E" w14:textId="77777777" w:rsidR="00A91E4F" w:rsidRPr="00156DC6" w:rsidRDefault="00A91E4F" w:rsidP="00B961D4">
            <w:r w:rsidRPr="00156DC6">
              <w:t>Safety</w:t>
            </w:r>
          </w:p>
        </w:tc>
        <w:tc>
          <w:tcPr>
            <w:tcW w:w="6930" w:type="dxa"/>
          </w:tcPr>
          <w:p w14:paraId="032EF51D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Circuit</w:t>
            </w:r>
            <w:r w:rsidRPr="00156DC6">
              <w:rPr>
                <w:szCs w:val="22"/>
              </w:rPr>
              <w:t xml:space="preserve"> breaker</w:t>
            </w:r>
            <w:r>
              <w:rPr>
                <w:szCs w:val="22"/>
              </w:rPr>
              <w:t xml:space="preserve"> (40 Amp)</w:t>
            </w:r>
            <w:r w:rsidRPr="00156DC6">
              <w:rPr>
                <w:szCs w:val="22"/>
              </w:rPr>
              <w:t xml:space="preserve"> </w:t>
            </w:r>
          </w:p>
        </w:tc>
      </w:tr>
      <w:tr w:rsidR="00A91E4F" w14:paraId="5E30D5E5" w14:textId="77777777" w:rsidTr="00614DA4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B36B9" w14:textId="77777777" w:rsidR="00A91E4F" w:rsidRPr="00156DC6" w:rsidRDefault="00A91E4F" w:rsidP="00B961D4">
            <w:r w:rsidRPr="00156DC6">
              <w:t>Proofing Water</w:t>
            </w:r>
          </w:p>
        </w:tc>
        <w:tc>
          <w:tcPr>
            <w:tcW w:w="6930" w:type="dxa"/>
          </w:tcPr>
          <w:p w14:paraId="3C8F3D56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I.P. 64 - Splash proof</w:t>
            </w:r>
          </w:p>
        </w:tc>
      </w:tr>
      <w:tr w:rsidR="00A91E4F" w14:paraId="37CD7637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28AA13D" w14:textId="77777777" w:rsidR="00A91E4F" w:rsidRPr="00156DC6" w:rsidRDefault="00A91E4F" w:rsidP="00B961D4"/>
        </w:tc>
        <w:tc>
          <w:tcPr>
            <w:tcW w:w="6930" w:type="dxa"/>
          </w:tcPr>
          <w:p w14:paraId="6B585BFA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</w:p>
        </w:tc>
      </w:tr>
      <w:tr w:rsidR="00A91E4F" w14:paraId="04F16EF0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03CE123" w14:textId="77777777" w:rsidR="00A91E4F" w:rsidRPr="00156DC6" w:rsidRDefault="00A91E4F" w:rsidP="00B961D4"/>
        </w:tc>
        <w:tc>
          <w:tcPr>
            <w:tcW w:w="6930" w:type="dxa"/>
          </w:tcPr>
          <w:p w14:paraId="1A95EEA8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A91E4F" w14:paraId="12CD9E3E" w14:textId="77777777" w:rsidTr="00C50F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F24F4F" w:themeFill="accent1"/>
          </w:tcPr>
          <w:p w14:paraId="3D39A0BD" w14:textId="4C46761D" w:rsidR="00A91E4F" w:rsidRPr="00C50FFB" w:rsidRDefault="00A91E4F" w:rsidP="00C50FFB">
            <w:pPr>
              <w:pStyle w:val="Heading2"/>
              <w:tabs>
                <w:tab w:val="left" w:pos="2025"/>
              </w:tabs>
              <w:rPr>
                <w:color w:val="FFFFFF" w:themeColor="background1"/>
              </w:rPr>
            </w:pPr>
            <w:bookmarkStart w:id="14" w:name="_Toc400311954"/>
            <w:r w:rsidRPr="00C50FFB">
              <w:rPr>
                <w:color w:val="FFFFFF" w:themeColor="background1"/>
              </w:rPr>
              <w:t>Tether</w:t>
            </w:r>
            <w:bookmarkEnd w:id="14"/>
            <w:r w:rsidR="00C50FFB" w:rsidRPr="00C50FFB">
              <w:rPr>
                <w:color w:val="FFFFFF" w:themeColor="background1"/>
              </w:rPr>
              <w:tab/>
            </w:r>
          </w:p>
        </w:tc>
        <w:tc>
          <w:tcPr>
            <w:tcW w:w="6930" w:type="dxa"/>
            <w:shd w:val="clear" w:color="auto" w:fill="F24F4F" w:themeFill="accent1"/>
          </w:tcPr>
          <w:p w14:paraId="66D84B4C" w14:textId="77777777" w:rsidR="00A91E4F" w:rsidRPr="00C50FFB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  <w:szCs w:val="22"/>
              </w:rPr>
            </w:pPr>
          </w:p>
        </w:tc>
      </w:tr>
      <w:tr w:rsidR="00A91E4F" w14:paraId="03A4CD4C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53C7F1F" w14:textId="77777777" w:rsidR="00A91E4F" w:rsidRPr="00156DC6" w:rsidRDefault="00A91E4F" w:rsidP="00B961D4">
            <w:r w:rsidRPr="00156DC6">
              <w:t>Diameter</w:t>
            </w:r>
          </w:p>
        </w:tc>
        <w:tc>
          <w:tcPr>
            <w:tcW w:w="6930" w:type="dxa"/>
          </w:tcPr>
          <w:p w14:paraId="2CE5B6DB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22.1 mm - 0.88</w:t>
            </w:r>
            <w:r w:rsidRPr="00156DC6">
              <w:rPr>
                <w:szCs w:val="22"/>
              </w:rPr>
              <w:t xml:space="preserve"> in nominal</w:t>
            </w:r>
          </w:p>
        </w:tc>
      </w:tr>
      <w:tr w:rsidR="00A91E4F" w14:paraId="184F2524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4649900" w14:textId="77777777" w:rsidR="00A91E4F" w:rsidRPr="00156DC6" w:rsidRDefault="00A91E4F" w:rsidP="00B961D4">
            <w:r w:rsidRPr="00156DC6">
              <w:t>Length</w:t>
            </w:r>
          </w:p>
        </w:tc>
        <w:tc>
          <w:tcPr>
            <w:tcW w:w="6930" w:type="dxa"/>
          </w:tcPr>
          <w:p w14:paraId="024E7E47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30.5 meters - 10</w:t>
            </w:r>
            <w:r w:rsidRPr="00156DC6">
              <w:rPr>
                <w:szCs w:val="22"/>
              </w:rPr>
              <w:t>0 feet</w:t>
            </w:r>
          </w:p>
        </w:tc>
      </w:tr>
      <w:tr w:rsidR="00A91E4F" w14:paraId="58351389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F50842A" w14:textId="77777777" w:rsidR="00A91E4F" w:rsidRPr="00156DC6" w:rsidRDefault="00A91E4F" w:rsidP="00B961D4">
            <w:r w:rsidRPr="00156DC6">
              <w:lastRenderedPageBreak/>
              <w:t>Working Strength</w:t>
            </w:r>
          </w:p>
        </w:tc>
        <w:tc>
          <w:tcPr>
            <w:tcW w:w="6930" w:type="dxa"/>
          </w:tcPr>
          <w:p w14:paraId="3EEAFE93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65.3 kg f - 144</w:t>
            </w:r>
            <w:r w:rsidRPr="00156DC6">
              <w:rPr>
                <w:szCs w:val="22"/>
              </w:rPr>
              <w:t xml:space="preserve"> pd f</w:t>
            </w:r>
          </w:p>
        </w:tc>
      </w:tr>
      <w:tr w:rsidR="00A91E4F" w14:paraId="72930A7B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73B4936" w14:textId="77777777" w:rsidR="00A91E4F" w:rsidRPr="00156DC6" w:rsidRDefault="00A91E4F" w:rsidP="00B961D4">
            <w:r w:rsidRPr="00156DC6">
              <w:t>Breaking Strength</w:t>
            </w:r>
          </w:p>
        </w:tc>
        <w:tc>
          <w:tcPr>
            <w:tcW w:w="6930" w:type="dxa"/>
          </w:tcPr>
          <w:p w14:paraId="08745950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386.6 kg f - 850</w:t>
            </w:r>
            <w:r w:rsidRPr="00156DC6">
              <w:rPr>
                <w:szCs w:val="22"/>
              </w:rPr>
              <w:t xml:space="preserve"> pd f</w:t>
            </w:r>
          </w:p>
        </w:tc>
      </w:tr>
      <w:tr w:rsidR="00A91E4F" w14:paraId="51CAD4AD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E060846" w14:textId="77777777" w:rsidR="00A91E4F" w:rsidRPr="00156DC6" w:rsidRDefault="00A91E4F" w:rsidP="00B961D4">
            <w:r w:rsidRPr="00156DC6">
              <w:t>Strength Member</w:t>
            </w:r>
          </w:p>
        </w:tc>
        <w:tc>
          <w:tcPr>
            <w:tcW w:w="6930" w:type="dxa"/>
          </w:tcPr>
          <w:p w14:paraId="18781503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Polypropylene</w:t>
            </w:r>
          </w:p>
        </w:tc>
      </w:tr>
      <w:tr w:rsidR="00A91E4F" w14:paraId="64BA3CEA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D4DE0B7" w14:textId="77777777" w:rsidR="00A91E4F" w:rsidRPr="00156DC6" w:rsidRDefault="00A91E4F" w:rsidP="00B961D4">
            <w:r w:rsidRPr="00156DC6">
              <w:t>Buoyancy</w:t>
            </w:r>
          </w:p>
        </w:tc>
        <w:tc>
          <w:tcPr>
            <w:tcW w:w="6930" w:type="dxa"/>
          </w:tcPr>
          <w:p w14:paraId="5FB2AD96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Neutral in fresh water - slightly positive in Seawater</w:t>
            </w:r>
          </w:p>
        </w:tc>
      </w:tr>
      <w:tr w:rsidR="00A91E4F" w14:paraId="484AB06F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7BFCCA6" w14:textId="77777777" w:rsidR="00A91E4F" w:rsidRPr="00156DC6" w:rsidRDefault="00A91E4F" w:rsidP="00B961D4">
            <w:r w:rsidRPr="00156DC6">
              <w:t>Conductors</w:t>
            </w:r>
          </w:p>
        </w:tc>
        <w:tc>
          <w:tcPr>
            <w:tcW w:w="6930" w:type="dxa"/>
          </w:tcPr>
          <w:p w14:paraId="741AEEDE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2x-10 AWG Stranded</w:t>
            </w:r>
            <w:r w:rsidRPr="00156DC6">
              <w:rPr>
                <w:szCs w:val="22"/>
              </w:rPr>
              <w:t xml:space="preserve"> (power), </w:t>
            </w:r>
            <w:r>
              <w:rPr>
                <w:szCs w:val="22"/>
              </w:rPr>
              <w:t>3x-</w:t>
            </w:r>
            <w:r w:rsidRPr="00156DC6">
              <w:rPr>
                <w:szCs w:val="22"/>
              </w:rPr>
              <w:t>twisted pair</w:t>
            </w:r>
            <w:r>
              <w:rPr>
                <w:szCs w:val="22"/>
              </w:rPr>
              <w:t xml:space="preserve"> (video), twisted pair (RS-485</w:t>
            </w:r>
            <w:r w:rsidRPr="00156DC6">
              <w:rPr>
                <w:szCs w:val="22"/>
              </w:rPr>
              <w:t>)</w:t>
            </w:r>
          </w:p>
        </w:tc>
      </w:tr>
      <w:tr w:rsidR="00A91E4F" w14:paraId="10DBA5D4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45F80D7" w14:textId="77777777" w:rsidR="00A91E4F" w:rsidRPr="00156DC6" w:rsidRDefault="00A91E4F" w:rsidP="00B961D4">
            <w:r w:rsidRPr="00156DC6">
              <w:t>Reel construction</w:t>
            </w:r>
          </w:p>
        </w:tc>
        <w:tc>
          <w:tcPr>
            <w:tcW w:w="6930" w:type="dxa"/>
          </w:tcPr>
          <w:p w14:paraId="0EDEB53D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Heavy duty marine grade materials (stainless steel, Starboard PE)</w:t>
            </w:r>
          </w:p>
        </w:tc>
      </w:tr>
      <w:tr w:rsidR="00A91E4F" w14:paraId="7086B278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5756020" w14:textId="77777777" w:rsidR="00A91E4F" w:rsidRPr="00156DC6" w:rsidRDefault="00A91E4F" w:rsidP="00B961D4">
            <w:r w:rsidRPr="00156DC6">
              <w:t>Reel Capacity</w:t>
            </w:r>
          </w:p>
        </w:tc>
        <w:tc>
          <w:tcPr>
            <w:tcW w:w="6930" w:type="dxa"/>
          </w:tcPr>
          <w:p w14:paraId="12F5889D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250 meters - 820 feet</w:t>
            </w:r>
          </w:p>
        </w:tc>
      </w:tr>
      <w:tr w:rsidR="00A91E4F" w14:paraId="0C3F5B4C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A7991B6" w14:textId="77777777" w:rsidR="00A91E4F" w:rsidRPr="00156DC6" w:rsidRDefault="00A91E4F" w:rsidP="00B961D4"/>
        </w:tc>
        <w:tc>
          <w:tcPr>
            <w:tcW w:w="6930" w:type="dxa"/>
          </w:tcPr>
          <w:p w14:paraId="24D7F784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</w:p>
        </w:tc>
      </w:tr>
      <w:tr w:rsidR="00A91E4F" w14:paraId="51435F95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59E2C00" w14:textId="77777777" w:rsidR="00A91E4F" w:rsidRPr="00156DC6" w:rsidRDefault="00A91E4F" w:rsidP="00B961D4"/>
        </w:tc>
        <w:tc>
          <w:tcPr>
            <w:tcW w:w="6930" w:type="dxa"/>
          </w:tcPr>
          <w:p w14:paraId="500B0172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A91E4F" w14:paraId="388C552F" w14:textId="77777777" w:rsidTr="00C50F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F24F4F" w:themeFill="accent1"/>
          </w:tcPr>
          <w:p w14:paraId="20B6C9EC" w14:textId="77777777" w:rsidR="00A91E4F" w:rsidRPr="00C50FFB" w:rsidRDefault="00A91E4F" w:rsidP="00C50FFB">
            <w:pPr>
              <w:pStyle w:val="Heading2"/>
              <w:rPr>
                <w:color w:val="FFFFFF" w:themeColor="background1"/>
              </w:rPr>
            </w:pPr>
            <w:bookmarkStart w:id="15" w:name="_Toc400311955"/>
            <w:r w:rsidRPr="00C50FFB">
              <w:rPr>
                <w:color w:val="FFFFFF" w:themeColor="background1"/>
              </w:rPr>
              <w:t>On-Screen Information Display</w:t>
            </w:r>
            <w:bookmarkEnd w:id="15"/>
          </w:p>
        </w:tc>
        <w:tc>
          <w:tcPr>
            <w:tcW w:w="6930" w:type="dxa"/>
            <w:shd w:val="clear" w:color="auto" w:fill="F24F4F" w:themeFill="accent1"/>
          </w:tcPr>
          <w:p w14:paraId="1F6D20B4" w14:textId="77777777" w:rsidR="00A91E4F" w:rsidRPr="00C50FFB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  <w:szCs w:val="22"/>
              </w:rPr>
            </w:pPr>
          </w:p>
        </w:tc>
      </w:tr>
      <w:tr w:rsidR="00A91E4F" w14:paraId="3E08F272" w14:textId="77777777" w:rsidTr="0061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AACC3F6" w14:textId="77777777" w:rsidR="00A91E4F" w:rsidRPr="00156DC6" w:rsidRDefault="00A91E4F" w:rsidP="00B961D4">
            <w:r w:rsidRPr="00156DC6">
              <w:t>Information Displayed</w:t>
            </w:r>
          </w:p>
        </w:tc>
        <w:tc>
          <w:tcPr>
            <w:tcW w:w="6930" w:type="dxa"/>
          </w:tcPr>
          <w:p w14:paraId="50E6B70B" w14:textId="77777777" w:rsidR="00A91E4F" w:rsidRPr="00156DC6" w:rsidRDefault="00A91E4F" w:rsidP="00B9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Thruster gain settings, light level, Trim On/Off, heading, depth, turns counter, camera angle</w:t>
            </w:r>
            <w:r>
              <w:rPr>
                <w:szCs w:val="22"/>
              </w:rPr>
              <w:t>, electrical enclosure temperature, time, date</w:t>
            </w:r>
          </w:p>
        </w:tc>
      </w:tr>
      <w:tr w:rsidR="00A91E4F" w14:paraId="65503B25" w14:textId="77777777" w:rsidTr="00614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849C3E5" w14:textId="77777777" w:rsidR="00A91E4F" w:rsidRPr="00156DC6" w:rsidRDefault="00A91E4F" w:rsidP="00B961D4">
            <w:r w:rsidRPr="00156DC6">
              <w:t>Menus</w:t>
            </w:r>
          </w:p>
        </w:tc>
        <w:tc>
          <w:tcPr>
            <w:tcW w:w="6930" w:type="dxa"/>
          </w:tcPr>
          <w:p w14:paraId="40ED2925" w14:textId="77777777" w:rsidR="00A91E4F" w:rsidRPr="00156DC6" w:rsidRDefault="00A91E4F" w:rsidP="00B96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156DC6">
              <w:rPr>
                <w:szCs w:val="22"/>
              </w:rPr>
              <w:t>Quick menu, setup, calibrate, diagnostics, options</w:t>
            </w:r>
          </w:p>
        </w:tc>
      </w:tr>
    </w:tbl>
    <w:p w14:paraId="51F9D7F3" w14:textId="77777777" w:rsidR="00A91E4F" w:rsidRDefault="00A91E4F" w:rsidP="00A91E4F"/>
    <w:p w14:paraId="4BBABE32" w14:textId="51D8CEA0" w:rsidR="00667D61" w:rsidRDefault="00667D61">
      <w:pPr>
        <w:rPr>
          <w:b/>
          <w:bCs/>
          <w:sz w:val="26"/>
          <w:szCs w:val="26"/>
        </w:rPr>
      </w:pPr>
      <w:r>
        <w:br w:type="page"/>
      </w:r>
    </w:p>
    <w:p w14:paraId="057BA0AD" w14:textId="7220CB81" w:rsidR="00CA1DFA" w:rsidRDefault="00667D61" w:rsidP="00667D61">
      <w:pPr>
        <w:pStyle w:val="Heading1"/>
      </w:pPr>
      <w:bookmarkStart w:id="16" w:name="_Toc400311956"/>
      <w:r>
        <w:lastRenderedPageBreak/>
        <w:t>Test and Verification</w:t>
      </w:r>
      <w:bookmarkEnd w:id="16"/>
    </w:p>
    <w:p w14:paraId="293BCE89" w14:textId="421434E4" w:rsidR="00E5324A" w:rsidRDefault="007A39CC" w:rsidP="00E5324A">
      <w:pPr>
        <w:pStyle w:val="Heading2"/>
        <w:numPr>
          <w:ilvl w:val="0"/>
          <w:numId w:val="11"/>
        </w:numPr>
      </w:pPr>
      <w:r>
        <w:tab/>
      </w:r>
      <w:bookmarkStart w:id="17" w:name="_Toc400311957"/>
      <w:r>
        <w:t xml:space="preserve">Agility, </w:t>
      </w:r>
      <w:r w:rsidR="00667D61">
        <w:t>Speed</w:t>
      </w:r>
      <w:r>
        <w:t>, Maneuverability</w:t>
      </w:r>
      <w:bookmarkEnd w:id="17"/>
    </w:p>
    <w:p w14:paraId="48F817DA" w14:textId="0FD4259F" w:rsidR="00E5324A" w:rsidRDefault="007A39CC" w:rsidP="00E5324A">
      <w:pPr>
        <w:pStyle w:val="Heading2"/>
        <w:numPr>
          <w:ilvl w:val="0"/>
          <w:numId w:val="11"/>
        </w:numPr>
      </w:pPr>
      <w:r>
        <w:tab/>
      </w:r>
      <w:bookmarkStart w:id="18" w:name="_Toc400311958"/>
      <w:r>
        <w:t>Manipulator Arm Dexterity, Strength, Capability</w:t>
      </w:r>
      <w:bookmarkEnd w:id="18"/>
    </w:p>
    <w:p w14:paraId="5FC7439E" w14:textId="53B53D8E" w:rsidR="00E5324A" w:rsidRDefault="007A39CC" w:rsidP="00E5324A">
      <w:pPr>
        <w:pStyle w:val="Heading2"/>
        <w:numPr>
          <w:ilvl w:val="0"/>
          <w:numId w:val="11"/>
        </w:numPr>
      </w:pPr>
      <w:r>
        <w:tab/>
      </w:r>
      <w:bookmarkStart w:id="19" w:name="_Toc400311959"/>
      <w:r w:rsidR="00E5324A">
        <w:t>Bollard Thrust</w:t>
      </w:r>
      <w:bookmarkEnd w:id="19"/>
    </w:p>
    <w:p w14:paraId="2A64C054" w14:textId="76667577" w:rsidR="00E5324A" w:rsidRDefault="007A39CC" w:rsidP="00E5324A">
      <w:pPr>
        <w:pStyle w:val="Heading2"/>
        <w:numPr>
          <w:ilvl w:val="0"/>
          <w:numId w:val="11"/>
        </w:numPr>
      </w:pPr>
      <w:r>
        <w:tab/>
      </w:r>
      <w:bookmarkStart w:id="20" w:name="_Toc400311960"/>
      <w:r w:rsidR="00E5324A">
        <w:t>Payload Carrying Ability</w:t>
      </w:r>
      <w:bookmarkEnd w:id="20"/>
    </w:p>
    <w:p w14:paraId="46F066D0" w14:textId="777426E1" w:rsidR="00E5324A" w:rsidRDefault="007A39CC" w:rsidP="00E5324A">
      <w:pPr>
        <w:pStyle w:val="Heading2"/>
        <w:numPr>
          <w:ilvl w:val="0"/>
          <w:numId w:val="11"/>
        </w:numPr>
      </w:pPr>
      <w:r>
        <w:tab/>
      </w:r>
      <w:bookmarkStart w:id="21" w:name="_Toc400311961"/>
      <w:r w:rsidR="00E5324A">
        <w:t xml:space="preserve">Camera </w:t>
      </w:r>
      <w:r>
        <w:t>Q</w:t>
      </w:r>
      <w:r w:rsidR="00E5324A">
        <w:t>uality</w:t>
      </w:r>
      <w:bookmarkEnd w:id="21"/>
    </w:p>
    <w:p w14:paraId="536BCFFF" w14:textId="7CA6712A" w:rsidR="00E5324A" w:rsidRDefault="007A39CC" w:rsidP="00E5324A">
      <w:pPr>
        <w:pStyle w:val="Heading2"/>
        <w:numPr>
          <w:ilvl w:val="0"/>
          <w:numId w:val="11"/>
        </w:numPr>
      </w:pPr>
      <w:r>
        <w:tab/>
      </w:r>
      <w:bookmarkStart w:id="22" w:name="_Toc400311962"/>
      <w:r w:rsidR="00E5324A">
        <w:t xml:space="preserve">Communication </w:t>
      </w:r>
      <w:r>
        <w:t>/ Data-link Transfer Rate</w:t>
      </w:r>
      <w:bookmarkEnd w:id="22"/>
    </w:p>
    <w:p w14:paraId="1E6E7F7A" w14:textId="2652F488" w:rsidR="00E5324A" w:rsidRDefault="007A39CC" w:rsidP="00E5324A">
      <w:pPr>
        <w:pStyle w:val="Heading2"/>
        <w:numPr>
          <w:ilvl w:val="0"/>
          <w:numId w:val="11"/>
        </w:numPr>
      </w:pPr>
      <w:r>
        <w:tab/>
      </w:r>
      <w:bookmarkStart w:id="23" w:name="_Toc400311963"/>
      <w:r w:rsidR="00E5324A">
        <w:t xml:space="preserve">Max </w:t>
      </w:r>
      <w:r>
        <w:t>Current Draw</w:t>
      </w:r>
      <w:bookmarkEnd w:id="23"/>
    </w:p>
    <w:p w14:paraId="64AF0B44" w14:textId="23424CE6" w:rsidR="00E5324A" w:rsidRPr="00E5324A" w:rsidRDefault="007A39CC" w:rsidP="00E5324A">
      <w:pPr>
        <w:pStyle w:val="Heading2"/>
        <w:numPr>
          <w:ilvl w:val="0"/>
          <w:numId w:val="11"/>
        </w:numPr>
      </w:pPr>
      <w:r>
        <w:tab/>
      </w:r>
      <w:bookmarkStart w:id="24" w:name="_Toc400311964"/>
      <w:r w:rsidR="00E5324A">
        <w:t>Depth/Pressuare Sensor</w:t>
      </w:r>
      <w:bookmarkEnd w:id="24"/>
    </w:p>
    <w:p w14:paraId="26623832" w14:textId="03FD30B5" w:rsidR="00E5324A" w:rsidRDefault="007A39CC" w:rsidP="00E5324A">
      <w:pPr>
        <w:pStyle w:val="Heading2"/>
        <w:numPr>
          <w:ilvl w:val="0"/>
          <w:numId w:val="11"/>
        </w:numPr>
      </w:pPr>
      <w:r>
        <w:tab/>
      </w:r>
      <w:bookmarkStart w:id="25" w:name="_Toc400311965"/>
      <w:r w:rsidR="00E5324A">
        <w:t>48V power supply</w:t>
      </w:r>
      <w:bookmarkEnd w:id="25"/>
    </w:p>
    <w:p w14:paraId="242A481C" w14:textId="1C3DF45C" w:rsidR="00E5324A" w:rsidRPr="00E5324A" w:rsidRDefault="00E5324A" w:rsidP="00E5324A">
      <w:pPr>
        <w:pStyle w:val="Heading2"/>
        <w:numPr>
          <w:ilvl w:val="0"/>
          <w:numId w:val="11"/>
        </w:numPr>
      </w:pPr>
      <w:bookmarkStart w:id="26" w:name="_Toc400311966"/>
      <w:r>
        <w:t xml:space="preserve">Maximum/Minimum </w:t>
      </w:r>
      <w:r w:rsidR="007A39CC">
        <w:t>Allowable Temperature</w:t>
      </w:r>
      <w:bookmarkEnd w:id="26"/>
    </w:p>
    <w:sectPr w:rsidR="00E5324A" w:rsidRPr="00E5324A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E90FE" w14:textId="77777777" w:rsidR="00986DCF" w:rsidRDefault="00986DCF">
      <w:pPr>
        <w:spacing w:after="0" w:line="240" w:lineRule="auto"/>
      </w:pPr>
      <w:r>
        <w:separator/>
      </w:r>
    </w:p>
  </w:endnote>
  <w:endnote w:type="continuationSeparator" w:id="0">
    <w:p w14:paraId="5C35AE20" w14:textId="77777777" w:rsidR="00986DCF" w:rsidRDefault="0098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E1F95" w14:textId="77777777" w:rsidR="00986DCF" w:rsidRDefault="00986DCF">
      <w:pPr>
        <w:spacing w:after="0" w:line="240" w:lineRule="auto"/>
      </w:pPr>
      <w:r>
        <w:separator/>
      </w:r>
    </w:p>
  </w:footnote>
  <w:footnote w:type="continuationSeparator" w:id="0">
    <w:p w14:paraId="0DEEF47E" w14:textId="77777777" w:rsidR="00986DCF" w:rsidRDefault="00986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271A"/>
    <w:multiLevelType w:val="hybridMultilevel"/>
    <w:tmpl w:val="B200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14D57"/>
    <w:multiLevelType w:val="hybridMultilevel"/>
    <w:tmpl w:val="78584C9C"/>
    <w:lvl w:ilvl="0" w:tplc="4E7A29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05CDC"/>
    <w:multiLevelType w:val="hybridMultilevel"/>
    <w:tmpl w:val="FA1A6444"/>
    <w:lvl w:ilvl="0" w:tplc="D95E7CCC">
      <w:start w:val="1250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46A17"/>
    <w:multiLevelType w:val="hybridMultilevel"/>
    <w:tmpl w:val="9BA0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231BB4"/>
    <w:multiLevelType w:val="hybridMultilevel"/>
    <w:tmpl w:val="0018EF8A"/>
    <w:lvl w:ilvl="0" w:tplc="69CAE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FF3DA8"/>
    <w:multiLevelType w:val="hybridMultilevel"/>
    <w:tmpl w:val="88F21C9A"/>
    <w:lvl w:ilvl="0" w:tplc="4E7A29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B3795F"/>
    <w:multiLevelType w:val="hybridMultilevel"/>
    <w:tmpl w:val="391C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2A2D58"/>
    <w:multiLevelType w:val="hybridMultilevel"/>
    <w:tmpl w:val="A38E0624"/>
    <w:lvl w:ilvl="0" w:tplc="69CAE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CF"/>
    <w:rsid w:val="000B41DC"/>
    <w:rsid w:val="0030405E"/>
    <w:rsid w:val="00381862"/>
    <w:rsid w:val="0046428E"/>
    <w:rsid w:val="004B11DE"/>
    <w:rsid w:val="004F302A"/>
    <w:rsid w:val="00596050"/>
    <w:rsid w:val="00614DA4"/>
    <w:rsid w:val="00641CFD"/>
    <w:rsid w:val="00667D61"/>
    <w:rsid w:val="006D5868"/>
    <w:rsid w:val="007423EA"/>
    <w:rsid w:val="007932D0"/>
    <w:rsid w:val="007A39CC"/>
    <w:rsid w:val="007B2B32"/>
    <w:rsid w:val="0080321C"/>
    <w:rsid w:val="008D2BDE"/>
    <w:rsid w:val="008E296F"/>
    <w:rsid w:val="00986DCF"/>
    <w:rsid w:val="009A0BB5"/>
    <w:rsid w:val="009F3859"/>
    <w:rsid w:val="00A91E4F"/>
    <w:rsid w:val="00A96BD3"/>
    <w:rsid w:val="00AC7EE3"/>
    <w:rsid w:val="00B04528"/>
    <w:rsid w:val="00BC1BD4"/>
    <w:rsid w:val="00C50FFB"/>
    <w:rsid w:val="00CA1DFA"/>
    <w:rsid w:val="00E5324A"/>
    <w:rsid w:val="00E63A55"/>
    <w:rsid w:val="00EC6875"/>
    <w:rsid w:val="00EE5B66"/>
    <w:rsid w:val="00EF6FFD"/>
    <w:rsid w:val="00F11598"/>
    <w:rsid w:val="00F201B3"/>
    <w:rsid w:val="00F5750A"/>
    <w:rsid w:val="00F61303"/>
    <w:rsid w:val="00FA67CC"/>
    <w:rsid w:val="00FE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3237E37"/>
  <w15:chartTrackingRefBased/>
  <w15:docId w15:val="{C8C35A76-D3F6-4FB4-BA69-7114ECD4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FFFF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F115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1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seabotix.com/products/vlbv950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image" Target="media/image3.jpeg"/><Relationship Id="rId10" Type="http://schemas.openxmlformats.org/officeDocument/2006/relationships/hyperlink" Target="http://www.videoray.com/homepage/professional-rovs/videoray-pro-4/pro-4-rugged-base.htm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doermarine.com/?page_id=57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_000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22F661CDF64EBC91FD8705EA0B2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227AA-445F-42D1-82DD-84F5D54A3F77}"/>
      </w:docPartPr>
      <w:docPartBody>
        <w:p w:rsidR="00EE7FAB" w:rsidRDefault="00BE47E6">
          <w:pPr>
            <w:pStyle w:val="0C22F661CDF64EBC91FD8705EA0B2955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006E22D0DCD74A7491567B6AAF929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3800F-1E02-4000-A77C-89F3F37DF3B2}"/>
      </w:docPartPr>
      <w:docPartBody>
        <w:p w:rsidR="00EE7FAB" w:rsidRDefault="00BE47E6">
          <w:pPr>
            <w:pStyle w:val="006E22D0DCD74A7491567B6AAF9296FE"/>
          </w:pPr>
          <w:r>
            <w:t>[Email]</w:t>
          </w:r>
        </w:p>
      </w:docPartBody>
    </w:docPart>
    <w:docPart>
      <w:docPartPr>
        <w:name w:val="8F4D29B88BA64A198847BE7ADF2FE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23364-1F72-45A7-8094-40CF8AA7963D}"/>
      </w:docPartPr>
      <w:docPartBody>
        <w:p w:rsidR="00EE7FAB" w:rsidRDefault="00BE47E6">
          <w:pPr>
            <w:pStyle w:val="8F4D29B88BA64A198847BE7ADF2FE89F"/>
          </w:pPr>
          <w:r>
            <w:t>[Web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E6"/>
    <w:rsid w:val="00BE47E6"/>
    <w:rsid w:val="00E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AFDC662D2C549C0BAD00BFA28C05889">
    <w:name w:val="3AFDC662D2C549C0BAD00BFA28C05889"/>
  </w:style>
  <w:style w:type="paragraph" w:customStyle="1" w:styleId="84D3F7B98B9746AFADEB2E6EBDD5142D">
    <w:name w:val="84D3F7B98B9746AFADEB2E6EBDD5142D"/>
  </w:style>
  <w:style w:type="paragraph" w:customStyle="1" w:styleId="7DA9BB2D7B344D0191453733ECB08652">
    <w:name w:val="7DA9BB2D7B344D0191453733ECB08652"/>
  </w:style>
  <w:style w:type="paragraph" w:customStyle="1" w:styleId="0C22F661CDF64EBC91FD8705EA0B2955">
    <w:name w:val="0C22F661CDF64EBC91FD8705EA0B2955"/>
  </w:style>
  <w:style w:type="paragraph" w:customStyle="1" w:styleId="5BB5F59C20F24236AD31108E7330CAAE">
    <w:name w:val="5BB5F59C20F24236AD31108E7330CAAE"/>
  </w:style>
  <w:style w:type="paragraph" w:customStyle="1" w:styleId="B6D3789047174A339376A309C3087971">
    <w:name w:val="B6D3789047174A339376A309C3087971"/>
  </w:style>
  <w:style w:type="paragraph" w:customStyle="1" w:styleId="006E22D0DCD74A7491567B6AAF9296FE">
    <w:name w:val="006E22D0DCD74A7491567B6AAF9296FE"/>
  </w:style>
  <w:style w:type="paragraph" w:customStyle="1" w:styleId="8F4D29B88BA64A198847BE7ADF2FE89F">
    <w:name w:val="8F4D29B88BA64A198847BE7ADF2FE89F"/>
  </w:style>
  <w:style w:type="paragraph" w:customStyle="1" w:styleId="7E835858AFD044B7B228A757686BA3FA">
    <w:name w:val="7E835858AFD044B7B228A757686BA3FA"/>
  </w:style>
  <w:style w:type="paragraph" w:customStyle="1" w:styleId="D22C106A47C741588D40F72D1CFEEC19">
    <w:name w:val="D22C106A47C741588D40F72D1CFEEC19"/>
  </w:style>
  <w:style w:type="paragraph" w:customStyle="1" w:styleId="84398E7751D24BF8A7CABE6BC4DD1034">
    <w:name w:val="84398E7751D24BF8A7CABE6BC4DD1034"/>
    <w:rsid w:val="00BE47E6"/>
  </w:style>
  <w:style w:type="paragraph" w:customStyle="1" w:styleId="5B082A7452F647EEB2CB530F1E92ACA7">
    <w:name w:val="5B082A7452F647EEB2CB530F1E92ACA7"/>
    <w:rsid w:val="00BE47E6"/>
  </w:style>
  <w:style w:type="paragraph" w:customStyle="1" w:styleId="93376E70BC094259AC39CB6BCA2306E3">
    <w:name w:val="93376E70BC094259AC39CB6BCA2306E3"/>
    <w:rsid w:val="00BE47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Custom 1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FFFFFF"/>
      </a:hlink>
      <a:folHlink>
        <a:srgbClr val="A3648B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October 6 2014
Version 1.0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85E6D-1EF6-40B5-BDC6-C2E766DA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0</TotalTime>
  <Pages>10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Xeebo Product Description</vt:lpstr>
    </vt:vector>
  </TitlesOfParts>
  <Company/>
  <LinksUpToDate>false</LinksUpToDate>
  <CharactersWithSpaces>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Xeebo Product Description</dc:title>
  <dc:subject>October 6, 2014</dc:subject>
  <dc:creator>Samue_000</dc:creator>
  <cp:keywords/>
  <dc:description/>
  <cp:lastModifiedBy>Samuel Jacobs</cp:lastModifiedBy>
  <cp:revision>2</cp:revision>
  <dcterms:created xsi:type="dcterms:W3CDTF">2014-10-06T05:37:00Z</dcterms:created>
  <dcterms:modified xsi:type="dcterms:W3CDTF">2014-10-06T05:37:00Z</dcterms:modified>
  <cp:contentStatus>xeebolacom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